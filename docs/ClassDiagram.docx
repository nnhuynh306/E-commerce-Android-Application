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63A3F" w14:textId="77777777" w:rsidR="0037628A" w:rsidRDefault="0037628A" w:rsidP="0037628A">
      <w:pPr>
        <w:pStyle w:val="Title"/>
        <w:jc w:val="right"/>
        <w:rPr>
          <w:lang w:val="en-US"/>
        </w:rPr>
      </w:pPr>
    </w:p>
    <w:p w14:paraId="69653204" w14:textId="77777777" w:rsidR="0037628A" w:rsidRDefault="0037628A" w:rsidP="0037628A">
      <w:pPr>
        <w:rPr>
          <w:lang w:val="en-US"/>
        </w:rPr>
      </w:pPr>
    </w:p>
    <w:p w14:paraId="6A3CA6F5" w14:textId="77777777" w:rsidR="0037628A" w:rsidRPr="003548A8" w:rsidRDefault="0037628A" w:rsidP="0037628A">
      <w:pPr>
        <w:rPr>
          <w:lang w:val="en-US"/>
        </w:rPr>
      </w:pPr>
    </w:p>
    <w:p w14:paraId="33DDE73C" w14:textId="77777777" w:rsidR="0037628A" w:rsidRDefault="0037628A" w:rsidP="0037628A">
      <w:pPr>
        <w:pStyle w:val="Title"/>
        <w:jc w:val="right"/>
        <w:rPr>
          <w:lang w:val="en-US"/>
        </w:rPr>
      </w:pPr>
    </w:p>
    <w:p w14:paraId="62FCC7A7" w14:textId="77777777" w:rsidR="0037628A" w:rsidRDefault="0037628A" w:rsidP="0037628A">
      <w:pPr>
        <w:pStyle w:val="Title"/>
        <w:jc w:val="right"/>
        <w:rPr>
          <w:lang w:val="en-US"/>
        </w:rPr>
      </w:pPr>
    </w:p>
    <w:p w14:paraId="1684503A" w14:textId="77777777" w:rsidR="0037628A" w:rsidRDefault="0037628A" w:rsidP="0037628A">
      <w:pPr>
        <w:pStyle w:val="Title"/>
        <w:jc w:val="right"/>
        <w:rPr>
          <w:lang w:val="en-US"/>
        </w:rPr>
      </w:pPr>
    </w:p>
    <w:p w14:paraId="6D066C87" w14:textId="54A344A9" w:rsidR="0037628A" w:rsidRDefault="00FD06E2" w:rsidP="0037628A">
      <w:pPr>
        <w:pStyle w:val="Title"/>
        <w:jc w:val="right"/>
        <w:rPr>
          <w:lang w:val="en-US"/>
        </w:rPr>
      </w:pPr>
      <w:r>
        <w:rPr>
          <w:lang w:val="en-US"/>
        </w:rPr>
        <w:t xml:space="preserve">Hồ sơ Phân tích </w:t>
      </w:r>
      <w:r w:rsidR="00505484">
        <w:rPr>
          <w:color w:val="0000FF"/>
          <w:lang w:val="en-US"/>
        </w:rPr>
        <w:t>E-commerce Android Application</w:t>
      </w:r>
    </w:p>
    <w:p w14:paraId="2A7E5E5F" w14:textId="77777777" w:rsidR="0037628A" w:rsidRPr="007A1DE8" w:rsidRDefault="0037628A" w:rsidP="0037628A">
      <w:pPr>
        <w:rPr>
          <w:lang w:val="en-US"/>
        </w:rPr>
      </w:pPr>
    </w:p>
    <w:p w14:paraId="4CF72892" w14:textId="3F23C769" w:rsidR="0037628A" w:rsidRPr="007A1DE8" w:rsidRDefault="0037628A" w:rsidP="0037628A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505484">
        <w:rPr>
          <w:rFonts w:ascii="Arial" w:hAnsi="Arial"/>
          <w:color w:val="0000FF"/>
          <w:sz w:val="34"/>
          <w:szCs w:val="30"/>
          <w:lang w:val="en-US"/>
        </w:rPr>
        <w:t>1.0</w:t>
      </w:r>
    </w:p>
    <w:p w14:paraId="40DC3C82" w14:textId="77777777" w:rsidR="0037628A" w:rsidRDefault="0037628A" w:rsidP="0037628A">
      <w:pPr>
        <w:pStyle w:val="Title"/>
        <w:jc w:val="both"/>
        <w:rPr>
          <w:lang w:val="en-US"/>
        </w:rPr>
      </w:pPr>
    </w:p>
    <w:p w14:paraId="5C0A2E67" w14:textId="77777777" w:rsidR="0037628A" w:rsidRDefault="0037628A" w:rsidP="0037628A">
      <w:pPr>
        <w:rPr>
          <w:lang w:val="en-US"/>
        </w:rPr>
      </w:pPr>
    </w:p>
    <w:p w14:paraId="0DA303D5" w14:textId="77777777" w:rsidR="0037628A" w:rsidRDefault="0037628A" w:rsidP="0037628A">
      <w:pPr>
        <w:rPr>
          <w:lang w:val="en-US"/>
        </w:rPr>
      </w:pPr>
    </w:p>
    <w:p w14:paraId="41D6B0C2" w14:textId="77777777" w:rsidR="0037628A" w:rsidRDefault="0037628A" w:rsidP="0037628A">
      <w:pPr>
        <w:rPr>
          <w:lang w:val="en-US"/>
        </w:rPr>
      </w:pPr>
    </w:p>
    <w:p w14:paraId="6447ED06" w14:textId="77777777" w:rsidR="0037628A" w:rsidRDefault="0037628A" w:rsidP="0037628A">
      <w:pPr>
        <w:rPr>
          <w:lang w:val="en-US"/>
        </w:rPr>
      </w:pPr>
    </w:p>
    <w:p w14:paraId="365CE442" w14:textId="77777777" w:rsidR="0037628A" w:rsidRDefault="0037628A" w:rsidP="0037628A">
      <w:pPr>
        <w:rPr>
          <w:lang w:val="en-US"/>
        </w:rPr>
      </w:pPr>
    </w:p>
    <w:p w14:paraId="24AD9317" w14:textId="77777777" w:rsidR="0037628A" w:rsidRDefault="0037628A" w:rsidP="0037628A">
      <w:pPr>
        <w:rPr>
          <w:lang w:val="en-US"/>
        </w:rPr>
      </w:pPr>
    </w:p>
    <w:p w14:paraId="31F0AE66" w14:textId="77777777" w:rsidR="0037628A" w:rsidRPr="003548A8" w:rsidRDefault="0037628A" w:rsidP="0037628A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14:paraId="795F5F1C" w14:textId="521D93A6" w:rsidR="0037628A" w:rsidRPr="003548A8" w:rsidRDefault="00505484" w:rsidP="0037628A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18127014 – Huỳnh Nhật Nam</w:t>
      </w:r>
    </w:p>
    <w:p w14:paraId="39B602B8" w14:textId="77777777" w:rsidR="00505484" w:rsidRDefault="00505484" w:rsidP="00505484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18127223 – Nguyễn  Phúc Thịnh</w:t>
      </w:r>
    </w:p>
    <w:p w14:paraId="5AD0B021" w14:textId="7FAA71C6" w:rsidR="00505484" w:rsidRPr="00505484" w:rsidRDefault="00505484" w:rsidP="00505484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  <w:sectPr w:rsidR="00505484" w:rsidRPr="00505484" w:rsidSect="00746ED1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  <w:lang w:val="en-US"/>
        </w:rPr>
        <w:t>18127118 – Mai Đăng Khánh</w:t>
      </w:r>
    </w:p>
    <w:p w14:paraId="1301BEAD" w14:textId="77777777" w:rsidR="007A1DE8" w:rsidRPr="007A1DE8" w:rsidRDefault="007A1DE8" w:rsidP="007A1DE8">
      <w:pPr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</w:p>
    <w:p w14:paraId="44FCC0C6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7A1DE8" w:rsidRPr="007A1DE8" w14:paraId="39D325D2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7C422C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36E72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B0EACD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2C76B6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Tác giả</w:t>
            </w:r>
          </w:p>
        </w:tc>
      </w:tr>
      <w:tr w:rsidR="0037628A" w:rsidRPr="000C0CA8" w14:paraId="016A9213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5EACF2" w14:textId="55CE2C7A" w:rsidR="0037628A" w:rsidRPr="003548A8" w:rsidRDefault="00B34CF1" w:rsidP="00565DF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9/5/2021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1DC0F0" w14:textId="11850A3C" w:rsidR="0037628A" w:rsidRPr="003548A8" w:rsidRDefault="00B34CF1" w:rsidP="00565DF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7FAF4C" w14:textId="13EA3276" w:rsidR="0037628A" w:rsidRPr="0037628A" w:rsidRDefault="00B34CF1" w:rsidP="00565DFE">
            <w:pPr>
              <w:keepLines/>
              <w:spacing w:after="120"/>
              <w:jc w:val="both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Sơ đồ lớp + Sơ đồ trạng thái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74D70B" w14:textId="103B8A29" w:rsidR="0037628A" w:rsidRPr="003548A8" w:rsidRDefault="00B34CF1" w:rsidP="00565DFE">
            <w:pPr>
              <w:keepLines/>
              <w:spacing w:after="120"/>
              <w:jc w:val="both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Huỳnh Nhật Nam</w:t>
            </w:r>
          </w:p>
        </w:tc>
      </w:tr>
      <w:tr w:rsidR="007A1DE8" w:rsidRPr="007A1DE8" w14:paraId="49D8741A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72848B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53B7B0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BAD598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A10F64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7A1DE8" w:rsidRPr="007A1DE8" w14:paraId="43710734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EADE31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5AC1FC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D0C59F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3A663E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7A1DE8" w:rsidRPr="007A1DE8" w14:paraId="604356FE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2E35F2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D87FE0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AE6AA0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3D4316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126D2A5E" w14:textId="77777777" w:rsidR="007A1DE8" w:rsidRDefault="007A1DE8">
      <w:pPr>
        <w:pStyle w:val="Title"/>
        <w:jc w:val="both"/>
        <w:rPr>
          <w:lang w:val="en-US"/>
        </w:rPr>
      </w:pPr>
    </w:p>
    <w:p w14:paraId="00FF0556" w14:textId="77777777" w:rsidR="005E2817" w:rsidRDefault="007A1DE8" w:rsidP="005E2817">
      <w:pPr>
        <w:pStyle w:val="Title"/>
        <w:rPr>
          <w:lang w:val="en-US"/>
        </w:rPr>
      </w:pPr>
      <w:r>
        <w:br w:type="page"/>
      </w:r>
      <w:r w:rsidR="005E2817">
        <w:rPr>
          <w:lang w:val="en-US"/>
        </w:rPr>
        <w:lastRenderedPageBreak/>
        <w:t>Mục lục</w:t>
      </w:r>
    </w:p>
    <w:p w14:paraId="64BDA515" w14:textId="532B0FF2" w:rsidR="00742141" w:rsidRDefault="005E281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71476909" w:history="1">
        <w:r w:rsidR="00742141" w:rsidRPr="001E7190">
          <w:rPr>
            <w:rStyle w:val="Hyperlink"/>
            <w:noProof/>
          </w:rPr>
          <w:t>1.</w:t>
        </w:r>
        <w:r w:rsidR="00742141"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="00742141" w:rsidRPr="001E7190">
          <w:rPr>
            <w:rStyle w:val="Hyperlink"/>
            <w:noProof/>
          </w:rPr>
          <w:t xml:space="preserve">Sơ đồ lớp </w:t>
        </w:r>
        <w:r w:rsidR="00742141" w:rsidRPr="001E7190">
          <w:rPr>
            <w:rStyle w:val="Hyperlink"/>
            <w:noProof/>
            <w:lang w:val="en-US"/>
          </w:rPr>
          <w:t>(</w:t>
        </w:r>
        <w:r w:rsidR="00742141" w:rsidRPr="001E7190">
          <w:rPr>
            <w:rStyle w:val="Hyperlink"/>
            <w:noProof/>
          </w:rPr>
          <w:t>mức phân tích</w:t>
        </w:r>
        <w:r w:rsidR="00742141" w:rsidRPr="001E7190">
          <w:rPr>
            <w:rStyle w:val="Hyperlink"/>
            <w:noProof/>
            <w:lang w:val="en-US"/>
          </w:rPr>
          <w:t>)</w:t>
        </w:r>
        <w:r w:rsidR="00742141">
          <w:rPr>
            <w:noProof/>
            <w:webHidden/>
          </w:rPr>
          <w:tab/>
        </w:r>
        <w:r w:rsidR="00742141">
          <w:rPr>
            <w:noProof/>
            <w:webHidden/>
          </w:rPr>
          <w:fldChar w:fldCharType="begin"/>
        </w:r>
        <w:r w:rsidR="00742141">
          <w:rPr>
            <w:noProof/>
            <w:webHidden/>
          </w:rPr>
          <w:instrText xml:space="preserve"> PAGEREF _Toc71476909 \h </w:instrText>
        </w:r>
        <w:r w:rsidR="00742141">
          <w:rPr>
            <w:noProof/>
            <w:webHidden/>
          </w:rPr>
        </w:r>
        <w:r w:rsidR="00742141">
          <w:rPr>
            <w:noProof/>
            <w:webHidden/>
          </w:rPr>
          <w:fldChar w:fldCharType="separate"/>
        </w:r>
        <w:r w:rsidR="00742141">
          <w:rPr>
            <w:noProof/>
            <w:webHidden/>
          </w:rPr>
          <w:t>3</w:t>
        </w:r>
        <w:r w:rsidR="00742141">
          <w:rPr>
            <w:noProof/>
            <w:webHidden/>
          </w:rPr>
          <w:fldChar w:fldCharType="end"/>
        </w:r>
      </w:hyperlink>
    </w:p>
    <w:p w14:paraId="5A7314E2" w14:textId="55F11BC7" w:rsidR="00742141" w:rsidRDefault="0074214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71476910" w:history="1">
        <w:r w:rsidRPr="001E7190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1E7190">
          <w:rPr>
            <w:rStyle w:val="Hyperlink"/>
            <w:noProof/>
          </w:rPr>
          <w:t>Sơ đồ lớp (mức phân tích)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_Toc71476910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BF4FE6B" w14:textId="0C8498F6" w:rsidR="00742141" w:rsidRDefault="0074214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71476911" w:history="1">
        <w:r w:rsidRPr="001E7190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1E7190">
          <w:rPr>
            <w:rStyle w:val="Hyperlink"/>
            <w:noProof/>
          </w:rPr>
          <w:t>Danh sách các lớp đối tượng và quan hệ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_Toc71476911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0D0F9F4" w14:textId="6A04F1B9" w:rsidR="00742141" w:rsidRDefault="0074214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71476912" w:history="1">
        <w:r w:rsidRPr="001E7190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1E7190">
          <w:rPr>
            <w:rStyle w:val="Hyperlink"/>
            <w:noProof/>
          </w:rPr>
          <w:t>Mô tả chi tiết từng lớp đối tượng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_Toc71476912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C11F07C" w14:textId="1BAD0CAC" w:rsidR="00742141" w:rsidRDefault="0074214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71476913" w:history="1">
        <w:r w:rsidRPr="001E7190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1E7190">
          <w:rPr>
            <w:rStyle w:val="Hyperlink"/>
            <w:noProof/>
          </w:rPr>
          <w:t>Sơ đồ trạng thái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_Toc71476913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743C5FF" w14:textId="288DEB10" w:rsidR="00742141" w:rsidRDefault="0074214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71476914" w:history="1">
        <w:r w:rsidRPr="001E7190">
          <w:rPr>
            <w:rStyle w:val="Hyperlink"/>
            <w:noProof/>
            <w:lang w:val="en-US"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Pr="001E7190">
          <w:rPr>
            <w:rStyle w:val="Hyperlink"/>
            <w:noProof/>
            <w:lang w:val="en-US"/>
          </w:rPr>
          <w:t>Trạng thái của đơn hàng: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_Toc71476914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E1A0CEC" w14:textId="5E0FB8B4" w:rsidR="005E2817" w:rsidRDefault="005E2817" w:rsidP="005E2817">
      <w:pPr>
        <w:pStyle w:val="BodyText"/>
        <w:rPr>
          <w:lang w:val="en-US"/>
        </w:rPr>
      </w:pPr>
      <w:r>
        <w:rPr>
          <w:lang w:val="en-US"/>
        </w:rPr>
        <w:fldChar w:fldCharType="end"/>
      </w:r>
    </w:p>
    <w:p w14:paraId="686E7B72" w14:textId="156CED97" w:rsidR="00FD06E2" w:rsidRDefault="005E2817" w:rsidP="00FD06E2">
      <w:pPr>
        <w:pStyle w:val="Heading1"/>
      </w:pPr>
      <w:r>
        <w:br w:type="page"/>
      </w:r>
      <w:bookmarkStart w:id="0" w:name="_Toc167699049"/>
      <w:bookmarkStart w:id="1" w:name="_Toc71476909"/>
      <w:r w:rsidR="00FD06E2">
        <w:lastRenderedPageBreak/>
        <w:t xml:space="preserve">Sơ đồ lớp </w:t>
      </w:r>
      <w:r w:rsidR="00FD06E2">
        <w:rPr>
          <w:lang w:val="en-US"/>
        </w:rPr>
        <w:t>(</w:t>
      </w:r>
      <w:r w:rsidR="00FD06E2">
        <w:t>mức phân tích</w:t>
      </w:r>
      <w:bookmarkEnd w:id="0"/>
      <w:r w:rsidR="00FD06E2">
        <w:rPr>
          <w:lang w:val="en-US"/>
        </w:rPr>
        <w:t>)</w:t>
      </w:r>
      <w:bookmarkEnd w:id="1"/>
    </w:p>
    <w:p w14:paraId="7BF5FB97" w14:textId="6932437A" w:rsidR="00FD06E2" w:rsidRDefault="00FD06E2" w:rsidP="00D26477">
      <w:pPr>
        <w:pStyle w:val="Heading2"/>
      </w:pPr>
      <w:bookmarkStart w:id="2" w:name="_Toc71476910"/>
      <w:r>
        <w:t xml:space="preserve">Sơ đồ lớp </w:t>
      </w:r>
      <w:r w:rsidRPr="00FD06E2">
        <w:t>(</w:t>
      </w:r>
      <w:r>
        <w:t>mức phân tích</w:t>
      </w:r>
      <w:r w:rsidRPr="00FD06E2">
        <w:t>)</w:t>
      </w:r>
      <w:bookmarkEnd w:id="2"/>
    </w:p>
    <w:p w14:paraId="48539CFA" w14:textId="7DA53D8C" w:rsidR="004A5CF1" w:rsidRPr="004A5CF1" w:rsidRDefault="004A5CF1" w:rsidP="004A5CF1">
      <w:r>
        <w:rPr>
          <w:noProof/>
        </w:rPr>
        <w:drawing>
          <wp:inline distT="0" distB="0" distL="0" distR="0" wp14:anchorId="61C25B53" wp14:editId="1F5D693A">
            <wp:extent cx="5775960" cy="452504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5435" cy="4532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05913" w14:textId="77777777" w:rsidR="00304881" w:rsidRDefault="00304881" w:rsidP="004A5CF1">
      <w:pPr>
        <w:pStyle w:val="Heading2"/>
      </w:pPr>
      <w:bookmarkStart w:id="3" w:name="_Toc71476911"/>
      <w:r>
        <w:t>Danh sách các lớp đối tượng và quan hệ</w:t>
      </w:r>
      <w:bookmarkEnd w:id="3"/>
    </w:p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817"/>
        <w:gridCol w:w="2077"/>
        <w:gridCol w:w="1629"/>
        <w:gridCol w:w="4720"/>
      </w:tblGrid>
      <w:tr w:rsidR="00081F03" w14:paraId="094E7BEA" w14:textId="77777777" w:rsidTr="00081F03">
        <w:tc>
          <w:tcPr>
            <w:tcW w:w="817" w:type="dxa"/>
          </w:tcPr>
          <w:p w14:paraId="26C1D3E2" w14:textId="77777777" w:rsidR="00FD06E2" w:rsidRDefault="00FD06E2" w:rsidP="00FD06E2">
            <w:pPr>
              <w:pStyle w:val="BodyText"/>
              <w:spacing w:after="0"/>
            </w:pPr>
            <w:r>
              <w:t>STT</w:t>
            </w:r>
          </w:p>
        </w:tc>
        <w:tc>
          <w:tcPr>
            <w:tcW w:w="2077" w:type="dxa"/>
          </w:tcPr>
          <w:p w14:paraId="74EA3AAC" w14:textId="77777777" w:rsidR="00FD06E2" w:rsidRDefault="00FD06E2" w:rsidP="00FD06E2">
            <w:pPr>
              <w:pStyle w:val="BodyText"/>
              <w:spacing w:after="0"/>
            </w:pPr>
            <w:r>
              <w:t>Tên lớp/quan hệ</w:t>
            </w:r>
          </w:p>
        </w:tc>
        <w:tc>
          <w:tcPr>
            <w:tcW w:w="1629" w:type="dxa"/>
          </w:tcPr>
          <w:p w14:paraId="58D9D3D1" w14:textId="77777777" w:rsidR="00FD06E2" w:rsidRDefault="00FD06E2" w:rsidP="00FD06E2">
            <w:pPr>
              <w:pStyle w:val="BodyText"/>
              <w:spacing w:after="0"/>
            </w:pPr>
            <w:r>
              <w:t>Loại</w:t>
            </w:r>
          </w:p>
        </w:tc>
        <w:tc>
          <w:tcPr>
            <w:tcW w:w="4720" w:type="dxa"/>
          </w:tcPr>
          <w:p w14:paraId="379FD22B" w14:textId="77777777" w:rsidR="00FD06E2" w:rsidRDefault="00FD06E2" w:rsidP="00FD06E2">
            <w:pPr>
              <w:pStyle w:val="BodyText"/>
              <w:spacing w:after="0"/>
            </w:pPr>
            <w:r>
              <w:t>Ý nghĩa/Ghi chú</w:t>
            </w:r>
          </w:p>
        </w:tc>
      </w:tr>
      <w:tr w:rsidR="00081F03" w14:paraId="4CDBDC26" w14:textId="77777777" w:rsidTr="00081F03">
        <w:tc>
          <w:tcPr>
            <w:tcW w:w="817" w:type="dxa"/>
          </w:tcPr>
          <w:p w14:paraId="22F46DA4" w14:textId="37761A8D" w:rsidR="00FD06E2" w:rsidRPr="00D26477" w:rsidRDefault="00FD06E2" w:rsidP="005F1F19">
            <w:pPr>
              <w:pStyle w:val="BodyText"/>
              <w:numPr>
                <w:ilvl w:val="0"/>
                <w:numId w:val="19"/>
              </w:numPr>
              <w:spacing w:after="0"/>
              <w:rPr>
                <w:lang w:val="en-US"/>
              </w:rPr>
            </w:pPr>
          </w:p>
        </w:tc>
        <w:tc>
          <w:tcPr>
            <w:tcW w:w="2077" w:type="dxa"/>
          </w:tcPr>
          <w:p w14:paraId="161EF7CF" w14:textId="2AC5E33E" w:rsidR="00FD06E2" w:rsidRPr="00D26477" w:rsidRDefault="00D2647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SanPham</w:t>
            </w:r>
          </w:p>
        </w:tc>
        <w:tc>
          <w:tcPr>
            <w:tcW w:w="1629" w:type="dxa"/>
          </w:tcPr>
          <w:p w14:paraId="3D1581C3" w14:textId="22469440" w:rsidR="00FD06E2" w:rsidRPr="00D26477" w:rsidRDefault="00D2647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Lớp</w:t>
            </w:r>
          </w:p>
        </w:tc>
        <w:tc>
          <w:tcPr>
            <w:tcW w:w="4720" w:type="dxa"/>
          </w:tcPr>
          <w:p w14:paraId="7D1FED34" w14:textId="6EAEEFA4" w:rsidR="00FD06E2" w:rsidRPr="00D26477" w:rsidRDefault="00D2647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Các sản phẩm tồn tại trong cửa hàng</w:t>
            </w:r>
          </w:p>
        </w:tc>
      </w:tr>
      <w:tr w:rsidR="00081F03" w14:paraId="400D002F" w14:textId="77777777" w:rsidTr="00081F03">
        <w:tc>
          <w:tcPr>
            <w:tcW w:w="817" w:type="dxa"/>
          </w:tcPr>
          <w:p w14:paraId="33CBCD09" w14:textId="68AFB315" w:rsidR="00D26477" w:rsidRDefault="00D26477" w:rsidP="005F1F19">
            <w:pPr>
              <w:pStyle w:val="BodyText"/>
              <w:numPr>
                <w:ilvl w:val="0"/>
                <w:numId w:val="19"/>
              </w:numPr>
              <w:spacing w:after="0"/>
              <w:rPr>
                <w:lang w:val="en-US"/>
              </w:rPr>
            </w:pPr>
          </w:p>
        </w:tc>
        <w:tc>
          <w:tcPr>
            <w:tcW w:w="2077" w:type="dxa"/>
          </w:tcPr>
          <w:p w14:paraId="2C85976E" w14:textId="080DF878" w:rsidR="00D26477" w:rsidRDefault="00D2647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LoaiSP</w:t>
            </w:r>
          </w:p>
        </w:tc>
        <w:tc>
          <w:tcPr>
            <w:tcW w:w="1629" w:type="dxa"/>
          </w:tcPr>
          <w:p w14:paraId="1C0F238A" w14:textId="31CD545D" w:rsidR="00D26477" w:rsidRDefault="00D2647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Lớp</w:t>
            </w:r>
          </w:p>
        </w:tc>
        <w:tc>
          <w:tcPr>
            <w:tcW w:w="4720" w:type="dxa"/>
          </w:tcPr>
          <w:p w14:paraId="0BD3310A" w14:textId="621CB3EB" w:rsidR="00D26477" w:rsidRDefault="00D2647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Loại sản phẩm</w:t>
            </w:r>
          </w:p>
        </w:tc>
      </w:tr>
      <w:tr w:rsidR="00081F03" w14:paraId="697A8A36" w14:textId="77777777" w:rsidTr="00081F03">
        <w:tc>
          <w:tcPr>
            <w:tcW w:w="817" w:type="dxa"/>
          </w:tcPr>
          <w:p w14:paraId="2289C733" w14:textId="34A63E45" w:rsidR="00D26477" w:rsidRDefault="00D26477" w:rsidP="005F1F19">
            <w:pPr>
              <w:pStyle w:val="BodyText"/>
              <w:numPr>
                <w:ilvl w:val="0"/>
                <w:numId w:val="19"/>
              </w:numPr>
              <w:spacing w:after="0"/>
              <w:rPr>
                <w:lang w:val="en-US"/>
              </w:rPr>
            </w:pPr>
          </w:p>
        </w:tc>
        <w:tc>
          <w:tcPr>
            <w:tcW w:w="2077" w:type="dxa"/>
          </w:tcPr>
          <w:p w14:paraId="1AABC360" w14:textId="4FCF5E4C" w:rsidR="00D26477" w:rsidRDefault="00D2647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DonHang</w:t>
            </w:r>
          </w:p>
        </w:tc>
        <w:tc>
          <w:tcPr>
            <w:tcW w:w="1629" w:type="dxa"/>
          </w:tcPr>
          <w:p w14:paraId="4A72F72B" w14:textId="29EC5FFE" w:rsidR="00D26477" w:rsidRDefault="00D2647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Lớp</w:t>
            </w:r>
          </w:p>
        </w:tc>
        <w:tc>
          <w:tcPr>
            <w:tcW w:w="4720" w:type="dxa"/>
          </w:tcPr>
          <w:p w14:paraId="3780F66D" w14:textId="2205456D" w:rsidR="00D26477" w:rsidRDefault="00D2647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Đơn hàng khi người dùng thanh toán một giỏ hàng</w:t>
            </w:r>
          </w:p>
        </w:tc>
      </w:tr>
      <w:tr w:rsidR="00081F03" w14:paraId="116AA5C4" w14:textId="77777777" w:rsidTr="00081F03">
        <w:tc>
          <w:tcPr>
            <w:tcW w:w="817" w:type="dxa"/>
          </w:tcPr>
          <w:p w14:paraId="1B1CECB1" w14:textId="51AEA96B" w:rsidR="00D26477" w:rsidRDefault="00D26477" w:rsidP="005F1F19">
            <w:pPr>
              <w:pStyle w:val="BodyText"/>
              <w:numPr>
                <w:ilvl w:val="0"/>
                <w:numId w:val="19"/>
              </w:numPr>
              <w:spacing w:after="0"/>
              <w:rPr>
                <w:lang w:val="en-US"/>
              </w:rPr>
            </w:pPr>
          </w:p>
        </w:tc>
        <w:tc>
          <w:tcPr>
            <w:tcW w:w="2077" w:type="dxa"/>
          </w:tcPr>
          <w:p w14:paraId="3FB0F7BA" w14:textId="754309F1" w:rsidR="00D26477" w:rsidRDefault="00D2647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GioHang</w:t>
            </w:r>
          </w:p>
        </w:tc>
        <w:tc>
          <w:tcPr>
            <w:tcW w:w="1629" w:type="dxa"/>
          </w:tcPr>
          <w:p w14:paraId="031C619B" w14:textId="36549016" w:rsidR="00D26477" w:rsidRDefault="00D2647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Lớp</w:t>
            </w:r>
          </w:p>
        </w:tc>
        <w:tc>
          <w:tcPr>
            <w:tcW w:w="4720" w:type="dxa"/>
          </w:tcPr>
          <w:p w14:paraId="72D93246" w14:textId="3F3EA19C" w:rsidR="00D26477" w:rsidRDefault="00D2647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Giỏ hàng của người dùng</w:t>
            </w:r>
          </w:p>
        </w:tc>
      </w:tr>
      <w:tr w:rsidR="00081F03" w14:paraId="1DB0F3D2" w14:textId="77777777" w:rsidTr="00081F03">
        <w:tc>
          <w:tcPr>
            <w:tcW w:w="817" w:type="dxa"/>
          </w:tcPr>
          <w:p w14:paraId="516BAC46" w14:textId="10596CC6" w:rsidR="00D26477" w:rsidRDefault="00D26477" w:rsidP="005F1F19">
            <w:pPr>
              <w:pStyle w:val="BodyText"/>
              <w:numPr>
                <w:ilvl w:val="0"/>
                <w:numId w:val="19"/>
              </w:numPr>
              <w:spacing w:after="0"/>
              <w:rPr>
                <w:lang w:val="en-US"/>
              </w:rPr>
            </w:pPr>
          </w:p>
        </w:tc>
        <w:tc>
          <w:tcPr>
            <w:tcW w:w="2077" w:type="dxa"/>
          </w:tcPr>
          <w:p w14:paraId="2ABCEADF" w14:textId="7E4345FF" w:rsidR="00D26477" w:rsidRDefault="00D2647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TaiKhoan</w:t>
            </w:r>
          </w:p>
        </w:tc>
        <w:tc>
          <w:tcPr>
            <w:tcW w:w="1629" w:type="dxa"/>
          </w:tcPr>
          <w:p w14:paraId="2C8B4701" w14:textId="6F33210E" w:rsidR="00D26477" w:rsidRDefault="00D2647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Lớp</w:t>
            </w:r>
          </w:p>
        </w:tc>
        <w:tc>
          <w:tcPr>
            <w:tcW w:w="4720" w:type="dxa"/>
          </w:tcPr>
          <w:p w14:paraId="762FAA9B" w14:textId="5038C7B3" w:rsidR="00D26477" w:rsidRDefault="00D2647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Tài khoản </w:t>
            </w:r>
            <w:r w:rsidR="005300A9">
              <w:rPr>
                <w:lang w:val="en-US"/>
              </w:rPr>
              <w:t>của người dùng</w:t>
            </w:r>
          </w:p>
        </w:tc>
      </w:tr>
      <w:tr w:rsidR="00081F03" w14:paraId="760D9EA3" w14:textId="77777777" w:rsidTr="00081F03">
        <w:tc>
          <w:tcPr>
            <w:tcW w:w="817" w:type="dxa"/>
          </w:tcPr>
          <w:p w14:paraId="5AD12AE7" w14:textId="52CCA817" w:rsidR="008877F7" w:rsidRDefault="008877F7" w:rsidP="005F1F19">
            <w:pPr>
              <w:pStyle w:val="BodyText"/>
              <w:numPr>
                <w:ilvl w:val="0"/>
                <w:numId w:val="19"/>
              </w:numPr>
              <w:spacing w:after="0"/>
              <w:rPr>
                <w:lang w:val="en-US"/>
              </w:rPr>
            </w:pPr>
          </w:p>
        </w:tc>
        <w:tc>
          <w:tcPr>
            <w:tcW w:w="2077" w:type="dxa"/>
          </w:tcPr>
          <w:p w14:paraId="2567C081" w14:textId="56E4113D" w:rsidR="008877F7" w:rsidRDefault="008877F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QuanTriVien</w:t>
            </w:r>
          </w:p>
        </w:tc>
        <w:tc>
          <w:tcPr>
            <w:tcW w:w="1629" w:type="dxa"/>
          </w:tcPr>
          <w:p w14:paraId="1850CD83" w14:textId="6FA6E972" w:rsidR="008877F7" w:rsidRDefault="008877F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Lớp</w:t>
            </w:r>
          </w:p>
        </w:tc>
        <w:tc>
          <w:tcPr>
            <w:tcW w:w="4720" w:type="dxa"/>
          </w:tcPr>
          <w:p w14:paraId="6EE8DA5A" w14:textId="3D6AD22B" w:rsidR="008877F7" w:rsidRDefault="008877F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Tài khoản của quản trị viên hệ thống. Kế thừa từ lớp TaiKhoan</w:t>
            </w:r>
          </w:p>
        </w:tc>
      </w:tr>
      <w:tr w:rsidR="00081F03" w14:paraId="4537AC57" w14:textId="77777777" w:rsidTr="00081F03">
        <w:tc>
          <w:tcPr>
            <w:tcW w:w="817" w:type="dxa"/>
          </w:tcPr>
          <w:p w14:paraId="24D349F8" w14:textId="7C75EB31" w:rsidR="005300A9" w:rsidRDefault="005300A9" w:rsidP="005F1F19">
            <w:pPr>
              <w:pStyle w:val="BodyText"/>
              <w:numPr>
                <w:ilvl w:val="0"/>
                <w:numId w:val="19"/>
              </w:numPr>
              <w:spacing w:after="0"/>
              <w:rPr>
                <w:lang w:val="en-US"/>
              </w:rPr>
            </w:pPr>
          </w:p>
        </w:tc>
        <w:tc>
          <w:tcPr>
            <w:tcW w:w="2077" w:type="dxa"/>
          </w:tcPr>
          <w:p w14:paraId="58C96FD5" w14:textId="79086767" w:rsidR="005300A9" w:rsidRDefault="005300A9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ChiTietGioHang</w:t>
            </w:r>
          </w:p>
        </w:tc>
        <w:tc>
          <w:tcPr>
            <w:tcW w:w="1629" w:type="dxa"/>
          </w:tcPr>
          <w:p w14:paraId="42D415D2" w14:textId="59FE40AB" w:rsidR="005300A9" w:rsidRDefault="005300A9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Lớp</w:t>
            </w:r>
          </w:p>
        </w:tc>
        <w:tc>
          <w:tcPr>
            <w:tcW w:w="4720" w:type="dxa"/>
          </w:tcPr>
          <w:p w14:paraId="5D55F227" w14:textId="6A7EB7BD" w:rsidR="005300A9" w:rsidRDefault="005300A9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Chi tiết của sản phẩm trong một giỏ hàng</w:t>
            </w:r>
          </w:p>
        </w:tc>
      </w:tr>
      <w:tr w:rsidR="00081F03" w14:paraId="3250168D" w14:textId="77777777" w:rsidTr="00081F03">
        <w:tc>
          <w:tcPr>
            <w:tcW w:w="817" w:type="dxa"/>
          </w:tcPr>
          <w:p w14:paraId="0B6AA79E" w14:textId="52C57713" w:rsidR="005300A9" w:rsidRDefault="005300A9" w:rsidP="005F1F19">
            <w:pPr>
              <w:pStyle w:val="BodyText"/>
              <w:numPr>
                <w:ilvl w:val="0"/>
                <w:numId w:val="19"/>
              </w:numPr>
              <w:spacing w:after="0"/>
              <w:rPr>
                <w:lang w:val="en-US"/>
              </w:rPr>
            </w:pPr>
          </w:p>
        </w:tc>
        <w:tc>
          <w:tcPr>
            <w:tcW w:w="2077" w:type="dxa"/>
          </w:tcPr>
          <w:p w14:paraId="15AD05CF" w14:textId="66B2284A" w:rsidR="005300A9" w:rsidRDefault="005300A9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ChiTietDonHang</w:t>
            </w:r>
          </w:p>
        </w:tc>
        <w:tc>
          <w:tcPr>
            <w:tcW w:w="1629" w:type="dxa"/>
          </w:tcPr>
          <w:p w14:paraId="29C48C86" w14:textId="47B3DEC6" w:rsidR="005300A9" w:rsidRDefault="005300A9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Lớp</w:t>
            </w:r>
          </w:p>
        </w:tc>
        <w:tc>
          <w:tcPr>
            <w:tcW w:w="4720" w:type="dxa"/>
          </w:tcPr>
          <w:p w14:paraId="744FBE9A" w14:textId="1F1EDB8C" w:rsidR="005300A9" w:rsidRDefault="005300A9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Chi tiết của sản phẩm trong đơn hàng</w:t>
            </w:r>
          </w:p>
        </w:tc>
      </w:tr>
      <w:tr w:rsidR="00081F03" w14:paraId="4E02E095" w14:textId="77777777" w:rsidTr="00081F03">
        <w:tc>
          <w:tcPr>
            <w:tcW w:w="817" w:type="dxa"/>
          </w:tcPr>
          <w:p w14:paraId="38D05FD5" w14:textId="2670DC70" w:rsidR="00304881" w:rsidRDefault="00304881" w:rsidP="005F1F19">
            <w:pPr>
              <w:pStyle w:val="BodyText"/>
              <w:numPr>
                <w:ilvl w:val="0"/>
                <w:numId w:val="19"/>
              </w:numPr>
              <w:spacing w:after="0"/>
              <w:rPr>
                <w:lang w:val="en-US"/>
              </w:rPr>
            </w:pPr>
          </w:p>
        </w:tc>
        <w:tc>
          <w:tcPr>
            <w:tcW w:w="2077" w:type="dxa"/>
          </w:tcPr>
          <w:p w14:paraId="2CF934F6" w14:textId="3E45788F" w:rsidR="00304881" w:rsidRDefault="00304881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SanPham – LoaiSP</w:t>
            </w:r>
          </w:p>
        </w:tc>
        <w:tc>
          <w:tcPr>
            <w:tcW w:w="1629" w:type="dxa"/>
          </w:tcPr>
          <w:p w14:paraId="6F719F40" w14:textId="4A04E060" w:rsidR="00304881" w:rsidRDefault="00304881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N - 1</w:t>
            </w:r>
          </w:p>
        </w:tc>
        <w:tc>
          <w:tcPr>
            <w:tcW w:w="4720" w:type="dxa"/>
          </w:tcPr>
          <w:p w14:paraId="74F74AF0" w14:textId="2970FFD3" w:rsidR="00304881" w:rsidRDefault="00304881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Sản phẩm thuộc về 1 loại sản phẩm. Mỗi loại sản phẩm có nhiều sản phẩm</w:t>
            </w:r>
          </w:p>
        </w:tc>
      </w:tr>
      <w:tr w:rsidR="00304881" w14:paraId="627D975B" w14:textId="77777777" w:rsidTr="00081F03">
        <w:tc>
          <w:tcPr>
            <w:tcW w:w="817" w:type="dxa"/>
          </w:tcPr>
          <w:p w14:paraId="0739D2B5" w14:textId="1B0192FE" w:rsidR="00304881" w:rsidRDefault="00304881" w:rsidP="005F1F19">
            <w:pPr>
              <w:pStyle w:val="BodyText"/>
              <w:numPr>
                <w:ilvl w:val="0"/>
                <w:numId w:val="19"/>
              </w:numPr>
              <w:spacing w:after="0"/>
              <w:rPr>
                <w:lang w:val="en-US"/>
              </w:rPr>
            </w:pPr>
          </w:p>
        </w:tc>
        <w:tc>
          <w:tcPr>
            <w:tcW w:w="2077" w:type="dxa"/>
          </w:tcPr>
          <w:p w14:paraId="50552998" w14:textId="03FF1417" w:rsidR="00304881" w:rsidRDefault="00304881" w:rsidP="00304881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SanPham - DonHang</w:t>
            </w:r>
          </w:p>
        </w:tc>
        <w:tc>
          <w:tcPr>
            <w:tcW w:w="1629" w:type="dxa"/>
          </w:tcPr>
          <w:p w14:paraId="6E297CC4" w14:textId="63F689FA" w:rsidR="00304881" w:rsidRDefault="00304881" w:rsidP="00304881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N – N</w:t>
            </w:r>
          </w:p>
        </w:tc>
        <w:tc>
          <w:tcPr>
            <w:tcW w:w="4720" w:type="dxa"/>
          </w:tcPr>
          <w:p w14:paraId="48A44F28" w14:textId="5B141153" w:rsidR="00304881" w:rsidRDefault="00304881" w:rsidP="00304881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Mỗi đơn hàng có thể có nhiều sản phẩm. mỗi sản phẩm có thể tồn tại trong nhiều đơn hàng.</w:t>
            </w:r>
          </w:p>
        </w:tc>
      </w:tr>
      <w:tr w:rsidR="00304881" w14:paraId="1F5559B0" w14:textId="77777777" w:rsidTr="00081F03">
        <w:tc>
          <w:tcPr>
            <w:tcW w:w="817" w:type="dxa"/>
          </w:tcPr>
          <w:p w14:paraId="0D4E579A" w14:textId="4E5B94D2" w:rsidR="00304881" w:rsidRDefault="00304881" w:rsidP="005F1F19">
            <w:pPr>
              <w:pStyle w:val="BodyText"/>
              <w:numPr>
                <w:ilvl w:val="0"/>
                <w:numId w:val="19"/>
              </w:numPr>
              <w:spacing w:after="0"/>
              <w:rPr>
                <w:lang w:val="en-US"/>
              </w:rPr>
            </w:pPr>
          </w:p>
        </w:tc>
        <w:tc>
          <w:tcPr>
            <w:tcW w:w="2077" w:type="dxa"/>
          </w:tcPr>
          <w:p w14:paraId="11836319" w14:textId="758A124B" w:rsidR="00304881" w:rsidRDefault="00304881" w:rsidP="00304881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SanPham – GioHang</w:t>
            </w:r>
          </w:p>
        </w:tc>
        <w:tc>
          <w:tcPr>
            <w:tcW w:w="1629" w:type="dxa"/>
          </w:tcPr>
          <w:p w14:paraId="787D79BD" w14:textId="03573AE9" w:rsidR="00304881" w:rsidRDefault="00304881" w:rsidP="00304881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N – N </w:t>
            </w:r>
          </w:p>
        </w:tc>
        <w:tc>
          <w:tcPr>
            <w:tcW w:w="4720" w:type="dxa"/>
          </w:tcPr>
          <w:p w14:paraId="00B448B1" w14:textId="3C5DD9EC" w:rsidR="00304881" w:rsidRDefault="00304881" w:rsidP="00304881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Mỗi </w:t>
            </w:r>
            <w:r>
              <w:rPr>
                <w:lang w:val="en-US"/>
              </w:rPr>
              <w:t xml:space="preserve">giỏ </w:t>
            </w:r>
            <w:r>
              <w:rPr>
                <w:lang w:val="en-US"/>
              </w:rPr>
              <w:t xml:space="preserve">hàng có thể có nhiều sản phẩm. mỗi sản phẩm có thể tồn tại trong nhiều </w:t>
            </w:r>
            <w:r>
              <w:rPr>
                <w:lang w:val="en-US"/>
              </w:rPr>
              <w:t>giỏ hàng.</w:t>
            </w:r>
          </w:p>
        </w:tc>
      </w:tr>
      <w:tr w:rsidR="00304881" w14:paraId="01CB6382" w14:textId="77777777" w:rsidTr="00081F03">
        <w:tc>
          <w:tcPr>
            <w:tcW w:w="817" w:type="dxa"/>
          </w:tcPr>
          <w:p w14:paraId="06F7BEB4" w14:textId="5FE47414" w:rsidR="00304881" w:rsidRDefault="00304881" w:rsidP="005F1F19">
            <w:pPr>
              <w:pStyle w:val="BodyText"/>
              <w:numPr>
                <w:ilvl w:val="0"/>
                <w:numId w:val="19"/>
              </w:numPr>
              <w:spacing w:after="0"/>
              <w:rPr>
                <w:lang w:val="en-US"/>
              </w:rPr>
            </w:pPr>
          </w:p>
        </w:tc>
        <w:tc>
          <w:tcPr>
            <w:tcW w:w="2077" w:type="dxa"/>
          </w:tcPr>
          <w:p w14:paraId="695BC239" w14:textId="71ACDFF2" w:rsidR="00304881" w:rsidRDefault="00304881" w:rsidP="00304881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TaiKhoan – DonHang</w:t>
            </w:r>
          </w:p>
        </w:tc>
        <w:tc>
          <w:tcPr>
            <w:tcW w:w="1629" w:type="dxa"/>
          </w:tcPr>
          <w:p w14:paraId="003705D0" w14:textId="5512409E" w:rsidR="00304881" w:rsidRDefault="00304881" w:rsidP="00304881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 – N</w:t>
            </w:r>
          </w:p>
        </w:tc>
        <w:tc>
          <w:tcPr>
            <w:tcW w:w="4720" w:type="dxa"/>
          </w:tcPr>
          <w:p w14:paraId="59E6AEC3" w14:textId="77E68747" w:rsidR="00304881" w:rsidRDefault="00304881" w:rsidP="00304881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Mỗi tài khoản có thể có nhiều đơn hàng. Mỗi đơn hàng chỉ thuộc về 1 tài khoản.</w:t>
            </w:r>
          </w:p>
        </w:tc>
      </w:tr>
      <w:tr w:rsidR="00304881" w14:paraId="71E3596F" w14:textId="77777777" w:rsidTr="00081F03">
        <w:tc>
          <w:tcPr>
            <w:tcW w:w="817" w:type="dxa"/>
          </w:tcPr>
          <w:p w14:paraId="1785740E" w14:textId="77777777" w:rsidR="00304881" w:rsidRDefault="00304881" w:rsidP="005F1F19">
            <w:pPr>
              <w:pStyle w:val="BodyText"/>
              <w:numPr>
                <w:ilvl w:val="0"/>
                <w:numId w:val="19"/>
              </w:numPr>
              <w:spacing w:after="0"/>
              <w:rPr>
                <w:lang w:val="en-US"/>
              </w:rPr>
            </w:pPr>
          </w:p>
        </w:tc>
        <w:tc>
          <w:tcPr>
            <w:tcW w:w="2077" w:type="dxa"/>
          </w:tcPr>
          <w:p w14:paraId="75C20C48" w14:textId="23F65D37" w:rsidR="00304881" w:rsidRDefault="00081F03" w:rsidP="00304881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TaiKhoan – GioHang</w:t>
            </w:r>
          </w:p>
        </w:tc>
        <w:tc>
          <w:tcPr>
            <w:tcW w:w="1629" w:type="dxa"/>
          </w:tcPr>
          <w:p w14:paraId="305E2623" w14:textId="70675420" w:rsidR="00304881" w:rsidRDefault="00081F03" w:rsidP="00304881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 – 1</w:t>
            </w:r>
          </w:p>
        </w:tc>
        <w:tc>
          <w:tcPr>
            <w:tcW w:w="4720" w:type="dxa"/>
          </w:tcPr>
          <w:p w14:paraId="26E9C97C" w14:textId="5FECECF4" w:rsidR="00304881" w:rsidRDefault="00081F03" w:rsidP="00304881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Mỗi tài khoản chỉ có 1 giỏ hàng. Mỗi giỏ hàng chỉ thuộc về 1 tài khoản</w:t>
            </w:r>
          </w:p>
        </w:tc>
      </w:tr>
      <w:tr w:rsidR="00081F03" w14:paraId="0C4C7B81" w14:textId="77777777" w:rsidTr="00081F03">
        <w:tc>
          <w:tcPr>
            <w:tcW w:w="817" w:type="dxa"/>
          </w:tcPr>
          <w:p w14:paraId="54A5F150" w14:textId="77777777" w:rsidR="00081F03" w:rsidRDefault="00081F03" w:rsidP="005F1F19">
            <w:pPr>
              <w:pStyle w:val="BodyText"/>
              <w:numPr>
                <w:ilvl w:val="0"/>
                <w:numId w:val="19"/>
              </w:numPr>
              <w:spacing w:after="0"/>
              <w:rPr>
                <w:lang w:val="en-US"/>
              </w:rPr>
            </w:pPr>
          </w:p>
        </w:tc>
        <w:tc>
          <w:tcPr>
            <w:tcW w:w="2077" w:type="dxa"/>
          </w:tcPr>
          <w:p w14:paraId="7D27773B" w14:textId="5B47D6FD" w:rsidR="00081F03" w:rsidRDefault="00081F03" w:rsidP="00304881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QuanTriVien – TaiKhoan</w:t>
            </w:r>
          </w:p>
        </w:tc>
        <w:tc>
          <w:tcPr>
            <w:tcW w:w="1629" w:type="dxa"/>
          </w:tcPr>
          <w:p w14:paraId="6E160539" w14:textId="71C35BF1" w:rsidR="00081F03" w:rsidRDefault="00081F03" w:rsidP="00304881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Generalization</w:t>
            </w:r>
          </w:p>
        </w:tc>
        <w:tc>
          <w:tcPr>
            <w:tcW w:w="4720" w:type="dxa"/>
          </w:tcPr>
          <w:p w14:paraId="5DD34009" w14:textId="1220BE3D" w:rsidR="00081F03" w:rsidRDefault="00081F03" w:rsidP="00304881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Quản trị viên có tất cả các thuộc tính của 1 tài khoản thông thường.</w:t>
            </w:r>
          </w:p>
        </w:tc>
      </w:tr>
    </w:tbl>
    <w:p w14:paraId="29998C2D" w14:textId="5A657D30" w:rsidR="00FD06E2" w:rsidRDefault="00FD06E2" w:rsidP="00FD06E2">
      <w:pPr>
        <w:pStyle w:val="Heading2"/>
      </w:pPr>
      <w:bookmarkStart w:id="4" w:name="_Toc71476912"/>
      <w:r>
        <w:t>Mô tả chi tiết từng lớp đối tượng</w:t>
      </w:r>
      <w:bookmarkEnd w:id="4"/>
    </w:p>
    <w:p w14:paraId="02808F1B" w14:textId="7014F872" w:rsidR="005300A9" w:rsidRPr="005300A9" w:rsidRDefault="005300A9" w:rsidP="005300A9">
      <w:pPr>
        <w:pStyle w:val="Heading3"/>
        <w:rPr>
          <w:i w:val="0"/>
          <w:iCs/>
          <w:lang w:val="en-US"/>
        </w:rPr>
      </w:pPr>
      <w:r w:rsidRPr="005300A9">
        <w:rPr>
          <w:i w:val="0"/>
          <w:iCs/>
          <w:lang w:val="en-US"/>
        </w:rPr>
        <w:t>SanPham:</w:t>
      </w:r>
    </w:p>
    <w:p w14:paraId="22F51711" w14:textId="0A5BC038" w:rsidR="005300A9" w:rsidRPr="008877F7" w:rsidRDefault="005300A9" w:rsidP="005F1F19">
      <w:pPr>
        <w:pStyle w:val="Heading4"/>
        <w:numPr>
          <w:ilvl w:val="0"/>
          <w:numId w:val="3"/>
        </w:numPr>
        <w:rPr>
          <w:lang w:val="en-US"/>
        </w:rPr>
      </w:pPr>
      <w:r>
        <w:rPr>
          <w:b w:val="0"/>
          <w:bCs/>
          <w:lang w:val="en-US"/>
        </w:rPr>
        <w:t>Danh sách thuộc tính</w:t>
      </w:r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732"/>
        <w:gridCol w:w="1899"/>
        <w:gridCol w:w="1512"/>
        <w:gridCol w:w="1582"/>
        <w:gridCol w:w="3518"/>
      </w:tblGrid>
      <w:tr w:rsidR="00363B6E" w14:paraId="6DD1CEC8" w14:textId="77777777" w:rsidTr="008877F7">
        <w:tc>
          <w:tcPr>
            <w:tcW w:w="396" w:type="pct"/>
          </w:tcPr>
          <w:p w14:paraId="2D08F984" w14:textId="77777777" w:rsidR="00363B6E" w:rsidRPr="00F44EE4" w:rsidRDefault="00363B6E" w:rsidP="00FD06E2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027" w:type="pct"/>
          </w:tcPr>
          <w:p w14:paraId="4C58F96B" w14:textId="77777777" w:rsidR="00363B6E" w:rsidRPr="00F44EE4" w:rsidRDefault="00363B6E" w:rsidP="00FD06E2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818" w:type="pct"/>
          </w:tcPr>
          <w:p w14:paraId="0C656E1E" w14:textId="77777777" w:rsidR="00363B6E" w:rsidRPr="00363B6E" w:rsidRDefault="00363B6E" w:rsidP="00363B6E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856" w:type="pct"/>
          </w:tcPr>
          <w:p w14:paraId="2A3E2C1F" w14:textId="77777777" w:rsidR="00363B6E" w:rsidRPr="00F44EE4" w:rsidRDefault="00363B6E" w:rsidP="00FD06E2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1904" w:type="pct"/>
          </w:tcPr>
          <w:p w14:paraId="2E2F7615" w14:textId="77777777" w:rsidR="00363B6E" w:rsidRPr="00F44EE4" w:rsidRDefault="00363B6E" w:rsidP="00FD06E2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363B6E" w14:paraId="69F9B96D" w14:textId="77777777" w:rsidTr="008877F7">
        <w:tc>
          <w:tcPr>
            <w:tcW w:w="396" w:type="pct"/>
          </w:tcPr>
          <w:p w14:paraId="24F6AF9E" w14:textId="52FAA1FB" w:rsidR="00363B6E" w:rsidRPr="0055070E" w:rsidRDefault="00363B6E" w:rsidP="005F1F19">
            <w:pPr>
              <w:pStyle w:val="BodyText"/>
              <w:numPr>
                <w:ilvl w:val="0"/>
                <w:numId w:val="7"/>
              </w:numPr>
              <w:spacing w:after="0"/>
              <w:rPr>
                <w:lang w:val="en-US"/>
              </w:rPr>
            </w:pPr>
          </w:p>
        </w:tc>
        <w:tc>
          <w:tcPr>
            <w:tcW w:w="1027" w:type="pct"/>
          </w:tcPr>
          <w:p w14:paraId="26BBF5AD" w14:textId="292D6E89" w:rsidR="00363B6E" w:rsidRPr="0055070E" w:rsidRDefault="0055070E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MaSP</w:t>
            </w:r>
          </w:p>
        </w:tc>
        <w:tc>
          <w:tcPr>
            <w:tcW w:w="818" w:type="pct"/>
          </w:tcPr>
          <w:p w14:paraId="13CCA6F2" w14:textId="47179C81" w:rsidR="00363B6E" w:rsidRPr="00363B6E" w:rsidRDefault="0055070E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856" w:type="pct"/>
          </w:tcPr>
          <w:p w14:paraId="2D2D5520" w14:textId="22246ADD" w:rsidR="00363B6E" w:rsidRPr="0055070E" w:rsidRDefault="0055070E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Độc nhất</w:t>
            </w:r>
          </w:p>
        </w:tc>
        <w:tc>
          <w:tcPr>
            <w:tcW w:w="1904" w:type="pct"/>
          </w:tcPr>
          <w:p w14:paraId="3F2783D8" w14:textId="187536D0" w:rsidR="00363B6E" w:rsidRPr="0055070E" w:rsidRDefault="0055070E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Mã xác định sản phẩm</w:t>
            </w:r>
          </w:p>
        </w:tc>
      </w:tr>
      <w:tr w:rsidR="0055070E" w14:paraId="33D6299E" w14:textId="77777777" w:rsidTr="008877F7">
        <w:tc>
          <w:tcPr>
            <w:tcW w:w="396" w:type="pct"/>
          </w:tcPr>
          <w:p w14:paraId="3253E5C2" w14:textId="63DDE72D" w:rsidR="0055070E" w:rsidRDefault="0055070E" w:rsidP="005F1F19">
            <w:pPr>
              <w:pStyle w:val="BodyText"/>
              <w:numPr>
                <w:ilvl w:val="0"/>
                <w:numId w:val="7"/>
              </w:numPr>
              <w:spacing w:after="0"/>
              <w:rPr>
                <w:lang w:val="en-US"/>
              </w:rPr>
            </w:pPr>
          </w:p>
        </w:tc>
        <w:tc>
          <w:tcPr>
            <w:tcW w:w="1027" w:type="pct"/>
          </w:tcPr>
          <w:p w14:paraId="57A20BA2" w14:textId="34806146" w:rsidR="0055070E" w:rsidRDefault="0055070E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TenSP</w:t>
            </w:r>
          </w:p>
        </w:tc>
        <w:tc>
          <w:tcPr>
            <w:tcW w:w="818" w:type="pct"/>
          </w:tcPr>
          <w:p w14:paraId="7EA51C9D" w14:textId="2D6097B8" w:rsidR="0055070E" w:rsidRDefault="0055070E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856" w:type="pct"/>
          </w:tcPr>
          <w:p w14:paraId="1F47C047" w14:textId="77777777" w:rsidR="0055070E" w:rsidRDefault="0055070E" w:rsidP="00FD06E2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1904" w:type="pct"/>
          </w:tcPr>
          <w:p w14:paraId="1EA82668" w14:textId="23692B6F" w:rsidR="0055070E" w:rsidRDefault="0055070E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Tên sản phẩm</w:t>
            </w:r>
          </w:p>
        </w:tc>
      </w:tr>
      <w:tr w:rsidR="0055070E" w14:paraId="33F9D839" w14:textId="77777777" w:rsidTr="008877F7">
        <w:tc>
          <w:tcPr>
            <w:tcW w:w="396" w:type="pct"/>
          </w:tcPr>
          <w:p w14:paraId="1E41A1BE" w14:textId="305C66BB" w:rsidR="0055070E" w:rsidRDefault="0055070E" w:rsidP="005F1F19">
            <w:pPr>
              <w:pStyle w:val="BodyText"/>
              <w:numPr>
                <w:ilvl w:val="0"/>
                <w:numId w:val="7"/>
              </w:numPr>
              <w:spacing w:after="0"/>
              <w:rPr>
                <w:lang w:val="en-US"/>
              </w:rPr>
            </w:pPr>
          </w:p>
        </w:tc>
        <w:tc>
          <w:tcPr>
            <w:tcW w:w="1027" w:type="pct"/>
          </w:tcPr>
          <w:p w14:paraId="56E6BD6E" w14:textId="3FFE41BD" w:rsidR="0055070E" w:rsidRDefault="0055070E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SL</w:t>
            </w:r>
          </w:p>
        </w:tc>
        <w:tc>
          <w:tcPr>
            <w:tcW w:w="818" w:type="pct"/>
          </w:tcPr>
          <w:p w14:paraId="6CFE02C5" w14:textId="3F347430" w:rsidR="0055070E" w:rsidRDefault="0055070E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856" w:type="pct"/>
          </w:tcPr>
          <w:p w14:paraId="67BD294A" w14:textId="554367E3" w:rsidR="0055070E" w:rsidRDefault="0055070E" w:rsidP="0055070E">
            <w:pPr>
              <w:pStyle w:val="BodyText"/>
              <w:spacing w:after="0"/>
              <w:rPr>
                <w:lang w:val="en-US"/>
              </w:rPr>
            </w:pPr>
            <w:r w:rsidRPr="0055070E">
              <w:rPr>
                <w:lang w:val="en-US"/>
              </w:rPr>
              <w:t>&gt;</w:t>
            </w:r>
            <w:r>
              <w:rPr>
                <w:lang w:val="en-US"/>
              </w:rPr>
              <w:t>= 0</w:t>
            </w:r>
          </w:p>
        </w:tc>
        <w:tc>
          <w:tcPr>
            <w:tcW w:w="1904" w:type="pct"/>
          </w:tcPr>
          <w:p w14:paraId="5EE5E11C" w14:textId="6D72D2ED" w:rsidR="0055070E" w:rsidRDefault="0055070E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Số lượng tồn kho của sản phẩm</w:t>
            </w:r>
          </w:p>
        </w:tc>
      </w:tr>
      <w:tr w:rsidR="0055070E" w14:paraId="6A2D6626" w14:textId="77777777" w:rsidTr="008877F7">
        <w:tc>
          <w:tcPr>
            <w:tcW w:w="396" w:type="pct"/>
          </w:tcPr>
          <w:p w14:paraId="20034FBB" w14:textId="34976DCF" w:rsidR="0055070E" w:rsidRDefault="0055070E" w:rsidP="005F1F19">
            <w:pPr>
              <w:pStyle w:val="BodyText"/>
              <w:numPr>
                <w:ilvl w:val="0"/>
                <w:numId w:val="7"/>
              </w:numPr>
              <w:spacing w:after="0"/>
              <w:rPr>
                <w:lang w:val="en-US"/>
              </w:rPr>
            </w:pPr>
          </w:p>
        </w:tc>
        <w:tc>
          <w:tcPr>
            <w:tcW w:w="1027" w:type="pct"/>
          </w:tcPr>
          <w:p w14:paraId="3A168729" w14:textId="0B6B8BF5" w:rsidR="0055070E" w:rsidRDefault="0055070E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Gia</w:t>
            </w:r>
          </w:p>
        </w:tc>
        <w:tc>
          <w:tcPr>
            <w:tcW w:w="818" w:type="pct"/>
          </w:tcPr>
          <w:p w14:paraId="0D4BFBA7" w14:textId="5CD99A0F" w:rsidR="0055070E" w:rsidRDefault="0055070E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856" w:type="pct"/>
          </w:tcPr>
          <w:p w14:paraId="3701DB48" w14:textId="6D8CFFEF" w:rsidR="0055070E" w:rsidRDefault="0055070E" w:rsidP="0055070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&gt;= 0</w:t>
            </w:r>
          </w:p>
        </w:tc>
        <w:tc>
          <w:tcPr>
            <w:tcW w:w="1904" w:type="pct"/>
          </w:tcPr>
          <w:p w14:paraId="5D463A09" w14:textId="1D129C43" w:rsidR="0055070E" w:rsidRDefault="0055070E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Giá của một sản phẩm</w:t>
            </w:r>
          </w:p>
        </w:tc>
      </w:tr>
      <w:tr w:rsidR="0055070E" w14:paraId="2E5ACD6A" w14:textId="77777777" w:rsidTr="008877F7">
        <w:tc>
          <w:tcPr>
            <w:tcW w:w="396" w:type="pct"/>
          </w:tcPr>
          <w:p w14:paraId="584F7BB0" w14:textId="4657E275" w:rsidR="0055070E" w:rsidRDefault="0055070E" w:rsidP="005F1F19">
            <w:pPr>
              <w:pStyle w:val="BodyText"/>
              <w:numPr>
                <w:ilvl w:val="0"/>
                <w:numId w:val="7"/>
              </w:numPr>
              <w:spacing w:after="0"/>
              <w:rPr>
                <w:lang w:val="en-US"/>
              </w:rPr>
            </w:pPr>
          </w:p>
        </w:tc>
        <w:tc>
          <w:tcPr>
            <w:tcW w:w="1027" w:type="pct"/>
          </w:tcPr>
          <w:p w14:paraId="7C48FDC1" w14:textId="7ED5AF2C" w:rsidR="0055070E" w:rsidRDefault="0055070E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ThongTinMoTa</w:t>
            </w:r>
          </w:p>
        </w:tc>
        <w:tc>
          <w:tcPr>
            <w:tcW w:w="818" w:type="pct"/>
          </w:tcPr>
          <w:p w14:paraId="173BC7C2" w14:textId="3D6DDF0F" w:rsidR="0055070E" w:rsidRDefault="0055070E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856" w:type="pct"/>
          </w:tcPr>
          <w:p w14:paraId="6B6B0DA7" w14:textId="77777777" w:rsidR="0055070E" w:rsidRDefault="0055070E" w:rsidP="0055070E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1904" w:type="pct"/>
          </w:tcPr>
          <w:p w14:paraId="04F7B802" w14:textId="7BCB2096" w:rsidR="0055070E" w:rsidRDefault="0055070E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Thông tin mô tả của sản phẩm</w:t>
            </w:r>
          </w:p>
        </w:tc>
      </w:tr>
      <w:tr w:rsidR="00F27343" w14:paraId="24294EA1" w14:textId="77777777" w:rsidTr="008877F7">
        <w:tc>
          <w:tcPr>
            <w:tcW w:w="396" w:type="pct"/>
          </w:tcPr>
          <w:p w14:paraId="09B74DC5" w14:textId="5530A5DD" w:rsidR="00F27343" w:rsidRDefault="00F27343" w:rsidP="005F1F19">
            <w:pPr>
              <w:pStyle w:val="BodyText"/>
              <w:numPr>
                <w:ilvl w:val="0"/>
                <w:numId w:val="7"/>
              </w:numPr>
              <w:spacing w:after="0"/>
              <w:rPr>
                <w:lang w:val="en-US"/>
              </w:rPr>
            </w:pPr>
          </w:p>
        </w:tc>
        <w:tc>
          <w:tcPr>
            <w:tcW w:w="1027" w:type="pct"/>
          </w:tcPr>
          <w:p w14:paraId="582F46F2" w14:textId="09BAD0FE" w:rsidR="00F27343" w:rsidRDefault="00F27343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LoaiSP</w:t>
            </w:r>
          </w:p>
        </w:tc>
        <w:tc>
          <w:tcPr>
            <w:tcW w:w="818" w:type="pct"/>
          </w:tcPr>
          <w:p w14:paraId="28C19D96" w14:textId="3FA97ACD" w:rsidR="00F27343" w:rsidRDefault="00F27343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856" w:type="pct"/>
          </w:tcPr>
          <w:p w14:paraId="26C75E02" w14:textId="29A2E194" w:rsidR="00F27343" w:rsidRDefault="00F27343" w:rsidP="0055070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Khóa ngoại lớp LoaiSP</w:t>
            </w:r>
          </w:p>
        </w:tc>
        <w:tc>
          <w:tcPr>
            <w:tcW w:w="1904" w:type="pct"/>
          </w:tcPr>
          <w:p w14:paraId="496E3663" w14:textId="64D33291" w:rsidR="00F27343" w:rsidRDefault="00F27343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Loại của sản phẩm</w:t>
            </w:r>
          </w:p>
        </w:tc>
      </w:tr>
    </w:tbl>
    <w:p w14:paraId="2F5E9974" w14:textId="768D82FB" w:rsidR="008877F7" w:rsidRPr="008877F7" w:rsidRDefault="008877F7" w:rsidP="005F1F19">
      <w:pPr>
        <w:pStyle w:val="BodyText"/>
        <w:keepLines w:val="0"/>
        <w:widowControl/>
        <w:numPr>
          <w:ilvl w:val="0"/>
          <w:numId w:val="3"/>
        </w:numPr>
        <w:spacing w:before="120"/>
        <w:jc w:val="both"/>
        <w:rPr>
          <w:i/>
          <w:color w:val="0000FF"/>
          <w:lang w:val="en-US"/>
        </w:rPr>
      </w:pPr>
      <w:r>
        <w:rPr>
          <w:iCs/>
          <w:color w:val="000000" w:themeColor="text1"/>
          <w:lang w:val="en-US"/>
        </w:rPr>
        <w:t>Danh sách phương thức:</w:t>
      </w:r>
      <w:r w:rsidR="00E16286">
        <w:rPr>
          <w:iCs/>
          <w:color w:val="000000" w:themeColor="text1"/>
          <w:lang w:val="en-US"/>
        </w:rPr>
        <w:t xml:space="preserve"> </w:t>
      </w:r>
      <w:r w:rsidR="00E16286">
        <w:rPr>
          <w:iCs/>
          <w:color w:val="000000" w:themeColor="text1"/>
          <w:lang w:val="en-US"/>
        </w:rPr>
        <w:t>Thêm, xóa, sửa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75"/>
        <w:gridCol w:w="3403"/>
        <w:gridCol w:w="5165"/>
      </w:tblGrid>
      <w:tr w:rsidR="008877F7" w:rsidRPr="008877F7" w14:paraId="5B126666" w14:textId="77777777" w:rsidTr="008877F7">
        <w:tc>
          <w:tcPr>
            <w:tcW w:w="365" w:type="pct"/>
          </w:tcPr>
          <w:p w14:paraId="19376D36" w14:textId="522D6996" w:rsidR="008877F7" w:rsidRPr="008877F7" w:rsidRDefault="008877F7" w:rsidP="008877F7">
            <w:pPr>
              <w:pStyle w:val="BodyText"/>
              <w:spacing w:after="0"/>
              <w:rPr>
                <w:lang w:val="en-US"/>
              </w:rPr>
            </w:pPr>
            <w:r w:rsidRPr="008877F7">
              <w:rPr>
                <w:lang w:val="en-US"/>
              </w:rPr>
              <w:t>ST</w:t>
            </w:r>
            <w:r>
              <w:rPr>
                <w:lang w:val="en-US"/>
              </w:rPr>
              <w:t>T</w:t>
            </w:r>
          </w:p>
        </w:tc>
        <w:tc>
          <w:tcPr>
            <w:tcW w:w="1841" w:type="pct"/>
          </w:tcPr>
          <w:p w14:paraId="7E6572C6" w14:textId="65B26D37" w:rsidR="008877F7" w:rsidRPr="008877F7" w:rsidRDefault="008877F7" w:rsidP="008877F7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Tên phương thức</w:t>
            </w:r>
          </w:p>
        </w:tc>
        <w:tc>
          <w:tcPr>
            <w:tcW w:w="2794" w:type="pct"/>
          </w:tcPr>
          <w:p w14:paraId="14F1250C" w14:textId="2AF59BE0" w:rsidR="008877F7" w:rsidRPr="008877F7" w:rsidRDefault="008877F7" w:rsidP="008877F7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Ý nghĩa</w:t>
            </w:r>
          </w:p>
        </w:tc>
      </w:tr>
      <w:tr w:rsidR="008877F7" w:rsidRPr="008877F7" w14:paraId="4323D4D9" w14:textId="77777777" w:rsidTr="008877F7">
        <w:tc>
          <w:tcPr>
            <w:tcW w:w="365" w:type="pct"/>
          </w:tcPr>
          <w:p w14:paraId="38721DE6" w14:textId="3E6C12FD" w:rsidR="008877F7" w:rsidRPr="008877F7" w:rsidRDefault="008877F7" w:rsidP="005F1F19">
            <w:pPr>
              <w:pStyle w:val="BodyText"/>
              <w:numPr>
                <w:ilvl w:val="0"/>
                <w:numId w:val="8"/>
              </w:numPr>
              <w:spacing w:after="0"/>
              <w:rPr>
                <w:lang w:val="en-US"/>
              </w:rPr>
            </w:pPr>
          </w:p>
        </w:tc>
        <w:tc>
          <w:tcPr>
            <w:tcW w:w="1841" w:type="pct"/>
          </w:tcPr>
          <w:p w14:paraId="0CF1DA9F" w14:textId="77777777" w:rsidR="008877F7" w:rsidRDefault="008877F7" w:rsidP="008877F7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2794" w:type="pct"/>
          </w:tcPr>
          <w:p w14:paraId="355CC5FA" w14:textId="77777777" w:rsidR="008877F7" w:rsidRDefault="008877F7" w:rsidP="008877F7">
            <w:pPr>
              <w:pStyle w:val="BodyText"/>
              <w:spacing w:after="0"/>
              <w:rPr>
                <w:lang w:val="en-US"/>
              </w:rPr>
            </w:pPr>
          </w:p>
        </w:tc>
      </w:tr>
    </w:tbl>
    <w:p w14:paraId="403BD3E6" w14:textId="4512C166" w:rsidR="008877F7" w:rsidRPr="005300A9" w:rsidRDefault="008877F7" w:rsidP="008877F7">
      <w:pPr>
        <w:pStyle w:val="Heading3"/>
        <w:rPr>
          <w:i w:val="0"/>
          <w:iCs/>
          <w:lang w:val="en-US"/>
        </w:rPr>
      </w:pPr>
      <w:r>
        <w:rPr>
          <w:i w:val="0"/>
          <w:iCs/>
          <w:lang w:val="en-US"/>
        </w:rPr>
        <w:t>LoaiSP</w:t>
      </w:r>
      <w:r w:rsidRPr="005300A9">
        <w:rPr>
          <w:i w:val="0"/>
          <w:iCs/>
          <w:lang w:val="en-US"/>
        </w:rPr>
        <w:t>:</w:t>
      </w:r>
    </w:p>
    <w:p w14:paraId="523CE2D0" w14:textId="77777777" w:rsidR="008877F7" w:rsidRPr="008877F7" w:rsidRDefault="008877F7" w:rsidP="005F1F19">
      <w:pPr>
        <w:pStyle w:val="Heading4"/>
        <w:numPr>
          <w:ilvl w:val="0"/>
          <w:numId w:val="3"/>
        </w:numPr>
        <w:rPr>
          <w:lang w:val="en-US"/>
        </w:rPr>
      </w:pPr>
      <w:r>
        <w:rPr>
          <w:b w:val="0"/>
          <w:bCs/>
          <w:lang w:val="en-US"/>
        </w:rPr>
        <w:t>Danh sách thuộc tính</w:t>
      </w:r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732"/>
        <w:gridCol w:w="1899"/>
        <w:gridCol w:w="1512"/>
        <w:gridCol w:w="1582"/>
        <w:gridCol w:w="3518"/>
      </w:tblGrid>
      <w:tr w:rsidR="008877F7" w14:paraId="4EBA2DA0" w14:textId="77777777" w:rsidTr="00F27343">
        <w:tc>
          <w:tcPr>
            <w:tcW w:w="396" w:type="pct"/>
          </w:tcPr>
          <w:p w14:paraId="04D6319D" w14:textId="77777777" w:rsidR="008877F7" w:rsidRPr="00F44EE4" w:rsidRDefault="008877F7" w:rsidP="00815EB9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027" w:type="pct"/>
          </w:tcPr>
          <w:p w14:paraId="283A04AA" w14:textId="77777777" w:rsidR="008877F7" w:rsidRPr="00F44EE4" w:rsidRDefault="008877F7" w:rsidP="00815EB9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818" w:type="pct"/>
          </w:tcPr>
          <w:p w14:paraId="54D1C32D" w14:textId="77777777" w:rsidR="008877F7" w:rsidRPr="00363B6E" w:rsidRDefault="008877F7" w:rsidP="00815EB9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856" w:type="pct"/>
          </w:tcPr>
          <w:p w14:paraId="0E3971E3" w14:textId="77777777" w:rsidR="008877F7" w:rsidRPr="00F44EE4" w:rsidRDefault="008877F7" w:rsidP="00815EB9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1903" w:type="pct"/>
          </w:tcPr>
          <w:p w14:paraId="4CD2D174" w14:textId="77777777" w:rsidR="008877F7" w:rsidRPr="00F44EE4" w:rsidRDefault="008877F7" w:rsidP="00815EB9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8877F7" w14:paraId="3ABA8256" w14:textId="77777777" w:rsidTr="00F27343">
        <w:tc>
          <w:tcPr>
            <w:tcW w:w="396" w:type="pct"/>
          </w:tcPr>
          <w:p w14:paraId="57752ED6" w14:textId="0F89D2FB" w:rsidR="008877F7" w:rsidRPr="0055070E" w:rsidRDefault="008877F7" w:rsidP="005F1F19">
            <w:pPr>
              <w:pStyle w:val="BodyText"/>
              <w:numPr>
                <w:ilvl w:val="0"/>
                <w:numId w:val="6"/>
              </w:numPr>
              <w:spacing w:after="0"/>
              <w:rPr>
                <w:lang w:val="en-US"/>
              </w:rPr>
            </w:pPr>
          </w:p>
        </w:tc>
        <w:tc>
          <w:tcPr>
            <w:tcW w:w="1027" w:type="pct"/>
          </w:tcPr>
          <w:p w14:paraId="4592AE2B" w14:textId="3BD07042" w:rsidR="008877F7" w:rsidRPr="0055070E" w:rsidRDefault="00F27343" w:rsidP="00815EB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MaLoai</w:t>
            </w:r>
          </w:p>
        </w:tc>
        <w:tc>
          <w:tcPr>
            <w:tcW w:w="818" w:type="pct"/>
          </w:tcPr>
          <w:p w14:paraId="27308D13" w14:textId="77777777" w:rsidR="008877F7" w:rsidRPr="00363B6E" w:rsidRDefault="008877F7" w:rsidP="00815EB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856" w:type="pct"/>
          </w:tcPr>
          <w:p w14:paraId="0CA0E97F" w14:textId="77777777" w:rsidR="008877F7" w:rsidRPr="0055070E" w:rsidRDefault="008877F7" w:rsidP="00815EB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Độc nhất</w:t>
            </w:r>
          </w:p>
        </w:tc>
        <w:tc>
          <w:tcPr>
            <w:tcW w:w="1903" w:type="pct"/>
          </w:tcPr>
          <w:p w14:paraId="142A6D94" w14:textId="778132DD" w:rsidR="008877F7" w:rsidRPr="0055070E" w:rsidRDefault="008877F7" w:rsidP="00815EB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Mã </w:t>
            </w:r>
            <w:r w:rsidR="00F27343">
              <w:rPr>
                <w:lang w:val="en-US"/>
              </w:rPr>
              <w:t>loại sản phẩm</w:t>
            </w:r>
          </w:p>
        </w:tc>
      </w:tr>
      <w:tr w:rsidR="00F27343" w14:paraId="58ADE703" w14:textId="77777777" w:rsidTr="00F27343">
        <w:tc>
          <w:tcPr>
            <w:tcW w:w="396" w:type="pct"/>
          </w:tcPr>
          <w:p w14:paraId="34C8C3C1" w14:textId="7CBA3B82" w:rsidR="00F27343" w:rsidRDefault="00F27343" w:rsidP="005F1F19">
            <w:pPr>
              <w:pStyle w:val="BodyText"/>
              <w:numPr>
                <w:ilvl w:val="0"/>
                <w:numId w:val="6"/>
              </w:numPr>
              <w:spacing w:after="0"/>
              <w:rPr>
                <w:lang w:val="en-US"/>
              </w:rPr>
            </w:pPr>
          </w:p>
        </w:tc>
        <w:tc>
          <w:tcPr>
            <w:tcW w:w="1027" w:type="pct"/>
          </w:tcPr>
          <w:p w14:paraId="150A9AEF" w14:textId="5A374BF6" w:rsidR="00F27343" w:rsidRDefault="00F27343" w:rsidP="00815EB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Ten</w:t>
            </w:r>
          </w:p>
        </w:tc>
        <w:tc>
          <w:tcPr>
            <w:tcW w:w="818" w:type="pct"/>
          </w:tcPr>
          <w:p w14:paraId="52E671CE" w14:textId="7C1F7163" w:rsidR="00F27343" w:rsidRDefault="00F27343" w:rsidP="00815EB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856" w:type="pct"/>
          </w:tcPr>
          <w:p w14:paraId="6DA8C167" w14:textId="77777777" w:rsidR="00F27343" w:rsidRDefault="00F27343" w:rsidP="00815EB9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1903" w:type="pct"/>
          </w:tcPr>
          <w:p w14:paraId="7E1076E3" w14:textId="734E1DDC" w:rsidR="00F27343" w:rsidRDefault="00F27343" w:rsidP="00815EB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Tên của loại sản phẩm</w:t>
            </w:r>
          </w:p>
        </w:tc>
      </w:tr>
    </w:tbl>
    <w:p w14:paraId="0BB8BE4D" w14:textId="0B99E606" w:rsidR="008877F7" w:rsidRPr="008877F7" w:rsidRDefault="008877F7" w:rsidP="005F1F19">
      <w:pPr>
        <w:pStyle w:val="BodyText"/>
        <w:keepLines w:val="0"/>
        <w:widowControl/>
        <w:numPr>
          <w:ilvl w:val="0"/>
          <w:numId w:val="3"/>
        </w:numPr>
        <w:spacing w:before="120"/>
        <w:jc w:val="both"/>
        <w:rPr>
          <w:i/>
          <w:color w:val="0000FF"/>
          <w:lang w:val="en-US"/>
        </w:rPr>
      </w:pPr>
      <w:r>
        <w:rPr>
          <w:iCs/>
          <w:color w:val="000000" w:themeColor="text1"/>
          <w:lang w:val="en-US"/>
        </w:rPr>
        <w:t>Danh sách phương thức:</w:t>
      </w:r>
      <w:r w:rsidR="00E16286">
        <w:rPr>
          <w:iCs/>
          <w:color w:val="000000" w:themeColor="text1"/>
          <w:lang w:val="en-US"/>
        </w:rPr>
        <w:t xml:space="preserve"> </w:t>
      </w:r>
      <w:r w:rsidR="00E16286">
        <w:rPr>
          <w:iCs/>
          <w:color w:val="000000" w:themeColor="text1"/>
          <w:lang w:val="en-US"/>
        </w:rPr>
        <w:t>Thêm, xóa, sửa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75"/>
        <w:gridCol w:w="3403"/>
        <w:gridCol w:w="5165"/>
      </w:tblGrid>
      <w:tr w:rsidR="008877F7" w:rsidRPr="008877F7" w14:paraId="3C352009" w14:textId="77777777" w:rsidTr="008877F7">
        <w:tc>
          <w:tcPr>
            <w:tcW w:w="365" w:type="pct"/>
          </w:tcPr>
          <w:p w14:paraId="49695368" w14:textId="77777777" w:rsidR="008877F7" w:rsidRPr="008877F7" w:rsidRDefault="008877F7" w:rsidP="00815EB9">
            <w:pPr>
              <w:pStyle w:val="BodyText"/>
              <w:spacing w:after="0"/>
              <w:rPr>
                <w:lang w:val="en-US"/>
              </w:rPr>
            </w:pPr>
            <w:r w:rsidRPr="008877F7">
              <w:rPr>
                <w:lang w:val="en-US"/>
              </w:rPr>
              <w:t>ST</w:t>
            </w:r>
            <w:r>
              <w:rPr>
                <w:lang w:val="en-US"/>
              </w:rPr>
              <w:t>T</w:t>
            </w:r>
          </w:p>
        </w:tc>
        <w:tc>
          <w:tcPr>
            <w:tcW w:w="1841" w:type="pct"/>
          </w:tcPr>
          <w:p w14:paraId="68B1A8E7" w14:textId="77777777" w:rsidR="008877F7" w:rsidRPr="008877F7" w:rsidRDefault="008877F7" w:rsidP="00815EB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Tên phương thức</w:t>
            </w:r>
          </w:p>
        </w:tc>
        <w:tc>
          <w:tcPr>
            <w:tcW w:w="2794" w:type="pct"/>
          </w:tcPr>
          <w:p w14:paraId="02A983E2" w14:textId="77777777" w:rsidR="008877F7" w:rsidRPr="008877F7" w:rsidRDefault="008877F7" w:rsidP="00815EB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Ý nghĩa</w:t>
            </w:r>
          </w:p>
        </w:tc>
      </w:tr>
      <w:tr w:rsidR="008877F7" w:rsidRPr="008877F7" w14:paraId="325F0FE5" w14:textId="77777777" w:rsidTr="008877F7">
        <w:tc>
          <w:tcPr>
            <w:tcW w:w="365" w:type="pct"/>
          </w:tcPr>
          <w:p w14:paraId="5D1AD62E" w14:textId="6DABFE86" w:rsidR="008877F7" w:rsidRPr="008877F7" w:rsidRDefault="008877F7" w:rsidP="005F1F19">
            <w:pPr>
              <w:pStyle w:val="BodyText"/>
              <w:numPr>
                <w:ilvl w:val="0"/>
                <w:numId w:val="9"/>
              </w:numPr>
              <w:spacing w:after="0"/>
              <w:rPr>
                <w:lang w:val="en-US"/>
              </w:rPr>
            </w:pPr>
          </w:p>
        </w:tc>
        <w:tc>
          <w:tcPr>
            <w:tcW w:w="1841" w:type="pct"/>
          </w:tcPr>
          <w:p w14:paraId="69979C8B" w14:textId="77777777" w:rsidR="008877F7" w:rsidRDefault="008877F7" w:rsidP="00815EB9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2794" w:type="pct"/>
          </w:tcPr>
          <w:p w14:paraId="785D67AB" w14:textId="77777777" w:rsidR="008877F7" w:rsidRDefault="008877F7" w:rsidP="00815EB9">
            <w:pPr>
              <w:pStyle w:val="BodyText"/>
              <w:spacing w:after="0"/>
              <w:rPr>
                <w:lang w:val="en-US"/>
              </w:rPr>
            </w:pPr>
          </w:p>
        </w:tc>
      </w:tr>
    </w:tbl>
    <w:p w14:paraId="03F198F0" w14:textId="24F279FF" w:rsidR="008877F7" w:rsidRPr="005300A9" w:rsidRDefault="008877F7" w:rsidP="008877F7">
      <w:pPr>
        <w:pStyle w:val="Heading3"/>
        <w:rPr>
          <w:i w:val="0"/>
          <w:iCs/>
          <w:lang w:val="en-US"/>
        </w:rPr>
      </w:pPr>
      <w:r>
        <w:rPr>
          <w:i w:val="0"/>
          <w:iCs/>
          <w:lang w:val="en-US"/>
        </w:rPr>
        <w:t>DonHang</w:t>
      </w:r>
      <w:r w:rsidRPr="005300A9">
        <w:rPr>
          <w:i w:val="0"/>
          <w:iCs/>
          <w:lang w:val="en-US"/>
        </w:rPr>
        <w:t>:</w:t>
      </w:r>
    </w:p>
    <w:p w14:paraId="6684F35F" w14:textId="77777777" w:rsidR="008877F7" w:rsidRPr="008877F7" w:rsidRDefault="008877F7" w:rsidP="005F1F19">
      <w:pPr>
        <w:pStyle w:val="Heading4"/>
        <w:numPr>
          <w:ilvl w:val="0"/>
          <w:numId w:val="3"/>
        </w:numPr>
        <w:rPr>
          <w:lang w:val="en-US"/>
        </w:rPr>
      </w:pPr>
      <w:r>
        <w:rPr>
          <w:b w:val="0"/>
          <w:bCs/>
          <w:lang w:val="en-US"/>
        </w:rPr>
        <w:t>Danh sách thuộc tính</w:t>
      </w:r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732"/>
        <w:gridCol w:w="1899"/>
        <w:gridCol w:w="1512"/>
        <w:gridCol w:w="1582"/>
        <w:gridCol w:w="3518"/>
      </w:tblGrid>
      <w:tr w:rsidR="008877F7" w14:paraId="06A3172F" w14:textId="77777777" w:rsidTr="00F27343">
        <w:tc>
          <w:tcPr>
            <w:tcW w:w="396" w:type="pct"/>
          </w:tcPr>
          <w:p w14:paraId="15796898" w14:textId="77777777" w:rsidR="008877F7" w:rsidRPr="00F44EE4" w:rsidRDefault="008877F7" w:rsidP="00815EB9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027" w:type="pct"/>
          </w:tcPr>
          <w:p w14:paraId="6DAE43F7" w14:textId="77777777" w:rsidR="008877F7" w:rsidRPr="00F44EE4" w:rsidRDefault="008877F7" w:rsidP="00815EB9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818" w:type="pct"/>
          </w:tcPr>
          <w:p w14:paraId="51725623" w14:textId="77777777" w:rsidR="008877F7" w:rsidRPr="00363B6E" w:rsidRDefault="008877F7" w:rsidP="00815EB9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856" w:type="pct"/>
          </w:tcPr>
          <w:p w14:paraId="2A5F5CD9" w14:textId="77777777" w:rsidR="008877F7" w:rsidRPr="00F44EE4" w:rsidRDefault="008877F7" w:rsidP="00815EB9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1903" w:type="pct"/>
          </w:tcPr>
          <w:p w14:paraId="2779CC65" w14:textId="77777777" w:rsidR="008877F7" w:rsidRPr="00F44EE4" w:rsidRDefault="008877F7" w:rsidP="00815EB9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8877F7" w14:paraId="4CE16ABF" w14:textId="77777777" w:rsidTr="00F27343">
        <w:tc>
          <w:tcPr>
            <w:tcW w:w="396" w:type="pct"/>
          </w:tcPr>
          <w:p w14:paraId="39BD2D68" w14:textId="216ECF0D" w:rsidR="008877F7" w:rsidRPr="0055070E" w:rsidRDefault="008877F7" w:rsidP="005F1F19">
            <w:pPr>
              <w:pStyle w:val="BodyText"/>
              <w:numPr>
                <w:ilvl w:val="0"/>
                <w:numId w:val="5"/>
              </w:numPr>
              <w:spacing w:after="0"/>
              <w:rPr>
                <w:lang w:val="en-US"/>
              </w:rPr>
            </w:pPr>
          </w:p>
        </w:tc>
        <w:tc>
          <w:tcPr>
            <w:tcW w:w="1027" w:type="pct"/>
          </w:tcPr>
          <w:p w14:paraId="2983C5A0" w14:textId="6CEB4881" w:rsidR="008877F7" w:rsidRPr="0055070E" w:rsidRDefault="008877F7" w:rsidP="00815EB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Ma</w:t>
            </w:r>
            <w:r w:rsidR="00F27343">
              <w:rPr>
                <w:lang w:val="en-US"/>
              </w:rPr>
              <w:t>DH</w:t>
            </w:r>
          </w:p>
        </w:tc>
        <w:tc>
          <w:tcPr>
            <w:tcW w:w="818" w:type="pct"/>
          </w:tcPr>
          <w:p w14:paraId="3F41529B" w14:textId="77777777" w:rsidR="008877F7" w:rsidRPr="00363B6E" w:rsidRDefault="008877F7" w:rsidP="00815EB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856" w:type="pct"/>
          </w:tcPr>
          <w:p w14:paraId="480AE916" w14:textId="77777777" w:rsidR="008877F7" w:rsidRPr="0055070E" w:rsidRDefault="008877F7" w:rsidP="00815EB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Độc nhất</w:t>
            </w:r>
          </w:p>
        </w:tc>
        <w:tc>
          <w:tcPr>
            <w:tcW w:w="1903" w:type="pct"/>
          </w:tcPr>
          <w:p w14:paraId="659CD698" w14:textId="2CA0E8FF" w:rsidR="008877F7" w:rsidRPr="0055070E" w:rsidRDefault="008877F7" w:rsidP="00815EB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Mã xác định </w:t>
            </w:r>
            <w:r w:rsidR="00F27343">
              <w:rPr>
                <w:lang w:val="en-US"/>
              </w:rPr>
              <w:t>đơn hàng</w:t>
            </w:r>
          </w:p>
        </w:tc>
      </w:tr>
      <w:tr w:rsidR="00F27343" w14:paraId="238FF113" w14:textId="77777777" w:rsidTr="00F27343">
        <w:tc>
          <w:tcPr>
            <w:tcW w:w="396" w:type="pct"/>
          </w:tcPr>
          <w:p w14:paraId="2919ECDC" w14:textId="27F5F2C2" w:rsidR="00F27343" w:rsidRDefault="00F27343" w:rsidP="005F1F19">
            <w:pPr>
              <w:pStyle w:val="BodyText"/>
              <w:numPr>
                <w:ilvl w:val="0"/>
                <w:numId w:val="5"/>
              </w:numPr>
              <w:spacing w:after="0"/>
              <w:rPr>
                <w:lang w:val="en-US"/>
              </w:rPr>
            </w:pPr>
          </w:p>
        </w:tc>
        <w:tc>
          <w:tcPr>
            <w:tcW w:w="1027" w:type="pct"/>
          </w:tcPr>
          <w:p w14:paraId="62A08238" w14:textId="4748C4A6" w:rsidR="00F27343" w:rsidRDefault="00F27343" w:rsidP="00815EB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NgayMua</w:t>
            </w:r>
          </w:p>
        </w:tc>
        <w:tc>
          <w:tcPr>
            <w:tcW w:w="818" w:type="pct"/>
          </w:tcPr>
          <w:p w14:paraId="42B0976E" w14:textId="400D93D2" w:rsidR="00F27343" w:rsidRDefault="00F27343" w:rsidP="00815EB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856" w:type="pct"/>
          </w:tcPr>
          <w:p w14:paraId="0BAE1ED2" w14:textId="77777777" w:rsidR="00F27343" w:rsidRDefault="00F27343" w:rsidP="00815EB9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1903" w:type="pct"/>
          </w:tcPr>
          <w:p w14:paraId="31E1192F" w14:textId="29CC31AF" w:rsidR="00F27343" w:rsidRDefault="00F27343" w:rsidP="00815EB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Ngày ghi đơn hàng</w:t>
            </w:r>
          </w:p>
        </w:tc>
      </w:tr>
      <w:tr w:rsidR="00F27343" w14:paraId="41DF87D9" w14:textId="77777777" w:rsidTr="00F27343">
        <w:tc>
          <w:tcPr>
            <w:tcW w:w="396" w:type="pct"/>
          </w:tcPr>
          <w:p w14:paraId="423BB240" w14:textId="531A031B" w:rsidR="00F27343" w:rsidRDefault="00F27343" w:rsidP="005F1F19">
            <w:pPr>
              <w:pStyle w:val="BodyText"/>
              <w:numPr>
                <w:ilvl w:val="0"/>
                <w:numId w:val="5"/>
              </w:numPr>
              <w:spacing w:after="0"/>
              <w:rPr>
                <w:lang w:val="en-US"/>
              </w:rPr>
            </w:pPr>
          </w:p>
        </w:tc>
        <w:tc>
          <w:tcPr>
            <w:tcW w:w="1027" w:type="pct"/>
          </w:tcPr>
          <w:p w14:paraId="073206DD" w14:textId="234D71D9" w:rsidR="00F27343" w:rsidRDefault="00F27343" w:rsidP="00815EB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DiaChi</w:t>
            </w:r>
          </w:p>
        </w:tc>
        <w:tc>
          <w:tcPr>
            <w:tcW w:w="818" w:type="pct"/>
          </w:tcPr>
          <w:p w14:paraId="253DF5F2" w14:textId="649D8829" w:rsidR="00F27343" w:rsidRDefault="00F27343" w:rsidP="00815EB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856" w:type="pct"/>
          </w:tcPr>
          <w:p w14:paraId="55111E74" w14:textId="77777777" w:rsidR="00F27343" w:rsidRDefault="00F27343" w:rsidP="00815EB9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1903" w:type="pct"/>
          </w:tcPr>
          <w:p w14:paraId="0CCA244E" w14:textId="232C5476" w:rsidR="00F27343" w:rsidRDefault="00F27343" w:rsidP="00815EB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Địa chỉ người nhận</w:t>
            </w:r>
          </w:p>
        </w:tc>
      </w:tr>
      <w:tr w:rsidR="00F27343" w14:paraId="1CF7C69F" w14:textId="77777777" w:rsidTr="00F27343">
        <w:tc>
          <w:tcPr>
            <w:tcW w:w="396" w:type="pct"/>
          </w:tcPr>
          <w:p w14:paraId="1FC51E96" w14:textId="29378C9C" w:rsidR="00F27343" w:rsidRDefault="00F27343" w:rsidP="005F1F19">
            <w:pPr>
              <w:pStyle w:val="BodyText"/>
              <w:numPr>
                <w:ilvl w:val="0"/>
                <w:numId w:val="5"/>
              </w:numPr>
              <w:spacing w:after="0"/>
              <w:rPr>
                <w:lang w:val="en-US"/>
              </w:rPr>
            </w:pPr>
          </w:p>
        </w:tc>
        <w:tc>
          <w:tcPr>
            <w:tcW w:w="1027" w:type="pct"/>
          </w:tcPr>
          <w:p w14:paraId="683325B9" w14:textId="31445291" w:rsidR="00F27343" w:rsidRDefault="00F27343" w:rsidP="00815EB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TenNguoiNhan</w:t>
            </w:r>
          </w:p>
        </w:tc>
        <w:tc>
          <w:tcPr>
            <w:tcW w:w="818" w:type="pct"/>
          </w:tcPr>
          <w:p w14:paraId="0D3B241E" w14:textId="435BDA1E" w:rsidR="00F27343" w:rsidRDefault="00F27343" w:rsidP="00815EB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856" w:type="pct"/>
          </w:tcPr>
          <w:p w14:paraId="30E55AAE" w14:textId="77777777" w:rsidR="00F27343" w:rsidRDefault="00F27343" w:rsidP="00815EB9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1903" w:type="pct"/>
          </w:tcPr>
          <w:p w14:paraId="69D49F7F" w14:textId="689CFDCF" w:rsidR="00F27343" w:rsidRDefault="00F27343" w:rsidP="00815EB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Tên người nhận hàng</w:t>
            </w:r>
          </w:p>
        </w:tc>
      </w:tr>
      <w:tr w:rsidR="00F27343" w14:paraId="4397EB99" w14:textId="77777777" w:rsidTr="00F27343">
        <w:tc>
          <w:tcPr>
            <w:tcW w:w="396" w:type="pct"/>
          </w:tcPr>
          <w:p w14:paraId="68D39D20" w14:textId="4EC2FB82" w:rsidR="00F27343" w:rsidRDefault="00F27343" w:rsidP="005F1F19">
            <w:pPr>
              <w:pStyle w:val="BodyText"/>
              <w:numPr>
                <w:ilvl w:val="0"/>
                <w:numId w:val="5"/>
              </w:numPr>
              <w:spacing w:after="0"/>
              <w:rPr>
                <w:lang w:val="en-US"/>
              </w:rPr>
            </w:pPr>
          </w:p>
        </w:tc>
        <w:tc>
          <w:tcPr>
            <w:tcW w:w="1027" w:type="pct"/>
          </w:tcPr>
          <w:p w14:paraId="193FB37D" w14:textId="3562036A" w:rsidR="00F27343" w:rsidRDefault="00F27343" w:rsidP="00815EB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TrangThai</w:t>
            </w:r>
          </w:p>
        </w:tc>
        <w:tc>
          <w:tcPr>
            <w:tcW w:w="818" w:type="pct"/>
          </w:tcPr>
          <w:p w14:paraId="3BD57FB4" w14:textId="7CDE7081" w:rsidR="00F27343" w:rsidRDefault="00F27343" w:rsidP="00815EB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856" w:type="pct"/>
          </w:tcPr>
          <w:p w14:paraId="0890E633" w14:textId="77777777" w:rsidR="00F27343" w:rsidRDefault="00F27343" w:rsidP="00815EB9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1903" w:type="pct"/>
          </w:tcPr>
          <w:p w14:paraId="39DBE2C8" w14:textId="3231DC6B" w:rsidR="00F27343" w:rsidRDefault="00F27343" w:rsidP="00815EB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Trạng thái của đơn hàng (chưa xác nhận, đang giao, hoàn thành)</w:t>
            </w:r>
          </w:p>
        </w:tc>
      </w:tr>
      <w:tr w:rsidR="00F27343" w14:paraId="5DDEB342" w14:textId="77777777" w:rsidTr="00F27343">
        <w:tc>
          <w:tcPr>
            <w:tcW w:w="396" w:type="pct"/>
          </w:tcPr>
          <w:p w14:paraId="414540EB" w14:textId="36E6C93D" w:rsidR="00F27343" w:rsidRDefault="00F27343" w:rsidP="005F1F19">
            <w:pPr>
              <w:pStyle w:val="BodyText"/>
              <w:numPr>
                <w:ilvl w:val="0"/>
                <w:numId w:val="5"/>
              </w:numPr>
              <w:spacing w:after="0"/>
              <w:rPr>
                <w:lang w:val="en-US"/>
              </w:rPr>
            </w:pPr>
          </w:p>
        </w:tc>
        <w:tc>
          <w:tcPr>
            <w:tcW w:w="1027" w:type="pct"/>
          </w:tcPr>
          <w:p w14:paraId="18D85183" w14:textId="53776F3B" w:rsidR="00F27343" w:rsidRDefault="00F27343" w:rsidP="00815EB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SDT</w:t>
            </w:r>
          </w:p>
        </w:tc>
        <w:tc>
          <w:tcPr>
            <w:tcW w:w="818" w:type="pct"/>
          </w:tcPr>
          <w:p w14:paraId="3DBBD5C6" w14:textId="0AC5742D" w:rsidR="00F27343" w:rsidRDefault="00F27343" w:rsidP="00815EB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856" w:type="pct"/>
          </w:tcPr>
          <w:p w14:paraId="6A04D5D5" w14:textId="77777777" w:rsidR="00F27343" w:rsidRDefault="00F27343" w:rsidP="00815EB9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1903" w:type="pct"/>
          </w:tcPr>
          <w:p w14:paraId="568C4277" w14:textId="1DE83926" w:rsidR="00F27343" w:rsidRDefault="00F27343" w:rsidP="00815EB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Số điện thoại người nhận hàng</w:t>
            </w:r>
          </w:p>
        </w:tc>
      </w:tr>
      <w:tr w:rsidR="00D12CFA" w14:paraId="572E476B" w14:textId="77777777" w:rsidTr="00F27343">
        <w:tc>
          <w:tcPr>
            <w:tcW w:w="396" w:type="pct"/>
          </w:tcPr>
          <w:p w14:paraId="541D57F1" w14:textId="77777777" w:rsidR="00D12CFA" w:rsidRDefault="00D12CFA" w:rsidP="005F1F19">
            <w:pPr>
              <w:pStyle w:val="BodyText"/>
              <w:numPr>
                <w:ilvl w:val="0"/>
                <w:numId w:val="5"/>
              </w:numPr>
              <w:spacing w:after="0"/>
              <w:rPr>
                <w:lang w:val="en-US"/>
              </w:rPr>
            </w:pPr>
          </w:p>
        </w:tc>
        <w:tc>
          <w:tcPr>
            <w:tcW w:w="1027" w:type="pct"/>
          </w:tcPr>
          <w:p w14:paraId="04C39611" w14:textId="23525EBA" w:rsidR="00D12CFA" w:rsidRDefault="00D12CFA" w:rsidP="00815EB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TongTien</w:t>
            </w:r>
          </w:p>
        </w:tc>
        <w:tc>
          <w:tcPr>
            <w:tcW w:w="818" w:type="pct"/>
          </w:tcPr>
          <w:p w14:paraId="5E60B1A9" w14:textId="78791D41" w:rsidR="00D12CFA" w:rsidRDefault="00D12CFA" w:rsidP="00815EB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856" w:type="pct"/>
          </w:tcPr>
          <w:p w14:paraId="3E8C9608" w14:textId="46C5E03A" w:rsidR="00D12CFA" w:rsidRDefault="00D12CFA" w:rsidP="00815EB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&gt;= 0</w:t>
            </w:r>
          </w:p>
        </w:tc>
        <w:tc>
          <w:tcPr>
            <w:tcW w:w="1903" w:type="pct"/>
          </w:tcPr>
          <w:p w14:paraId="3264917D" w14:textId="49B6A030" w:rsidR="00D12CFA" w:rsidRDefault="00D12CFA" w:rsidP="00815EB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Tổng tiền phải thanh toán</w:t>
            </w:r>
          </w:p>
        </w:tc>
      </w:tr>
      <w:tr w:rsidR="00F27343" w14:paraId="09A4292E" w14:textId="77777777" w:rsidTr="00F27343">
        <w:tc>
          <w:tcPr>
            <w:tcW w:w="396" w:type="pct"/>
          </w:tcPr>
          <w:p w14:paraId="3E9FBA34" w14:textId="025CA306" w:rsidR="00F27343" w:rsidRDefault="00F27343" w:rsidP="005F1F19">
            <w:pPr>
              <w:pStyle w:val="BodyText"/>
              <w:numPr>
                <w:ilvl w:val="0"/>
                <w:numId w:val="5"/>
              </w:numPr>
              <w:spacing w:after="0"/>
              <w:rPr>
                <w:lang w:val="en-US"/>
              </w:rPr>
            </w:pPr>
          </w:p>
        </w:tc>
        <w:tc>
          <w:tcPr>
            <w:tcW w:w="1027" w:type="pct"/>
          </w:tcPr>
          <w:p w14:paraId="10B724D3" w14:textId="2F4B93CD" w:rsidR="00F27343" w:rsidRDefault="00F27343" w:rsidP="00815EB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MaKH</w:t>
            </w:r>
          </w:p>
        </w:tc>
        <w:tc>
          <w:tcPr>
            <w:tcW w:w="818" w:type="pct"/>
          </w:tcPr>
          <w:p w14:paraId="5D0C7483" w14:textId="67CCE09B" w:rsidR="00F27343" w:rsidRDefault="00F27343" w:rsidP="00815EB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856" w:type="pct"/>
          </w:tcPr>
          <w:p w14:paraId="41DEB8D4" w14:textId="02C6A334" w:rsidR="00F27343" w:rsidRDefault="00F27343" w:rsidP="00815EB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Khóa ngoại tới lớp TaiKhoan</w:t>
            </w:r>
          </w:p>
        </w:tc>
        <w:tc>
          <w:tcPr>
            <w:tcW w:w="1903" w:type="pct"/>
          </w:tcPr>
          <w:p w14:paraId="186584CB" w14:textId="156BA495" w:rsidR="00F27343" w:rsidRDefault="00F27343" w:rsidP="00815EB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Mã tài khoản sở hữu </w:t>
            </w:r>
            <w:r w:rsidR="00CC4B40">
              <w:rPr>
                <w:lang w:val="en-US"/>
              </w:rPr>
              <w:t>đơn hàng</w:t>
            </w:r>
          </w:p>
        </w:tc>
      </w:tr>
    </w:tbl>
    <w:p w14:paraId="55E13E18" w14:textId="48A6C73F" w:rsidR="008877F7" w:rsidRPr="008877F7" w:rsidRDefault="008877F7" w:rsidP="005F1F19">
      <w:pPr>
        <w:pStyle w:val="BodyText"/>
        <w:keepLines w:val="0"/>
        <w:widowControl/>
        <w:numPr>
          <w:ilvl w:val="0"/>
          <w:numId w:val="3"/>
        </w:numPr>
        <w:spacing w:before="120"/>
        <w:jc w:val="both"/>
        <w:rPr>
          <w:i/>
          <w:color w:val="0000FF"/>
          <w:lang w:val="en-US"/>
        </w:rPr>
      </w:pPr>
      <w:r>
        <w:rPr>
          <w:iCs/>
          <w:color w:val="000000" w:themeColor="text1"/>
          <w:lang w:val="en-US"/>
        </w:rPr>
        <w:t>Danh sách phương thức:</w:t>
      </w:r>
      <w:r w:rsidR="00E16286">
        <w:rPr>
          <w:iCs/>
          <w:color w:val="000000" w:themeColor="text1"/>
          <w:lang w:val="en-US"/>
        </w:rPr>
        <w:t xml:space="preserve"> </w:t>
      </w:r>
      <w:r w:rsidR="00E16286">
        <w:rPr>
          <w:iCs/>
          <w:color w:val="000000" w:themeColor="text1"/>
          <w:lang w:val="en-US"/>
        </w:rPr>
        <w:t>Thêm, xóa, sửa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75"/>
        <w:gridCol w:w="3403"/>
        <w:gridCol w:w="5165"/>
      </w:tblGrid>
      <w:tr w:rsidR="008877F7" w:rsidRPr="008877F7" w14:paraId="4F35DD89" w14:textId="77777777" w:rsidTr="008877F7">
        <w:tc>
          <w:tcPr>
            <w:tcW w:w="365" w:type="pct"/>
          </w:tcPr>
          <w:p w14:paraId="3D181136" w14:textId="77777777" w:rsidR="008877F7" w:rsidRPr="008877F7" w:rsidRDefault="008877F7" w:rsidP="00815EB9">
            <w:pPr>
              <w:pStyle w:val="BodyText"/>
              <w:spacing w:after="0"/>
              <w:rPr>
                <w:lang w:val="en-US"/>
              </w:rPr>
            </w:pPr>
            <w:r w:rsidRPr="008877F7">
              <w:rPr>
                <w:lang w:val="en-US"/>
              </w:rPr>
              <w:t>ST</w:t>
            </w:r>
            <w:r>
              <w:rPr>
                <w:lang w:val="en-US"/>
              </w:rPr>
              <w:t>T</w:t>
            </w:r>
          </w:p>
        </w:tc>
        <w:tc>
          <w:tcPr>
            <w:tcW w:w="1841" w:type="pct"/>
          </w:tcPr>
          <w:p w14:paraId="5F592413" w14:textId="77777777" w:rsidR="008877F7" w:rsidRPr="008877F7" w:rsidRDefault="008877F7" w:rsidP="00815EB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Tên phương thức</w:t>
            </w:r>
          </w:p>
        </w:tc>
        <w:tc>
          <w:tcPr>
            <w:tcW w:w="2794" w:type="pct"/>
          </w:tcPr>
          <w:p w14:paraId="79C9D679" w14:textId="77777777" w:rsidR="008877F7" w:rsidRPr="008877F7" w:rsidRDefault="008877F7" w:rsidP="00815EB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Ý nghĩa</w:t>
            </w:r>
          </w:p>
        </w:tc>
      </w:tr>
      <w:tr w:rsidR="008877F7" w:rsidRPr="008877F7" w14:paraId="02235D42" w14:textId="77777777" w:rsidTr="008877F7">
        <w:tc>
          <w:tcPr>
            <w:tcW w:w="365" w:type="pct"/>
          </w:tcPr>
          <w:p w14:paraId="6080BB17" w14:textId="0F7B5632" w:rsidR="008877F7" w:rsidRPr="008877F7" w:rsidRDefault="008877F7" w:rsidP="005F1F19">
            <w:pPr>
              <w:pStyle w:val="BodyText"/>
              <w:numPr>
                <w:ilvl w:val="0"/>
                <w:numId w:val="10"/>
              </w:numPr>
              <w:spacing w:after="0"/>
              <w:rPr>
                <w:lang w:val="en-US"/>
              </w:rPr>
            </w:pPr>
          </w:p>
        </w:tc>
        <w:tc>
          <w:tcPr>
            <w:tcW w:w="1841" w:type="pct"/>
          </w:tcPr>
          <w:p w14:paraId="459657E4" w14:textId="77777777" w:rsidR="008877F7" w:rsidRDefault="008877F7" w:rsidP="00815EB9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2794" w:type="pct"/>
          </w:tcPr>
          <w:p w14:paraId="33B6AD4E" w14:textId="77777777" w:rsidR="008877F7" w:rsidRDefault="008877F7" w:rsidP="00815EB9">
            <w:pPr>
              <w:pStyle w:val="BodyText"/>
              <w:spacing w:after="0"/>
              <w:rPr>
                <w:lang w:val="en-US"/>
              </w:rPr>
            </w:pPr>
          </w:p>
        </w:tc>
      </w:tr>
    </w:tbl>
    <w:p w14:paraId="21BD713D" w14:textId="76DB752C" w:rsidR="008877F7" w:rsidRPr="005300A9" w:rsidRDefault="008877F7" w:rsidP="008877F7">
      <w:pPr>
        <w:pStyle w:val="Heading3"/>
        <w:rPr>
          <w:i w:val="0"/>
          <w:iCs/>
          <w:lang w:val="en-US"/>
        </w:rPr>
      </w:pPr>
      <w:r>
        <w:rPr>
          <w:i w:val="0"/>
          <w:iCs/>
          <w:lang w:val="en-US"/>
        </w:rPr>
        <w:t>GioHang</w:t>
      </w:r>
      <w:r w:rsidRPr="005300A9">
        <w:rPr>
          <w:i w:val="0"/>
          <w:iCs/>
          <w:lang w:val="en-US"/>
        </w:rPr>
        <w:t>:</w:t>
      </w:r>
    </w:p>
    <w:p w14:paraId="7BADF6D8" w14:textId="77777777" w:rsidR="008877F7" w:rsidRPr="008877F7" w:rsidRDefault="008877F7" w:rsidP="005F1F19">
      <w:pPr>
        <w:pStyle w:val="Heading4"/>
        <w:numPr>
          <w:ilvl w:val="0"/>
          <w:numId w:val="3"/>
        </w:numPr>
        <w:rPr>
          <w:lang w:val="en-US"/>
        </w:rPr>
      </w:pPr>
      <w:r>
        <w:rPr>
          <w:b w:val="0"/>
          <w:bCs/>
          <w:lang w:val="en-US"/>
        </w:rPr>
        <w:t>Danh sách thuộc tính</w:t>
      </w:r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732"/>
        <w:gridCol w:w="1899"/>
        <w:gridCol w:w="1512"/>
        <w:gridCol w:w="1582"/>
        <w:gridCol w:w="3518"/>
      </w:tblGrid>
      <w:tr w:rsidR="008877F7" w14:paraId="5D966DF9" w14:textId="77777777" w:rsidTr="00F27343">
        <w:tc>
          <w:tcPr>
            <w:tcW w:w="396" w:type="pct"/>
          </w:tcPr>
          <w:p w14:paraId="5BE3AA76" w14:textId="77777777" w:rsidR="008877F7" w:rsidRPr="00F44EE4" w:rsidRDefault="008877F7" w:rsidP="00815EB9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027" w:type="pct"/>
          </w:tcPr>
          <w:p w14:paraId="480F6395" w14:textId="77777777" w:rsidR="008877F7" w:rsidRPr="00F44EE4" w:rsidRDefault="008877F7" w:rsidP="00815EB9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818" w:type="pct"/>
          </w:tcPr>
          <w:p w14:paraId="116C287E" w14:textId="77777777" w:rsidR="008877F7" w:rsidRPr="00363B6E" w:rsidRDefault="008877F7" w:rsidP="00815EB9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856" w:type="pct"/>
          </w:tcPr>
          <w:p w14:paraId="7D5A29AF" w14:textId="77777777" w:rsidR="008877F7" w:rsidRPr="00F44EE4" w:rsidRDefault="008877F7" w:rsidP="00815EB9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1903" w:type="pct"/>
          </w:tcPr>
          <w:p w14:paraId="06FE1C75" w14:textId="77777777" w:rsidR="008877F7" w:rsidRPr="00F44EE4" w:rsidRDefault="008877F7" w:rsidP="00815EB9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F27343" w14:paraId="428673BD" w14:textId="77777777" w:rsidTr="00F27343">
        <w:tc>
          <w:tcPr>
            <w:tcW w:w="396" w:type="pct"/>
          </w:tcPr>
          <w:p w14:paraId="19FC931C" w14:textId="5111283E" w:rsidR="00F27343" w:rsidRPr="00CC4B40" w:rsidRDefault="00F27343" w:rsidP="005F1F19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color w:val="000000"/>
                <w:lang w:val="en-US"/>
              </w:rPr>
            </w:pPr>
          </w:p>
        </w:tc>
        <w:tc>
          <w:tcPr>
            <w:tcW w:w="1027" w:type="pct"/>
          </w:tcPr>
          <w:p w14:paraId="09A44BC1" w14:textId="73305F6B" w:rsidR="00F27343" w:rsidRPr="00F27343" w:rsidRDefault="00F27343" w:rsidP="00815EB9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MaGH</w:t>
            </w:r>
          </w:p>
        </w:tc>
        <w:tc>
          <w:tcPr>
            <w:tcW w:w="818" w:type="pct"/>
          </w:tcPr>
          <w:p w14:paraId="7EFACF86" w14:textId="41BC84AE" w:rsidR="00F27343" w:rsidRDefault="00F27343" w:rsidP="00815EB9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Private</w:t>
            </w:r>
          </w:p>
        </w:tc>
        <w:tc>
          <w:tcPr>
            <w:tcW w:w="856" w:type="pct"/>
          </w:tcPr>
          <w:p w14:paraId="76F85285" w14:textId="7A578D50" w:rsidR="00F27343" w:rsidRPr="00F27343" w:rsidRDefault="00F27343" w:rsidP="00815EB9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Độc nhất</w:t>
            </w:r>
          </w:p>
        </w:tc>
        <w:tc>
          <w:tcPr>
            <w:tcW w:w="1903" w:type="pct"/>
          </w:tcPr>
          <w:p w14:paraId="2F82A87C" w14:textId="197EE148" w:rsidR="00F27343" w:rsidRPr="00F27343" w:rsidRDefault="00F27343" w:rsidP="00815EB9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Mã giỏ hàng</w:t>
            </w:r>
          </w:p>
        </w:tc>
      </w:tr>
      <w:tr w:rsidR="00CC4B40" w14:paraId="5651888F" w14:textId="77777777" w:rsidTr="00F27343">
        <w:tc>
          <w:tcPr>
            <w:tcW w:w="396" w:type="pct"/>
          </w:tcPr>
          <w:p w14:paraId="3759EB39" w14:textId="77777777" w:rsidR="00CC4B40" w:rsidRPr="00CC4B40" w:rsidRDefault="00CC4B40" w:rsidP="005F1F19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color w:val="000000"/>
                <w:lang w:val="en-US"/>
              </w:rPr>
            </w:pPr>
          </w:p>
        </w:tc>
        <w:tc>
          <w:tcPr>
            <w:tcW w:w="1027" w:type="pct"/>
          </w:tcPr>
          <w:p w14:paraId="0FA1BAEF" w14:textId="464E2639" w:rsidR="00CC4B40" w:rsidRDefault="00CC4B40" w:rsidP="00815EB9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MaTK</w:t>
            </w:r>
          </w:p>
        </w:tc>
        <w:tc>
          <w:tcPr>
            <w:tcW w:w="818" w:type="pct"/>
          </w:tcPr>
          <w:p w14:paraId="4A8D1267" w14:textId="4D0D1C6D" w:rsidR="00CC4B40" w:rsidRDefault="00CC4B40" w:rsidP="00815EB9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Private</w:t>
            </w:r>
          </w:p>
        </w:tc>
        <w:tc>
          <w:tcPr>
            <w:tcW w:w="856" w:type="pct"/>
          </w:tcPr>
          <w:p w14:paraId="2107E05F" w14:textId="4FBE9822" w:rsidR="00CC4B40" w:rsidRDefault="00CC4B40" w:rsidP="00815EB9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lang w:val="en-US"/>
              </w:rPr>
              <w:t>Khóa ngoại tới lớp TaiKhoan</w:t>
            </w:r>
          </w:p>
        </w:tc>
        <w:tc>
          <w:tcPr>
            <w:tcW w:w="1903" w:type="pct"/>
          </w:tcPr>
          <w:p w14:paraId="46376604" w14:textId="4EE96A51" w:rsidR="00CC4B40" w:rsidRDefault="00CC4B40" w:rsidP="00815EB9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Mã tài khoản sở hữu giỏ hàng</w:t>
            </w:r>
          </w:p>
        </w:tc>
      </w:tr>
    </w:tbl>
    <w:p w14:paraId="50663D96" w14:textId="65CD35BB" w:rsidR="008877F7" w:rsidRPr="008877F7" w:rsidRDefault="008877F7" w:rsidP="005F1F19">
      <w:pPr>
        <w:pStyle w:val="BodyText"/>
        <w:keepLines w:val="0"/>
        <w:widowControl/>
        <w:numPr>
          <w:ilvl w:val="0"/>
          <w:numId w:val="3"/>
        </w:numPr>
        <w:spacing w:before="120"/>
        <w:jc w:val="both"/>
        <w:rPr>
          <w:i/>
          <w:color w:val="0000FF"/>
          <w:lang w:val="en-US"/>
        </w:rPr>
      </w:pPr>
      <w:r>
        <w:rPr>
          <w:iCs/>
          <w:color w:val="000000" w:themeColor="text1"/>
          <w:lang w:val="en-US"/>
        </w:rPr>
        <w:t>Danh sách phương thức:</w:t>
      </w:r>
      <w:r w:rsidR="00E16286">
        <w:rPr>
          <w:iCs/>
          <w:color w:val="000000" w:themeColor="text1"/>
          <w:lang w:val="en-US"/>
        </w:rPr>
        <w:t xml:space="preserve"> </w:t>
      </w:r>
      <w:r w:rsidR="00E16286">
        <w:rPr>
          <w:iCs/>
          <w:color w:val="000000" w:themeColor="text1"/>
          <w:lang w:val="en-US"/>
        </w:rPr>
        <w:t>Thêm, xóa, sửa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75"/>
        <w:gridCol w:w="3403"/>
        <w:gridCol w:w="5165"/>
      </w:tblGrid>
      <w:tr w:rsidR="008877F7" w:rsidRPr="008877F7" w14:paraId="6ED366C6" w14:textId="77777777" w:rsidTr="008877F7">
        <w:tc>
          <w:tcPr>
            <w:tcW w:w="365" w:type="pct"/>
          </w:tcPr>
          <w:p w14:paraId="7D558964" w14:textId="77777777" w:rsidR="008877F7" w:rsidRPr="008877F7" w:rsidRDefault="008877F7" w:rsidP="00815EB9">
            <w:pPr>
              <w:pStyle w:val="BodyText"/>
              <w:spacing w:after="0"/>
              <w:rPr>
                <w:lang w:val="en-US"/>
              </w:rPr>
            </w:pPr>
            <w:r w:rsidRPr="008877F7">
              <w:rPr>
                <w:lang w:val="en-US"/>
              </w:rPr>
              <w:lastRenderedPageBreak/>
              <w:t>ST</w:t>
            </w:r>
            <w:r>
              <w:rPr>
                <w:lang w:val="en-US"/>
              </w:rPr>
              <w:t>T</w:t>
            </w:r>
          </w:p>
        </w:tc>
        <w:tc>
          <w:tcPr>
            <w:tcW w:w="1841" w:type="pct"/>
          </w:tcPr>
          <w:p w14:paraId="5584C2BA" w14:textId="77777777" w:rsidR="008877F7" w:rsidRPr="008877F7" w:rsidRDefault="008877F7" w:rsidP="00815EB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Tên phương thức</w:t>
            </w:r>
          </w:p>
        </w:tc>
        <w:tc>
          <w:tcPr>
            <w:tcW w:w="2794" w:type="pct"/>
          </w:tcPr>
          <w:p w14:paraId="612F4E15" w14:textId="77777777" w:rsidR="008877F7" w:rsidRPr="008877F7" w:rsidRDefault="008877F7" w:rsidP="00815EB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Ý nghĩa</w:t>
            </w:r>
          </w:p>
        </w:tc>
      </w:tr>
      <w:tr w:rsidR="008877F7" w:rsidRPr="008877F7" w14:paraId="36A91DCC" w14:textId="77777777" w:rsidTr="008877F7">
        <w:tc>
          <w:tcPr>
            <w:tcW w:w="365" w:type="pct"/>
          </w:tcPr>
          <w:p w14:paraId="3F1AB064" w14:textId="6BA081E3" w:rsidR="008877F7" w:rsidRPr="008877F7" w:rsidRDefault="008877F7" w:rsidP="005F1F19">
            <w:pPr>
              <w:pStyle w:val="BodyText"/>
              <w:numPr>
                <w:ilvl w:val="0"/>
                <w:numId w:val="12"/>
              </w:numPr>
              <w:spacing w:after="0"/>
              <w:rPr>
                <w:lang w:val="en-US"/>
              </w:rPr>
            </w:pPr>
          </w:p>
        </w:tc>
        <w:tc>
          <w:tcPr>
            <w:tcW w:w="1841" w:type="pct"/>
          </w:tcPr>
          <w:p w14:paraId="7DEDCCE8" w14:textId="77777777" w:rsidR="008877F7" w:rsidRDefault="008877F7" w:rsidP="00815EB9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2794" w:type="pct"/>
          </w:tcPr>
          <w:p w14:paraId="26DAE5A8" w14:textId="77777777" w:rsidR="008877F7" w:rsidRDefault="008877F7" w:rsidP="00815EB9">
            <w:pPr>
              <w:pStyle w:val="BodyText"/>
              <w:spacing w:after="0"/>
              <w:rPr>
                <w:lang w:val="en-US"/>
              </w:rPr>
            </w:pPr>
          </w:p>
        </w:tc>
      </w:tr>
    </w:tbl>
    <w:p w14:paraId="10E8E4B1" w14:textId="350E8CBC" w:rsidR="008877F7" w:rsidRPr="005300A9" w:rsidRDefault="008877F7" w:rsidP="008877F7">
      <w:pPr>
        <w:pStyle w:val="Heading3"/>
        <w:rPr>
          <w:i w:val="0"/>
          <w:iCs/>
          <w:lang w:val="en-US"/>
        </w:rPr>
      </w:pPr>
      <w:r>
        <w:rPr>
          <w:i w:val="0"/>
          <w:iCs/>
          <w:lang w:val="en-US"/>
        </w:rPr>
        <w:t>TaiKhoan</w:t>
      </w:r>
      <w:r w:rsidRPr="005300A9">
        <w:rPr>
          <w:i w:val="0"/>
          <w:iCs/>
          <w:lang w:val="en-US"/>
        </w:rPr>
        <w:t>:</w:t>
      </w:r>
    </w:p>
    <w:p w14:paraId="519A1C03" w14:textId="77777777" w:rsidR="008877F7" w:rsidRPr="008877F7" w:rsidRDefault="008877F7" w:rsidP="005F1F19">
      <w:pPr>
        <w:pStyle w:val="Heading4"/>
        <w:numPr>
          <w:ilvl w:val="0"/>
          <w:numId w:val="3"/>
        </w:numPr>
        <w:rPr>
          <w:lang w:val="en-US"/>
        </w:rPr>
      </w:pPr>
      <w:r>
        <w:rPr>
          <w:b w:val="0"/>
          <w:bCs/>
          <w:lang w:val="en-US"/>
        </w:rPr>
        <w:t>Danh sách thuộc tính</w:t>
      </w:r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732"/>
        <w:gridCol w:w="1899"/>
        <w:gridCol w:w="1512"/>
        <w:gridCol w:w="1582"/>
        <w:gridCol w:w="3518"/>
      </w:tblGrid>
      <w:tr w:rsidR="008877F7" w14:paraId="64D9AE06" w14:textId="77777777" w:rsidTr="00CC4B40">
        <w:tc>
          <w:tcPr>
            <w:tcW w:w="396" w:type="pct"/>
          </w:tcPr>
          <w:p w14:paraId="20318465" w14:textId="77777777" w:rsidR="008877F7" w:rsidRPr="00F44EE4" w:rsidRDefault="008877F7" w:rsidP="00815EB9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027" w:type="pct"/>
          </w:tcPr>
          <w:p w14:paraId="26B0E059" w14:textId="77777777" w:rsidR="008877F7" w:rsidRPr="00F44EE4" w:rsidRDefault="008877F7" w:rsidP="00815EB9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818" w:type="pct"/>
          </w:tcPr>
          <w:p w14:paraId="6A9B7F03" w14:textId="77777777" w:rsidR="008877F7" w:rsidRPr="00363B6E" w:rsidRDefault="008877F7" w:rsidP="00815EB9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856" w:type="pct"/>
          </w:tcPr>
          <w:p w14:paraId="6A647745" w14:textId="77777777" w:rsidR="008877F7" w:rsidRPr="00F44EE4" w:rsidRDefault="008877F7" w:rsidP="00815EB9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1903" w:type="pct"/>
          </w:tcPr>
          <w:p w14:paraId="2B408276" w14:textId="77777777" w:rsidR="008877F7" w:rsidRPr="00F44EE4" w:rsidRDefault="008877F7" w:rsidP="00815EB9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CC4B40" w14:paraId="51D028D4" w14:textId="77777777" w:rsidTr="00CC4B40">
        <w:tc>
          <w:tcPr>
            <w:tcW w:w="396" w:type="pct"/>
          </w:tcPr>
          <w:p w14:paraId="65CE0E9C" w14:textId="5B19A85B" w:rsidR="00CC4B40" w:rsidRPr="00CC4B40" w:rsidRDefault="00CC4B40" w:rsidP="005F1F1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color w:val="000000"/>
                <w:lang w:val="en-US"/>
              </w:rPr>
            </w:pPr>
          </w:p>
        </w:tc>
        <w:tc>
          <w:tcPr>
            <w:tcW w:w="1027" w:type="pct"/>
          </w:tcPr>
          <w:p w14:paraId="2D135AB4" w14:textId="22F96077" w:rsidR="00CC4B40" w:rsidRPr="00CC4B40" w:rsidRDefault="00CC4B40" w:rsidP="00815EB9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TenDangNhap</w:t>
            </w:r>
          </w:p>
        </w:tc>
        <w:tc>
          <w:tcPr>
            <w:tcW w:w="818" w:type="pct"/>
          </w:tcPr>
          <w:p w14:paraId="5A8B71AC" w14:textId="4BBE0DAC" w:rsidR="00CC4B40" w:rsidRDefault="00CC4B40" w:rsidP="00815EB9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Private</w:t>
            </w:r>
          </w:p>
        </w:tc>
        <w:tc>
          <w:tcPr>
            <w:tcW w:w="856" w:type="pct"/>
          </w:tcPr>
          <w:p w14:paraId="3294BBDC" w14:textId="240B903E" w:rsidR="00CC4B40" w:rsidRPr="00CC4B40" w:rsidRDefault="00CC4B40" w:rsidP="00815EB9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Độc nhất</w:t>
            </w:r>
          </w:p>
        </w:tc>
        <w:tc>
          <w:tcPr>
            <w:tcW w:w="1903" w:type="pct"/>
          </w:tcPr>
          <w:p w14:paraId="0EF7C1BD" w14:textId="42AD34DD" w:rsidR="00CC4B40" w:rsidRPr="00CC4B40" w:rsidRDefault="00CC4B40" w:rsidP="00815EB9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Tên đăng nhập của tài khoản đồng thời là mã tài khoản</w:t>
            </w:r>
          </w:p>
        </w:tc>
      </w:tr>
      <w:tr w:rsidR="00CC4B40" w14:paraId="70F68AED" w14:textId="77777777" w:rsidTr="00CC4B40">
        <w:tc>
          <w:tcPr>
            <w:tcW w:w="396" w:type="pct"/>
          </w:tcPr>
          <w:p w14:paraId="4CF05659" w14:textId="5945855A" w:rsidR="00CC4B40" w:rsidRPr="00CC4B40" w:rsidRDefault="00CC4B40" w:rsidP="005F1F1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color w:val="000000"/>
                <w:lang w:val="en-US"/>
              </w:rPr>
            </w:pPr>
          </w:p>
        </w:tc>
        <w:tc>
          <w:tcPr>
            <w:tcW w:w="1027" w:type="pct"/>
          </w:tcPr>
          <w:p w14:paraId="3B2D6D6C" w14:textId="7A1F46FC" w:rsidR="00CC4B40" w:rsidRDefault="00CC4B40" w:rsidP="00815EB9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MatKhau</w:t>
            </w:r>
          </w:p>
        </w:tc>
        <w:tc>
          <w:tcPr>
            <w:tcW w:w="818" w:type="pct"/>
          </w:tcPr>
          <w:p w14:paraId="58CBA0F3" w14:textId="5716B60A" w:rsidR="00CC4B40" w:rsidRDefault="00CC4B40" w:rsidP="00815EB9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Private</w:t>
            </w:r>
          </w:p>
        </w:tc>
        <w:tc>
          <w:tcPr>
            <w:tcW w:w="856" w:type="pct"/>
          </w:tcPr>
          <w:p w14:paraId="16EA6684" w14:textId="7F1CF1B4" w:rsidR="00CC4B40" w:rsidRDefault="00CC4B40" w:rsidP="00815EB9">
            <w:pPr>
              <w:spacing w:line="360" w:lineRule="auto"/>
              <w:rPr>
                <w:color w:val="000000"/>
                <w:lang w:val="en-US"/>
              </w:rPr>
            </w:pPr>
          </w:p>
        </w:tc>
        <w:tc>
          <w:tcPr>
            <w:tcW w:w="1903" w:type="pct"/>
          </w:tcPr>
          <w:p w14:paraId="396BA06F" w14:textId="27E76187" w:rsidR="00CC4B40" w:rsidRDefault="00CC4B40" w:rsidP="00815EB9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Mật khẩu của tài khoản</w:t>
            </w:r>
          </w:p>
        </w:tc>
      </w:tr>
      <w:tr w:rsidR="00CC4B40" w14:paraId="43388CCD" w14:textId="77777777" w:rsidTr="00CC4B40">
        <w:tc>
          <w:tcPr>
            <w:tcW w:w="396" w:type="pct"/>
          </w:tcPr>
          <w:p w14:paraId="6FF18EDD" w14:textId="2C4BCA82" w:rsidR="00CC4B40" w:rsidRPr="00CC4B40" w:rsidRDefault="00CC4B40" w:rsidP="005F1F1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color w:val="000000"/>
                <w:lang w:val="en-US"/>
              </w:rPr>
            </w:pPr>
          </w:p>
        </w:tc>
        <w:tc>
          <w:tcPr>
            <w:tcW w:w="1027" w:type="pct"/>
          </w:tcPr>
          <w:p w14:paraId="2102A069" w14:textId="32EF35C4" w:rsidR="00CC4B40" w:rsidRDefault="00CC4B40" w:rsidP="00815EB9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HoVaTen</w:t>
            </w:r>
          </w:p>
        </w:tc>
        <w:tc>
          <w:tcPr>
            <w:tcW w:w="818" w:type="pct"/>
          </w:tcPr>
          <w:p w14:paraId="7CD093D0" w14:textId="720F5139" w:rsidR="00CC4B40" w:rsidRDefault="00CC4B40" w:rsidP="00815EB9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Private</w:t>
            </w:r>
          </w:p>
        </w:tc>
        <w:tc>
          <w:tcPr>
            <w:tcW w:w="856" w:type="pct"/>
          </w:tcPr>
          <w:p w14:paraId="68C39130" w14:textId="77777777" w:rsidR="00CC4B40" w:rsidRDefault="00CC4B40" w:rsidP="00815EB9">
            <w:pPr>
              <w:spacing w:line="360" w:lineRule="auto"/>
              <w:rPr>
                <w:color w:val="000000"/>
                <w:lang w:val="en-US"/>
              </w:rPr>
            </w:pPr>
          </w:p>
        </w:tc>
        <w:tc>
          <w:tcPr>
            <w:tcW w:w="1903" w:type="pct"/>
          </w:tcPr>
          <w:p w14:paraId="31A5DDBE" w14:textId="301E836A" w:rsidR="00CC4B40" w:rsidRDefault="00CC4B40" w:rsidP="00815EB9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Tên của chủ tài khoản</w:t>
            </w:r>
          </w:p>
        </w:tc>
      </w:tr>
      <w:tr w:rsidR="00CC4B40" w14:paraId="4B1C276D" w14:textId="77777777" w:rsidTr="00CC4B40">
        <w:tc>
          <w:tcPr>
            <w:tcW w:w="396" w:type="pct"/>
          </w:tcPr>
          <w:p w14:paraId="17AB8958" w14:textId="0825C6E4" w:rsidR="00CC4B40" w:rsidRPr="00CC4B40" w:rsidRDefault="00CC4B40" w:rsidP="005F1F1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color w:val="000000"/>
                <w:lang w:val="en-US"/>
              </w:rPr>
            </w:pPr>
          </w:p>
        </w:tc>
        <w:tc>
          <w:tcPr>
            <w:tcW w:w="1027" w:type="pct"/>
          </w:tcPr>
          <w:p w14:paraId="2AC0A4ED" w14:textId="7D71AC19" w:rsidR="00CC4B40" w:rsidRDefault="00CC4B40" w:rsidP="00815EB9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NgaySinh</w:t>
            </w:r>
          </w:p>
        </w:tc>
        <w:tc>
          <w:tcPr>
            <w:tcW w:w="818" w:type="pct"/>
          </w:tcPr>
          <w:p w14:paraId="3B83D52A" w14:textId="2709A131" w:rsidR="00CC4B40" w:rsidRDefault="00CC4B40" w:rsidP="00815EB9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Private</w:t>
            </w:r>
          </w:p>
        </w:tc>
        <w:tc>
          <w:tcPr>
            <w:tcW w:w="856" w:type="pct"/>
          </w:tcPr>
          <w:p w14:paraId="4B958785" w14:textId="77777777" w:rsidR="00CC4B40" w:rsidRDefault="00CC4B40" w:rsidP="00815EB9">
            <w:pPr>
              <w:spacing w:line="360" w:lineRule="auto"/>
              <w:rPr>
                <w:color w:val="000000"/>
                <w:lang w:val="en-US"/>
              </w:rPr>
            </w:pPr>
          </w:p>
        </w:tc>
        <w:tc>
          <w:tcPr>
            <w:tcW w:w="1903" w:type="pct"/>
          </w:tcPr>
          <w:p w14:paraId="427CDC4C" w14:textId="57D0B62F" w:rsidR="00CC4B40" w:rsidRDefault="00CC4B40" w:rsidP="00815EB9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Ngày tháng năm sinh của chủ tài khoản</w:t>
            </w:r>
          </w:p>
        </w:tc>
      </w:tr>
      <w:tr w:rsidR="00CC4B40" w14:paraId="4D41C36F" w14:textId="77777777" w:rsidTr="00CC4B40">
        <w:tc>
          <w:tcPr>
            <w:tcW w:w="396" w:type="pct"/>
          </w:tcPr>
          <w:p w14:paraId="43206F0E" w14:textId="55F737D5" w:rsidR="00CC4B40" w:rsidRPr="00CC4B40" w:rsidRDefault="00CC4B40" w:rsidP="005F1F1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color w:val="000000"/>
                <w:lang w:val="en-US"/>
              </w:rPr>
            </w:pPr>
          </w:p>
        </w:tc>
        <w:tc>
          <w:tcPr>
            <w:tcW w:w="1027" w:type="pct"/>
          </w:tcPr>
          <w:p w14:paraId="4E513657" w14:textId="08D5F1EC" w:rsidR="00CC4B40" w:rsidRDefault="00CC4B40" w:rsidP="00815EB9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Email</w:t>
            </w:r>
          </w:p>
        </w:tc>
        <w:tc>
          <w:tcPr>
            <w:tcW w:w="818" w:type="pct"/>
          </w:tcPr>
          <w:p w14:paraId="1C9E81AC" w14:textId="143C8FA1" w:rsidR="00CC4B40" w:rsidRDefault="00CC4B40" w:rsidP="00815EB9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Private</w:t>
            </w:r>
          </w:p>
        </w:tc>
        <w:tc>
          <w:tcPr>
            <w:tcW w:w="856" w:type="pct"/>
          </w:tcPr>
          <w:p w14:paraId="07E163B4" w14:textId="77777777" w:rsidR="00CC4B40" w:rsidRDefault="00CC4B40" w:rsidP="00815EB9">
            <w:pPr>
              <w:spacing w:line="360" w:lineRule="auto"/>
              <w:rPr>
                <w:color w:val="000000"/>
                <w:lang w:val="en-US"/>
              </w:rPr>
            </w:pPr>
          </w:p>
        </w:tc>
        <w:tc>
          <w:tcPr>
            <w:tcW w:w="1903" w:type="pct"/>
          </w:tcPr>
          <w:p w14:paraId="6CBA970D" w14:textId="7155D740" w:rsidR="00CC4B40" w:rsidRDefault="00CC4B40" w:rsidP="00815EB9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Email </w:t>
            </w:r>
          </w:p>
        </w:tc>
      </w:tr>
      <w:tr w:rsidR="00CC4B40" w14:paraId="0505BE98" w14:textId="77777777" w:rsidTr="00CC4B40">
        <w:tc>
          <w:tcPr>
            <w:tcW w:w="396" w:type="pct"/>
          </w:tcPr>
          <w:p w14:paraId="78A33B6A" w14:textId="77777777" w:rsidR="00CC4B40" w:rsidRPr="00CC4B40" w:rsidRDefault="00CC4B40" w:rsidP="005F1F1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color w:val="000000"/>
                <w:lang w:val="en-US"/>
              </w:rPr>
            </w:pPr>
          </w:p>
        </w:tc>
        <w:tc>
          <w:tcPr>
            <w:tcW w:w="1027" w:type="pct"/>
          </w:tcPr>
          <w:p w14:paraId="292B4B0B" w14:textId="390491BD" w:rsidR="00CC4B40" w:rsidRDefault="00CC4B40" w:rsidP="00815EB9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DiaChi</w:t>
            </w:r>
          </w:p>
        </w:tc>
        <w:tc>
          <w:tcPr>
            <w:tcW w:w="818" w:type="pct"/>
          </w:tcPr>
          <w:p w14:paraId="7CEAB072" w14:textId="435AAD60" w:rsidR="00CC4B40" w:rsidRDefault="00CC4B40" w:rsidP="00815EB9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Private</w:t>
            </w:r>
          </w:p>
        </w:tc>
        <w:tc>
          <w:tcPr>
            <w:tcW w:w="856" w:type="pct"/>
          </w:tcPr>
          <w:p w14:paraId="5280023E" w14:textId="14D82C4A" w:rsidR="00CC4B40" w:rsidRDefault="00CC4B40" w:rsidP="00815EB9">
            <w:pPr>
              <w:spacing w:line="360" w:lineRule="auto"/>
              <w:rPr>
                <w:color w:val="000000"/>
                <w:lang w:val="en-US"/>
              </w:rPr>
            </w:pPr>
          </w:p>
        </w:tc>
        <w:tc>
          <w:tcPr>
            <w:tcW w:w="1903" w:type="pct"/>
          </w:tcPr>
          <w:p w14:paraId="13E2F60B" w14:textId="16C67B62" w:rsidR="00CC4B40" w:rsidRDefault="00CC4B40" w:rsidP="00815EB9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Địa chỉ nhà</w:t>
            </w:r>
          </w:p>
        </w:tc>
      </w:tr>
      <w:tr w:rsidR="00CC4B40" w14:paraId="7C83F2E4" w14:textId="77777777" w:rsidTr="00CC4B40">
        <w:tc>
          <w:tcPr>
            <w:tcW w:w="396" w:type="pct"/>
          </w:tcPr>
          <w:p w14:paraId="1050AA0B" w14:textId="373D2100" w:rsidR="00CC4B40" w:rsidRPr="00CC4B40" w:rsidRDefault="00CC4B40" w:rsidP="005F1F1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color w:val="000000"/>
                <w:lang w:val="en-US"/>
              </w:rPr>
            </w:pPr>
          </w:p>
        </w:tc>
        <w:tc>
          <w:tcPr>
            <w:tcW w:w="1027" w:type="pct"/>
          </w:tcPr>
          <w:p w14:paraId="019820CC" w14:textId="7936B59A" w:rsidR="00CC4B40" w:rsidRDefault="00CC4B40" w:rsidP="00815EB9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SDT</w:t>
            </w:r>
          </w:p>
        </w:tc>
        <w:tc>
          <w:tcPr>
            <w:tcW w:w="818" w:type="pct"/>
          </w:tcPr>
          <w:p w14:paraId="442ED972" w14:textId="6C80CA82" w:rsidR="00CC4B40" w:rsidRDefault="00CC4B40" w:rsidP="00815EB9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Private</w:t>
            </w:r>
          </w:p>
        </w:tc>
        <w:tc>
          <w:tcPr>
            <w:tcW w:w="856" w:type="pct"/>
          </w:tcPr>
          <w:p w14:paraId="5458D21D" w14:textId="77777777" w:rsidR="00CC4B40" w:rsidRDefault="00CC4B40" w:rsidP="00815EB9">
            <w:pPr>
              <w:spacing w:line="360" w:lineRule="auto"/>
              <w:rPr>
                <w:color w:val="000000"/>
                <w:lang w:val="en-US"/>
              </w:rPr>
            </w:pPr>
          </w:p>
        </w:tc>
        <w:tc>
          <w:tcPr>
            <w:tcW w:w="1903" w:type="pct"/>
          </w:tcPr>
          <w:p w14:paraId="6E8196D2" w14:textId="67383892" w:rsidR="00CC4B40" w:rsidRDefault="00CC4B40" w:rsidP="00815EB9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Số điện thoại</w:t>
            </w:r>
          </w:p>
        </w:tc>
      </w:tr>
    </w:tbl>
    <w:p w14:paraId="683AA707" w14:textId="087902C3" w:rsidR="008877F7" w:rsidRPr="008877F7" w:rsidRDefault="008877F7" w:rsidP="005F1F19">
      <w:pPr>
        <w:pStyle w:val="BodyText"/>
        <w:keepLines w:val="0"/>
        <w:widowControl/>
        <w:numPr>
          <w:ilvl w:val="0"/>
          <w:numId w:val="3"/>
        </w:numPr>
        <w:spacing w:before="120"/>
        <w:jc w:val="both"/>
        <w:rPr>
          <w:i/>
          <w:color w:val="0000FF"/>
          <w:lang w:val="en-US"/>
        </w:rPr>
      </w:pPr>
      <w:r>
        <w:rPr>
          <w:iCs/>
          <w:color w:val="000000" w:themeColor="text1"/>
          <w:lang w:val="en-US"/>
        </w:rPr>
        <w:t>Danh sách phương thức:</w:t>
      </w:r>
      <w:r w:rsidR="00E16286">
        <w:rPr>
          <w:iCs/>
          <w:color w:val="000000" w:themeColor="text1"/>
          <w:lang w:val="en-US"/>
        </w:rPr>
        <w:t xml:space="preserve"> </w:t>
      </w:r>
      <w:r w:rsidR="00E16286">
        <w:rPr>
          <w:iCs/>
          <w:color w:val="000000" w:themeColor="text1"/>
          <w:lang w:val="en-US"/>
        </w:rPr>
        <w:t>Thêm, xóa, sửa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75"/>
        <w:gridCol w:w="3403"/>
        <w:gridCol w:w="5165"/>
      </w:tblGrid>
      <w:tr w:rsidR="008877F7" w:rsidRPr="008877F7" w14:paraId="77D68CB5" w14:textId="77777777" w:rsidTr="008877F7">
        <w:tc>
          <w:tcPr>
            <w:tcW w:w="365" w:type="pct"/>
          </w:tcPr>
          <w:p w14:paraId="2D26A6E3" w14:textId="77777777" w:rsidR="008877F7" w:rsidRPr="008877F7" w:rsidRDefault="008877F7" w:rsidP="00815EB9">
            <w:pPr>
              <w:pStyle w:val="BodyText"/>
              <w:spacing w:after="0"/>
              <w:rPr>
                <w:lang w:val="en-US"/>
              </w:rPr>
            </w:pPr>
            <w:r w:rsidRPr="008877F7">
              <w:rPr>
                <w:lang w:val="en-US"/>
              </w:rPr>
              <w:t>ST</w:t>
            </w:r>
            <w:r>
              <w:rPr>
                <w:lang w:val="en-US"/>
              </w:rPr>
              <w:t>T</w:t>
            </w:r>
          </w:p>
        </w:tc>
        <w:tc>
          <w:tcPr>
            <w:tcW w:w="1841" w:type="pct"/>
          </w:tcPr>
          <w:p w14:paraId="3EDD2928" w14:textId="77777777" w:rsidR="008877F7" w:rsidRPr="008877F7" w:rsidRDefault="008877F7" w:rsidP="00815EB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Tên phương thức</w:t>
            </w:r>
          </w:p>
        </w:tc>
        <w:tc>
          <w:tcPr>
            <w:tcW w:w="2794" w:type="pct"/>
          </w:tcPr>
          <w:p w14:paraId="4580C370" w14:textId="77777777" w:rsidR="008877F7" w:rsidRPr="008877F7" w:rsidRDefault="008877F7" w:rsidP="00815EB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Ý nghĩa</w:t>
            </w:r>
          </w:p>
        </w:tc>
      </w:tr>
      <w:tr w:rsidR="008877F7" w:rsidRPr="008877F7" w14:paraId="5B19E907" w14:textId="77777777" w:rsidTr="008877F7">
        <w:tc>
          <w:tcPr>
            <w:tcW w:w="365" w:type="pct"/>
          </w:tcPr>
          <w:p w14:paraId="7CE0E09B" w14:textId="3111B7F8" w:rsidR="008877F7" w:rsidRPr="008877F7" w:rsidRDefault="008877F7" w:rsidP="005F1F19">
            <w:pPr>
              <w:pStyle w:val="BodyText"/>
              <w:numPr>
                <w:ilvl w:val="0"/>
                <w:numId w:val="13"/>
              </w:numPr>
              <w:spacing w:after="0"/>
              <w:rPr>
                <w:lang w:val="en-US"/>
              </w:rPr>
            </w:pPr>
          </w:p>
        </w:tc>
        <w:tc>
          <w:tcPr>
            <w:tcW w:w="1841" w:type="pct"/>
          </w:tcPr>
          <w:p w14:paraId="5A158707" w14:textId="77777777" w:rsidR="008877F7" w:rsidRDefault="008877F7" w:rsidP="00815EB9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2794" w:type="pct"/>
          </w:tcPr>
          <w:p w14:paraId="06EA06F7" w14:textId="77777777" w:rsidR="008877F7" w:rsidRDefault="008877F7" w:rsidP="00815EB9">
            <w:pPr>
              <w:pStyle w:val="BodyText"/>
              <w:spacing w:after="0"/>
              <w:rPr>
                <w:lang w:val="en-US"/>
              </w:rPr>
            </w:pPr>
          </w:p>
        </w:tc>
      </w:tr>
    </w:tbl>
    <w:p w14:paraId="0C0D8D55" w14:textId="5E2CC448" w:rsidR="008877F7" w:rsidRDefault="00CC4B40" w:rsidP="008877F7">
      <w:pPr>
        <w:pStyle w:val="Heading3"/>
        <w:rPr>
          <w:i w:val="0"/>
          <w:iCs/>
          <w:lang w:val="en-US"/>
        </w:rPr>
      </w:pPr>
      <w:r>
        <w:rPr>
          <w:i w:val="0"/>
          <w:iCs/>
          <w:lang w:val="en-US"/>
        </w:rPr>
        <w:t>QuanTriVien</w:t>
      </w:r>
      <w:r w:rsidR="008877F7" w:rsidRPr="005300A9">
        <w:rPr>
          <w:i w:val="0"/>
          <w:iCs/>
          <w:lang w:val="en-US"/>
        </w:rPr>
        <w:t>:</w:t>
      </w:r>
    </w:p>
    <w:p w14:paraId="7672E960" w14:textId="30D1D706" w:rsidR="00CC4B40" w:rsidRPr="00CC4B40" w:rsidRDefault="00CC4B40" w:rsidP="005F1F1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Kế thừa từ lớp TaiKhoan</w:t>
      </w:r>
    </w:p>
    <w:p w14:paraId="7EF3BCE8" w14:textId="7AF296C7" w:rsidR="008877F7" w:rsidRPr="008877F7" w:rsidRDefault="008877F7" w:rsidP="005F1F19">
      <w:pPr>
        <w:pStyle w:val="Heading4"/>
        <w:numPr>
          <w:ilvl w:val="0"/>
          <w:numId w:val="3"/>
        </w:numPr>
        <w:rPr>
          <w:lang w:val="en-US"/>
        </w:rPr>
      </w:pPr>
      <w:r>
        <w:rPr>
          <w:b w:val="0"/>
          <w:bCs/>
          <w:lang w:val="en-US"/>
        </w:rPr>
        <w:t>Danh sách thuộc tính</w:t>
      </w:r>
      <w:r w:rsidR="003564C3">
        <w:rPr>
          <w:b w:val="0"/>
          <w:bCs/>
          <w:lang w:val="en-US"/>
        </w:rPr>
        <w:t>: tất các thuộc tính từ lớp TaiKhoan, truy cập bằng các hàm public chứ không truy cập trực tiếp.</w:t>
      </w:r>
    </w:p>
    <w:p w14:paraId="0266FD13" w14:textId="48BBC19F" w:rsidR="008877F7" w:rsidRPr="008877F7" w:rsidRDefault="008877F7" w:rsidP="005F1F19">
      <w:pPr>
        <w:pStyle w:val="BodyText"/>
        <w:keepLines w:val="0"/>
        <w:widowControl/>
        <w:numPr>
          <w:ilvl w:val="0"/>
          <w:numId w:val="3"/>
        </w:numPr>
        <w:spacing w:before="120"/>
        <w:jc w:val="both"/>
        <w:rPr>
          <w:i/>
          <w:color w:val="0000FF"/>
          <w:lang w:val="en-US"/>
        </w:rPr>
      </w:pPr>
      <w:r>
        <w:rPr>
          <w:iCs/>
          <w:color w:val="000000" w:themeColor="text1"/>
          <w:lang w:val="en-US"/>
        </w:rPr>
        <w:t>Danh sách phương thức:</w:t>
      </w:r>
      <w:r w:rsidR="008D16EA">
        <w:rPr>
          <w:iCs/>
          <w:color w:val="000000" w:themeColor="text1"/>
          <w:lang w:val="en-US"/>
        </w:rPr>
        <w:t xml:space="preserve"> Kế thừa tất cả các phương thức của lớp cha. Không cần override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75"/>
        <w:gridCol w:w="3403"/>
        <w:gridCol w:w="5165"/>
      </w:tblGrid>
      <w:tr w:rsidR="008877F7" w:rsidRPr="008877F7" w14:paraId="52D92E88" w14:textId="77777777" w:rsidTr="008877F7">
        <w:tc>
          <w:tcPr>
            <w:tcW w:w="365" w:type="pct"/>
          </w:tcPr>
          <w:p w14:paraId="44078410" w14:textId="77777777" w:rsidR="008877F7" w:rsidRPr="008877F7" w:rsidRDefault="008877F7" w:rsidP="00815EB9">
            <w:pPr>
              <w:pStyle w:val="BodyText"/>
              <w:spacing w:after="0"/>
              <w:rPr>
                <w:lang w:val="en-US"/>
              </w:rPr>
            </w:pPr>
            <w:r w:rsidRPr="008877F7">
              <w:rPr>
                <w:lang w:val="en-US"/>
              </w:rPr>
              <w:t>ST</w:t>
            </w:r>
            <w:r>
              <w:rPr>
                <w:lang w:val="en-US"/>
              </w:rPr>
              <w:t>T</w:t>
            </w:r>
          </w:p>
        </w:tc>
        <w:tc>
          <w:tcPr>
            <w:tcW w:w="1841" w:type="pct"/>
          </w:tcPr>
          <w:p w14:paraId="6F624290" w14:textId="77777777" w:rsidR="008877F7" w:rsidRPr="008877F7" w:rsidRDefault="008877F7" w:rsidP="00815EB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Tên phương thức</w:t>
            </w:r>
          </w:p>
        </w:tc>
        <w:tc>
          <w:tcPr>
            <w:tcW w:w="2794" w:type="pct"/>
          </w:tcPr>
          <w:p w14:paraId="27A07C9C" w14:textId="77777777" w:rsidR="008877F7" w:rsidRPr="008877F7" w:rsidRDefault="008877F7" w:rsidP="00815EB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Ý nghĩa</w:t>
            </w:r>
          </w:p>
        </w:tc>
      </w:tr>
      <w:tr w:rsidR="008877F7" w:rsidRPr="008877F7" w14:paraId="3FEB3E70" w14:textId="77777777" w:rsidTr="008877F7">
        <w:tc>
          <w:tcPr>
            <w:tcW w:w="365" w:type="pct"/>
          </w:tcPr>
          <w:p w14:paraId="70DB0AA5" w14:textId="536C5927" w:rsidR="008877F7" w:rsidRPr="008877F7" w:rsidRDefault="008877F7" w:rsidP="005F1F19">
            <w:pPr>
              <w:pStyle w:val="BodyText"/>
              <w:numPr>
                <w:ilvl w:val="0"/>
                <w:numId w:val="14"/>
              </w:numPr>
              <w:spacing w:after="0"/>
              <w:rPr>
                <w:lang w:val="en-US"/>
              </w:rPr>
            </w:pPr>
          </w:p>
        </w:tc>
        <w:tc>
          <w:tcPr>
            <w:tcW w:w="1841" w:type="pct"/>
          </w:tcPr>
          <w:p w14:paraId="1E3443B8" w14:textId="2DAF72AC" w:rsidR="008877F7" w:rsidRDefault="008877F7" w:rsidP="00815EB9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2794" w:type="pct"/>
          </w:tcPr>
          <w:p w14:paraId="5616B359" w14:textId="77777777" w:rsidR="008877F7" w:rsidRDefault="008877F7" w:rsidP="00815EB9">
            <w:pPr>
              <w:pStyle w:val="BodyText"/>
              <w:spacing w:after="0"/>
              <w:rPr>
                <w:lang w:val="en-US"/>
              </w:rPr>
            </w:pPr>
          </w:p>
        </w:tc>
      </w:tr>
    </w:tbl>
    <w:p w14:paraId="3EC7381D" w14:textId="4721940C" w:rsidR="008877F7" w:rsidRPr="005300A9" w:rsidRDefault="00D12CFA" w:rsidP="008877F7">
      <w:pPr>
        <w:pStyle w:val="Heading3"/>
        <w:rPr>
          <w:i w:val="0"/>
          <w:iCs/>
          <w:lang w:val="en-US"/>
        </w:rPr>
      </w:pPr>
      <w:r>
        <w:rPr>
          <w:i w:val="0"/>
          <w:iCs/>
          <w:lang w:val="en-US"/>
        </w:rPr>
        <w:t>ChiTietGioHang</w:t>
      </w:r>
      <w:r w:rsidR="008877F7" w:rsidRPr="005300A9">
        <w:rPr>
          <w:i w:val="0"/>
          <w:iCs/>
          <w:lang w:val="en-US"/>
        </w:rPr>
        <w:t>:</w:t>
      </w:r>
    </w:p>
    <w:p w14:paraId="7BC079D0" w14:textId="77777777" w:rsidR="008877F7" w:rsidRPr="008877F7" w:rsidRDefault="008877F7" w:rsidP="005F1F19">
      <w:pPr>
        <w:pStyle w:val="Heading4"/>
        <w:numPr>
          <w:ilvl w:val="0"/>
          <w:numId w:val="3"/>
        </w:numPr>
        <w:rPr>
          <w:lang w:val="en-US"/>
        </w:rPr>
      </w:pPr>
      <w:r>
        <w:rPr>
          <w:b w:val="0"/>
          <w:bCs/>
          <w:lang w:val="en-US"/>
        </w:rPr>
        <w:t>Danh sách thuộc tính</w:t>
      </w:r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732"/>
        <w:gridCol w:w="1899"/>
        <w:gridCol w:w="1512"/>
        <w:gridCol w:w="1582"/>
        <w:gridCol w:w="3518"/>
      </w:tblGrid>
      <w:tr w:rsidR="008877F7" w14:paraId="5BA580DA" w14:textId="77777777" w:rsidTr="00CC4B40">
        <w:tc>
          <w:tcPr>
            <w:tcW w:w="396" w:type="pct"/>
          </w:tcPr>
          <w:p w14:paraId="220E1321" w14:textId="77777777" w:rsidR="008877F7" w:rsidRPr="00F44EE4" w:rsidRDefault="008877F7" w:rsidP="00815EB9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027" w:type="pct"/>
          </w:tcPr>
          <w:p w14:paraId="1100A87E" w14:textId="77777777" w:rsidR="008877F7" w:rsidRPr="00F44EE4" w:rsidRDefault="008877F7" w:rsidP="00815EB9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818" w:type="pct"/>
          </w:tcPr>
          <w:p w14:paraId="614C9288" w14:textId="77777777" w:rsidR="008877F7" w:rsidRPr="00363B6E" w:rsidRDefault="008877F7" w:rsidP="00815EB9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856" w:type="pct"/>
          </w:tcPr>
          <w:p w14:paraId="519E646A" w14:textId="77777777" w:rsidR="008877F7" w:rsidRPr="00F44EE4" w:rsidRDefault="008877F7" w:rsidP="00815EB9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1903" w:type="pct"/>
          </w:tcPr>
          <w:p w14:paraId="447F1DC2" w14:textId="77777777" w:rsidR="008877F7" w:rsidRPr="00F44EE4" w:rsidRDefault="008877F7" w:rsidP="00815EB9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D12CFA" w14:paraId="1DF3E395" w14:textId="77777777" w:rsidTr="00CC4B40">
        <w:tc>
          <w:tcPr>
            <w:tcW w:w="396" w:type="pct"/>
          </w:tcPr>
          <w:p w14:paraId="08D147DB" w14:textId="77777777" w:rsidR="00D12CFA" w:rsidRPr="00D12CFA" w:rsidRDefault="00D12CFA" w:rsidP="005F1F19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color w:val="000000"/>
              </w:rPr>
            </w:pPr>
          </w:p>
        </w:tc>
        <w:tc>
          <w:tcPr>
            <w:tcW w:w="1027" w:type="pct"/>
          </w:tcPr>
          <w:p w14:paraId="5FBE5128" w14:textId="3C12E3BF" w:rsidR="00D12CFA" w:rsidRPr="00D12CFA" w:rsidRDefault="00D12CFA" w:rsidP="00815EB9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SL</w:t>
            </w:r>
          </w:p>
        </w:tc>
        <w:tc>
          <w:tcPr>
            <w:tcW w:w="818" w:type="pct"/>
          </w:tcPr>
          <w:p w14:paraId="233C5901" w14:textId="6CD79835" w:rsidR="00D12CFA" w:rsidRDefault="00D12CFA" w:rsidP="00815EB9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Private</w:t>
            </w:r>
          </w:p>
        </w:tc>
        <w:tc>
          <w:tcPr>
            <w:tcW w:w="856" w:type="pct"/>
          </w:tcPr>
          <w:p w14:paraId="5D2F3D4C" w14:textId="0665B3F1" w:rsidR="00D12CFA" w:rsidRPr="00D12CFA" w:rsidRDefault="00D12CFA" w:rsidP="00815EB9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&gt;= 0</w:t>
            </w:r>
          </w:p>
        </w:tc>
        <w:tc>
          <w:tcPr>
            <w:tcW w:w="1903" w:type="pct"/>
          </w:tcPr>
          <w:p w14:paraId="784F86D0" w14:textId="298CD93F" w:rsidR="00D12CFA" w:rsidRPr="00D12CFA" w:rsidRDefault="00D12CFA" w:rsidP="00815EB9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Số lượng của một sản phẩm trong </w:t>
            </w:r>
            <w:r>
              <w:rPr>
                <w:color w:val="000000"/>
                <w:lang w:val="en-US"/>
              </w:rPr>
              <w:lastRenderedPageBreak/>
              <w:t>giỏ hàng</w:t>
            </w:r>
          </w:p>
        </w:tc>
      </w:tr>
      <w:tr w:rsidR="00D12CFA" w14:paraId="064ACD9C" w14:textId="77777777" w:rsidTr="00CC4B40">
        <w:tc>
          <w:tcPr>
            <w:tcW w:w="396" w:type="pct"/>
          </w:tcPr>
          <w:p w14:paraId="7F00E1BD" w14:textId="77777777" w:rsidR="00D12CFA" w:rsidRPr="00D12CFA" w:rsidRDefault="00D12CFA" w:rsidP="005F1F19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color w:val="000000"/>
              </w:rPr>
            </w:pPr>
          </w:p>
        </w:tc>
        <w:tc>
          <w:tcPr>
            <w:tcW w:w="1027" w:type="pct"/>
          </w:tcPr>
          <w:p w14:paraId="5FE0FCD4" w14:textId="7A37F0E1" w:rsidR="00D12CFA" w:rsidRDefault="00D12CFA" w:rsidP="00815EB9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MaGH</w:t>
            </w:r>
          </w:p>
        </w:tc>
        <w:tc>
          <w:tcPr>
            <w:tcW w:w="818" w:type="pct"/>
          </w:tcPr>
          <w:p w14:paraId="555043E1" w14:textId="22254273" w:rsidR="00D12CFA" w:rsidRDefault="00D12CFA" w:rsidP="00815EB9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Private</w:t>
            </w:r>
          </w:p>
        </w:tc>
        <w:tc>
          <w:tcPr>
            <w:tcW w:w="856" w:type="pct"/>
          </w:tcPr>
          <w:p w14:paraId="0348FA0A" w14:textId="7A77F32E" w:rsidR="00D12CFA" w:rsidRDefault="00D12CFA" w:rsidP="00815EB9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Khóa ngoại tới lớp GioHang</w:t>
            </w:r>
          </w:p>
        </w:tc>
        <w:tc>
          <w:tcPr>
            <w:tcW w:w="1903" w:type="pct"/>
          </w:tcPr>
          <w:p w14:paraId="21AD094F" w14:textId="484F9989" w:rsidR="00D12CFA" w:rsidRDefault="00D12CFA" w:rsidP="00815EB9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Mã của giỏ hàng</w:t>
            </w:r>
          </w:p>
        </w:tc>
      </w:tr>
      <w:tr w:rsidR="00D12CFA" w14:paraId="55EFA428" w14:textId="77777777" w:rsidTr="00CC4B40">
        <w:tc>
          <w:tcPr>
            <w:tcW w:w="396" w:type="pct"/>
          </w:tcPr>
          <w:p w14:paraId="3A083348" w14:textId="01D720CE" w:rsidR="00D12CFA" w:rsidRPr="00D12CFA" w:rsidRDefault="00D12CFA" w:rsidP="005F1F19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color w:val="000000"/>
              </w:rPr>
            </w:pPr>
          </w:p>
        </w:tc>
        <w:tc>
          <w:tcPr>
            <w:tcW w:w="1027" w:type="pct"/>
          </w:tcPr>
          <w:p w14:paraId="67A425F9" w14:textId="0E777B79" w:rsidR="00D12CFA" w:rsidRDefault="00D12CFA" w:rsidP="00815EB9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MaSP</w:t>
            </w:r>
          </w:p>
        </w:tc>
        <w:tc>
          <w:tcPr>
            <w:tcW w:w="818" w:type="pct"/>
          </w:tcPr>
          <w:p w14:paraId="1F51B2FA" w14:textId="2D5F1820" w:rsidR="00D12CFA" w:rsidRDefault="00D12CFA" w:rsidP="00815EB9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Private</w:t>
            </w:r>
          </w:p>
        </w:tc>
        <w:tc>
          <w:tcPr>
            <w:tcW w:w="856" w:type="pct"/>
          </w:tcPr>
          <w:p w14:paraId="1C4BDB6B" w14:textId="566A0DCC" w:rsidR="00D12CFA" w:rsidRDefault="00D12CFA" w:rsidP="00815EB9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Khóa ngoại tới lớp SanPham</w:t>
            </w:r>
          </w:p>
        </w:tc>
        <w:tc>
          <w:tcPr>
            <w:tcW w:w="1903" w:type="pct"/>
          </w:tcPr>
          <w:p w14:paraId="252D4CFF" w14:textId="5E557B68" w:rsidR="00D12CFA" w:rsidRDefault="00D12CFA" w:rsidP="00815EB9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Mã của sản phẩm</w:t>
            </w:r>
          </w:p>
        </w:tc>
      </w:tr>
    </w:tbl>
    <w:p w14:paraId="574E14FA" w14:textId="77777777" w:rsidR="008877F7" w:rsidRPr="008877F7" w:rsidRDefault="008877F7" w:rsidP="005F1F19">
      <w:pPr>
        <w:pStyle w:val="BodyText"/>
        <w:keepLines w:val="0"/>
        <w:widowControl/>
        <w:numPr>
          <w:ilvl w:val="0"/>
          <w:numId w:val="3"/>
        </w:numPr>
        <w:spacing w:before="120"/>
        <w:jc w:val="both"/>
        <w:rPr>
          <w:i/>
          <w:color w:val="0000FF"/>
          <w:lang w:val="en-US"/>
        </w:rPr>
      </w:pPr>
      <w:r>
        <w:rPr>
          <w:iCs/>
          <w:color w:val="000000" w:themeColor="text1"/>
          <w:lang w:val="en-US"/>
        </w:rPr>
        <w:t>Danh sách phương thức: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75"/>
        <w:gridCol w:w="3403"/>
        <w:gridCol w:w="5165"/>
      </w:tblGrid>
      <w:tr w:rsidR="008877F7" w:rsidRPr="008877F7" w14:paraId="48634271" w14:textId="77777777" w:rsidTr="008877F7">
        <w:tc>
          <w:tcPr>
            <w:tcW w:w="365" w:type="pct"/>
          </w:tcPr>
          <w:p w14:paraId="6987A345" w14:textId="77777777" w:rsidR="008877F7" w:rsidRPr="008877F7" w:rsidRDefault="008877F7" w:rsidP="00815EB9">
            <w:pPr>
              <w:pStyle w:val="BodyText"/>
              <w:spacing w:after="0"/>
              <w:rPr>
                <w:lang w:val="en-US"/>
              </w:rPr>
            </w:pPr>
            <w:r w:rsidRPr="008877F7">
              <w:rPr>
                <w:lang w:val="en-US"/>
              </w:rPr>
              <w:t>ST</w:t>
            </w:r>
            <w:r>
              <w:rPr>
                <w:lang w:val="en-US"/>
              </w:rPr>
              <w:t>T</w:t>
            </w:r>
          </w:p>
        </w:tc>
        <w:tc>
          <w:tcPr>
            <w:tcW w:w="1841" w:type="pct"/>
          </w:tcPr>
          <w:p w14:paraId="138F6FDA" w14:textId="77777777" w:rsidR="008877F7" w:rsidRPr="008877F7" w:rsidRDefault="008877F7" w:rsidP="00815EB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Tên phương thức</w:t>
            </w:r>
          </w:p>
        </w:tc>
        <w:tc>
          <w:tcPr>
            <w:tcW w:w="2794" w:type="pct"/>
          </w:tcPr>
          <w:p w14:paraId="00C2B340" w14:textId="77777777" w:rsidR="008877F7" w:rsidRPr="008877F7" w:rsidRDefault="008877F7" w:rsidP="00815EB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Ý nghĩa</w:t>
            </w:r>
          </w:p>
        </w:tc>
      </w:tr>
      <w:tr w:rsidR="008877F7" w:rsidRPr="008877F7" w14:paraId="5375878B" w14:textId="77777777" w:rsidTr="008877F7">
        <w:tc>
          <w:tcPr>
            <w:tcW w:w="365" w:type="pct"/>
          </w:tcPr>
          <w:p w14:paraId="22F8B8A1" w14:textId="270D34C4" w:rsidR="008877F7" w:rsidRPr="008877F7" w:rsidRDefault="008877F7" w:rsidP="005F1F19">
            <w:pPr>
              <w:pStyle w:val="BodyText"/>
              <w:numPr>
                <w:ilvl w:val="0"/>
                <w:numId w:val="16"/>
              </w:numPr>
              <w:spacing w:after="0"/>
              <w:rPr>
                <w:lang w:val="en-US"/>
              </w:rPr>
            </w:pPr>
          </w:p>
        </w:tc>
        <w:tc>
          <w:tcPr>
            <w:tcW w:w="1841" w:type="pct"/>
          </w:tcPr>
          <w:p w14:paraId="3ACFB3AF" w14:textId="77777777" w:rsidR="008877F7" w:rsidRDefault="008877F7" w:rsidP="00815EB9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2794" w:type="pct"/>
          </w:tcPr>
          <w:p w14:paraId="4D2D0715" w14:textId="77777777" w:rsidR="008877F7" w:rsidRDefault="008877F7" w:rsidP="00815EB9">
            <w:pPr>
              <w:pStyle w:val="BodyText"/>
              <w:spacing w:after="0"/>
              <w:rPr>
                <w:lang w:val="en-US"/>
              </w:rPr>
            </w:pPr>
          </w:p>
        </w:tc>
      </w:tr>
    </w:tbl>
    <w:p w14:paraId="5EDDD44F" w14:textId="1F670C50" w:rsidR="008877F7" w:rsidRPr="005300A9" w:rsidRDefault="00D12CFA" w:rsidP="008877F7">
      <w:pPr>
        <w:pStyle w:val="Heading3"/>
        <w:rPr>
          <w:i w:val="0"/>
          <w:iCs/>
          <w:lang w:val="en-US"/>
        </w:rPr>
      </w:pPr>
      <w:r>
        <w:rPr>
          <w:i w:val="0"/>
          <w:iCs/>
          <w:lang w:val="en-US"/>
        </w:rPr>
        <w:t>ChiTietDonHang</w:t>
      </w:r>
      <w:r w:rsidR="008877F7" w:rsidRPr="005300A9">
        <w:rPr>
          <w:i w:val="0"/>
          <w:iCs/>
          <w:lang w:val="en-US"/>
        </w:rPr>
        <w:t>:</w:t>
      </w:r>
    </w:p>
    <w:p w14:paraId="7F26BB5A" w14:textId="77777777" w:rsidR="008877F7" w:rsidRPr="008877F7" w:rsidRDefault="008877F7" w:rsidP="005F1F19">
      <w:pPr>
        <w:pStyle w:val="Heading4"/>
        <w:numPr>
          <w:ilvl w:val="0"/>
          <w:numId w:val="3"/>
        </w:numPr>
        <w:rPr>
          <w:lang w:val="en-US"/>
        </w:rPr>
      </w:pPr>
      <w:r>
        <w:rPr>
          <w:b w:val="0"/>
          <w:bCs/>
          <w:lang w:val="en-US"/>
        </w:rPr>
        <w:t>Danh sách thuộc tính</w:t>
      </w:r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732"/>
        <w:gridCol w:w="1899"/>
        <w:gridCol w:w="1512"/>
        <w:gridCol w:w="1582"/>
        <w:gridCol w:w="3518"/>
      </w:tblGrid>
      <w:tr w:rsidR="008877F7" w14:paraId="13FDFAA7" w14:textId="77777777" w:rsidTr="00D12CFA">
        <w:tc>
          <w:tcPr>
            <w:tcW w:w="396" w:type="pct"/>
          </w:tcPr>
          <w:p w14:paraId="0BEE780A" w14:textId="77777777" w:rsidR="008877F7" w:rsidRPr="00F44EE4" w:rsidRDefault="008877F7" w:rsidP="00815EB9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027" w:type="pct"/>
          </w:tcPr>
          <w:p w14:paraId="567FD35A" w14:textId="77777777" w:rsidR="008877F7" w:rsidRPr="00F44EE4" w:rsidRDefault="008877F7" w:rsidP="00815EB9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818" w:type="pct"/>
          </w:tcPr>
          <w:p w14:paraId="00DBF49F" w14:textId="77777777" w:rsidR="008877F7" w:rsidRPr="00363B6E" w:rsidRDefault="008877F7" w:rsidP="00815EB9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856" w:type="pct"/>
          </w:tcPr>
          <w:p w14:paraId="114431D6" w14:textId="77777777" w:rsidR="008877F7" w:rsidRPr="00F44EE4" w:rsidRDefault="008877F7" w:rsidP="00815EB9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1903" w:type="pct"/>
          </w:tcPr>
          <w:p w14:paraId="00388975" w14:textId="77777777" w:rsidR="008877F7" w:rsidRPr="00F44EE4" w:rsidRDefault="008877F7" w:rsidP="00815EB9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D12CFA" w14:paraId="01E25A3E" w14:textId="77777777" w:rsidTr="00D12CFA">
        <w:tc>
          <w:tcPr>
            <w:tcW w:w="396" w:type="pct"/>
          </w:tcPr>
          <w:p w14:paraId="118589CA" w14:textId="3083F7C2" w:rsidR="00D12CFA" w:rsidRPr="0055070E" w:rsidRDefault="00D12CFA" w:rsidP="005F1F19">
            <w:pPr>
              <w:pStyle w:val="BodyText"/>
              <w:numPr>
                <w:ilvl w:val="0"/>
                <w:numId w:val="18"/>
              </w:numPr>
              <w:spacing w:after="0"/>
              <w:rPr>
                <w:lang w:val="en-US"/>
              </w:rPr>
            </w:pPr>
          </w:p>
        </w:tc>
        <w:tc>
          <w:tcPr>
            <w:tcW w:w="1027" w:type="pct"/>
          </w:tcPr>
          <w:p w14:paraId="4B03BB8E" w14:textId="7D4B8303" w:rsidR="00D12CFA" w:rsidRPr="0055070E" w:rsidRDefault="00D12CFA" w:rsidP="00D12CFA">
            <w:pPr>
              <w:pStyle w:val="BodyText"/>
              <w:spacing w:after="0"/>
              <w:rPr>
                <w:lang w:val="en-US"/>
              </w:rPr>
            </w:pPr>
            <w:r>
              <w:rPr>
                <w:color w:val="000000"/>
                <w:lang w:val="en-US"/>
              </w:rPr>
              <w:t>SL</w:t>
            </w:r>
          </w:p>
        </w:tc>
        <w:tc>
          <w:tcPr>
            <w:tcW w:w="818" w:type="pct"/>
          </w:tcPr>
          <w:p w14:paraId="693F0E91" w14:textId="4B023183" w:rsidR="00D12CFA" w:rsidRPr="00363B6E" w:rsidRDefault="00D12CFA" w:rsidP="00D12CFA">
            <w:pPr>
              <w:pStyle w:val="BodyText"/>
              <w:spacing w:after="0"/>
              <w:rPr>
                <w:lang w:val="en-US"/>
              </w:rPr>
            </w:pPr>
            <w:r>
              <w:rPr>
                <w:color w:val="000000"/>
                <w:lang w:val="en-US"/>
              </w:rPr>
              <w:t>Private</w:t>
            </w:r>
          </w:p>
        </w:tc>
        <w:tc>
          <w:tcPr>
            <w:tcW w:w="856" w:type="pct"/>
          </w:tcPr>
          <w:p w14:paraId="331ED274" w14:textId="57C43025" w:rsidR="00D12CFA" w:rsidRPr="0055070E" w:rsidRDefault="00D12CFA" w:rsidP="00D12CFA">
            <w:pPr>
              <w:pStyle w:val="BodyText"/>
              <w:spacing w:after="0"/>
              <w:rPr>
                <w:lang w:val="en-US"/>
              </w:rPr>
            </w:pPr>
            <w:r>
              <w:rPr>
                <w:color w:val="000000"/>
                <w:lang w:val="en-US"/>
              </w:rPr>
              <w:t>&gt;= 0</w:t>
            </w:r>
          </w:p>
        </w:tc>
        <w:tc>
          <w:tcPr>
            <w:tcW w:w="1903" w:type="pct"/>
          </w:tcPr>
          <w:p w14:paraId="407C76B2" w14:textId="3C4C5C2F" w:rsidR="00D12CFA" w:rsidRPr="0055070E" w:rsidRDefault="00D12CFA" w:rsidP="00D12CFA">
            <w:pPr>
              <w:pStyle w:val="BodyText"/>
              <w:spacing w:after="0"/>
              <w:rPr>
                <w:lang w:val="en-US"/>
              </w:rPr>
            </w:pPr>
            <w:r>
              <w:rPr>
                <w:color w:val="000000"/>
                <w:lang w:val="en-US"/>
              </w:rPr>
              <w:t>Số lượng của một sản phẩm trong giỏ hàng</w:t>
            </w:r>
          </w:p>
        </w:tc>
      </w:tr>
      <w:tr w:rsidR="00D12CFA" w14:paraId="12AF1786" w14:textId="77777777" w:rsidTr="00D12CFA">
        <w:tc>
          <w:tcPr>
            <w:tcW w:w="396" w:type="pct"/>
          </w:tcPr>
          <w:p w14:paraId="5AB0CE09" w14:textId="77777777" w:rsidR="00D12CFA" w:rsidRPr="0055070E" w:rsidRDefault="00D12CFA" w:rsidP="005F1F19">
            <w:pPr>
              <w:pStyle w:val="BodyText"/>
              <w:numPr>
                <w:ilvl w:val="0"/>
                <w:numId w:val="18"/>
              </w:numPr>
              <w:spacing w:after="0"/>
              <w:rPr>
                <w:lang w:val="en-US"/>
              </w:rPr>
            </w:pPr>
          </w:p>
        </w:tc>
        <w:tc>
          <w:tcPr>
            <w:tcW w:w="1027" w:type="pct"/>
          </w:tcPr>
          <w:p w14:paraId="4BDD0E34" w14:textId="5184480C" w:rsidR="00D12CFA" w:rsidRDefault="00D12CFA" w:rsidP="00D12CFA">
            <w:pPr>
              <w:pStyle w:val="BodyText"/>
              <w:spacing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GiaTien</w:t>
            </w:r>
          </w:p>
        </w:tc>
        <w:tc>
          <w:tcPr>
            <w:tcW w:w="818" w:type="pct"/>
          </w:tcPr>
          <w:p w14:paraId="7A76C00C" w14:textId="13A3E458" w:rsidR="00D12CFA" w:rsidRDefault="00D12CFA" w:rsidP="00D12CFA">
            <w:pPr>
              <w:pStyle w:val="BodyText"/>
              <w:spacing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Private</w:t>
            </w:r>
          </w:p>
        </w:tc>
        <w:tc>
          <w:tcPr>
            <w:tcW w:w="856" w:type="pct"/>
          </w:tcPr>
          <w:p w14:paraId="38B2806D" w14:textId="6E7BCA1D" w:rsidR="00D12CFA" w:rsidRDefault="00D12CFA" w:rsidP="00D12CFA">
            <w:pPr>
              <w:pStyle w:val="BodyText"/>
              <w:spacing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&gt;= 0</w:t>
            </w:r>
          </w:p>
        </w:tc>
        <w:tc>
          <w:tcPr>
            <w:tcW w:w="1903" w:type="pct"/>
          </w:tcPr>
          <w:p w14:paraId="32F59703" w14:textId="16D581DC" w:rsidR="00D12CFA" w:rsidRDefault="00D12CFA" w:rsidP="00D12CFA">
            <w:pPr>
              <w:pStyle w:val="BodyText"/>
              <w:spacing w:after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Giá tiền của sản phẩm khi thanh toán đơn hàng</w:t>
            </w:r>
          </w:p>
        </w:tc>
      </w:tr>
      <w:tr w:rsidR="00D12CFA" w14:paraId="4292D5B7" w14:textId="77777777" w:rsidTr="00D12CFA">
        <w:tc>
          <w:tcPr>
            <w:tcW w:w="396" w:type="pct"/>
          </w:tcPr>
          <w:p w14:paraId="63ACAC40" w14:textId="58793BDB" w:rsidR="00D12CFA" w:rsidRDefault="00D12CFA" w:rsidP="005F1F19">
            <w:pPr>
              <w:pStyle w:val="BodyText"/>
              <w:numPr>
                <w:ilvl w:val="0"/>
                <w:numId w:val="18"/>
              </w:numPr>
              <w:spacing w:after="0"/>
              <w:rPr>
                <w:lang w:val="en-US"/>
              </w:rPr>
            </w:pPr>
          </w:p>
        </w:tc>
        <w:tc>
          <w:tcPr>
            <w:tcW w:w="1027" w:type="pct"/>
          </w:tcPr>
          <w:p w14:paraId="72590823" w14:textId="1E641DC6" w:rsidR="00D12CFA" w:rsidRDefault="00D12CFA" w:rsidP="00D12CFA">
            <w:pPr>
              <w:pStyle w:val="BodyText"/>
              <w:spacing w:after="0"/>
              <w:rPr>
                <w:lang w:val="en-US"/>
              </w:rPr>
            </w:pPr>
            <w:r>
              <w:rPr>
                <w:color w:val="000000"/>
                <w:lang w:val="en-US"/>
              </w:rPr>
              <w:t>Ma</w:t>
            </w:r>
            <w:r>
              <w:rPr>
                <w:color w:val="000000"/>
                <w:lang w:val="en-US"/>
              </w:rPr>
              <w:t>DH</w:t>
            </w:r>
          </w:p>
        </w:tc>
        <w:tc>
          <w:tcPr>
            <w:tcW w:w="818" w:type="pct"/>
          </w:tcPr>
          <w:p w14:paraId="5C9A2558" w14:textId="66A11D0C" w:rsidR="00D12CFA" w:rsidRDefault="00D12CFA" w:rsidP="00D12CFA">
            <w:pPr>
              <w:pStyle w:val="BodyText"/>
              <w:spacing w:after="0"/>
              <w:rPr>
                <w:lang w:val="en-US"/>
              </w:rPr>
            </w:pPr>
            <w:r>
              <w:rPr>
                <w:color w:val="000000"/>
                <w:lang w:val="en-US"/>
              </w:rPr>
              <w:t>Private</w:t>
            </w:r>
          </w:p>
        </w:tc>
        <w:tc>
          <w:tcPr>
            <w:tcW w:w="856" w:type="pct"/>
          </w:tcPr>
          <w:p w14:paraId="209779E9" w14:textId="3A3C2C3C" w:rsidR="00D12CFA" w:rsidRDefault="00D12CFA" w:rsidP="00D12CFA">
            <w:pPr>
              <w:pStyle w:val="BodyText"/>
              <w:spacing w:after="0"/>
              <w:rPr>
                <w:lang w:val="en-US"/>
              </w:rPr>
            </w:pPr>
            <w:r>
              <w:rPr>
                <w:color w:val="000000"/>
                <w:lang w:val="en-US"/>
              </w:rPr>
              <w:t xml:space="preserve">Khóa ngoại tới lớp </w:t>
            </w:r>
            <w:r>
              <w:rPr>
                <w:color w:val="000000"/>
                <w:lang w:val="en-US"/>
              </w:rPr>
              <w:t>DonHang</w:t>
            </w:r>
          </w:p>
        </w:tc>
        <w:tc>
          <w:tcPr>
            <w:tcW w:w="1903" w:type="pct"/>
          </w:tcPr>
          <w:p w14:paraId="6E2CAA6C" w14:textId="132AC6D9" w:rsidR="00D12CFA" w:rsidRDefault="00D12CFA" w:rsidP="00D12CFA">
            <w:pPr>
              <w:pStyle w:val="BodyText"/>
              <w:spacing w:after="0"/>
              <w:rPr>
                <w:lang w:val="en-US"/>
              </w:rPr>
            </w:pPr>
            <w:r>
              <w:rPr>
                <w:color w:val="000000"/>
                <w:lang w:val="en-US"/>
              </w:rPr>
              <w:t xml:space="preserve">Mã của </w:t>
            </w:r>
            <w:r>
              <w:rPr>
                <w:color w:val="000000"/>
                <w:lang w:val="en-US"/>
              </w:rPr>
              <w:t>đơn hàng</w:t>
            </w:r>
          </w:p>
        </w:tc>
      </w:tr>
      <w:tr w:rsidR="00D12CFA" w14:paraId="23F02604" w14:textId="77777777" w:rsidTr="00D12CFA">
        <w:tc>
          <w:tcPr>
            <w:tcW w:w="396" w:type="pct"/>
          </w:tcPr>
          <w:p w14:paraId="161D974A" w14:textId="27FDDA66" w:rsidR="00D12CFA" w:rsidRDefault="00D12CFA" w:rsidP="005F1F19">
            <w:pPr>
              <w:pStyle w:val="BodyText"/>
              <w:numPr>
                <w:ilvl w:val="0"/>
                <w:numId w:val="18"/>
              </w:numPr>
              <w:spacing w:after="0"/>
              <w:rPr>
                <w:lang w:val="en-US"/>
              </w:rPr>
            </w:pPr>
          </w:p>
        </w:tc>
        <w:tc>
          <w:tcPr>
            <w:tcW w:w="1027" w:type="pct"/>
          </w:tcPr>
          <w:p w14:paraId="0841A224" w14:textId="17C6E617" w:rsidR="00D12CFA" w:rsidRDefault="00D12CFA" w:rsidP="00D12CFA">
            <w:pPr>
              <w:pStyle w:val="BodyText"/>
              <w:spacing w:after="0"/>
              <w:rPr>
                <w:lang w:val="en-US"/>
              </w:rPr>
            </w:pPr>
            <w:r>
              <w:rPr>
                <w:color w:val="000000"/>
                <w:lang w:val="en-US"/>
              </w:rPr>
              <w:t>MaSP</w:t>
            </w:r>
          </w:p>
        </w:tc>
        <w:tc>
          <w:tcPr>
            <w:tcW w:w="818" w:type="pct"/>
          </w:tcPr>
          <w:p w14:paraId="58F5F1A7" w14:textId="747AAD49" w:rsidR="00D12CFA" w:rsidRDefault="00D12CFA" w:rsidP="00D12CFA">
            <w:pPr>
              <w:pStyle w:val="BodyText"/>
              <w:spacing w:after="0"/>
              <w:rPr>
                <w:lang w:val="en-US"/>
              </w:rPr>
            </w:pPr>
            <w:r>
              <w:rPr>
                <w:color w:val="000000"/>
                <w:lang w:val="en-US"/>
              </w:rPr>
              <w:t>Private</w:t>
            </w:r>
          </w:p>
        </w:tc>
        <w:tc>
          <w:tcPr>
            <w:tcW w:w="856" w:type="pct"/>
          </w:tcPr>
          <w:p w14:paraId="6E4484CF" w14:textId="19FE4A86" w:rsidR="00D12CFA" w:rsidRDefault="00D12CFA" w:rsidP="00D12CFA">
            <w:pPr>
              <w:pStyle w:val="BodyText"/>
              <w:spacing w:after="0"/>
              <w:rPr>
                <w:lang w:val="en-US"/>
              </w:rPr>
            </w:pPr>
            <w:r>
              <w:rPr>
                <w:color w:val="000000"/>
                <w:lang w:val="en-US"/>
              </w:rPr>
              <w:t>Khóa ngoại tới lớp SanPham</w:t>
            </w:r>
          </w:p>
        </w:tc>
        <w:tc>
          <w:tcPr>
            <w:tcW w:w="1903" w:type="pct"/>
          </w:tcPr>
          <w:p w14:paraId="55A7DDAD" w14:textId="32BE469F" w:rsidR="00D12CFA" w:rsidRDefault="00D12CFA" w:rsidP="00D12CFA">
            <w:pPr>
              <w:pStyle w:val="BodyText"/>
              <w:spacing w:after="0"/>
              <w:rPr>
                <w:lang w:val="en-US"/>
              </w:rPr>
            </w:pPr>
            <w:r>
              <w:rPr>
                <w:color w:val="000000"/>
                <w:lang w:val="en-US"/>
              </w:rPr>
              <w:t>Mã của sản phẩm</w:t>
            </w:r>
          </w:p>
        </w:tc>
      </w:tr>
    </w:tbl>
    <w:p w14:paraId="7744CE8F" w14:textId="50AA2458" w:rsidR="008877F7" w:rsidRPr="008877F7" w:rsidRDefault="008877F7" w:rsidP="005F1F19">
      <w:pPr>
        <w:pStyle w:val="BodyText"/>
        <w:keepLines w:val="0"/>
        <w:widowControl/>
        <w:numPr>
          <w:ilvl w:val="0"/>
          <w:numId w:val="3"/>
        </w:numPr>
        <w:spacing w:before="120"/>
        <w:jc w:val="both"/>
        <w:rPr>
          <w:i/>
          <w:color w:val="0000FF"/>
          <w:lang w:val="en-US"/>
        </w:rPr>
      </w:pPr>
      <w:r>
        <w:rPr>
          <w:iCs/>
          <w:color w:val="000000" w:themeColor="text1"/>
          <w:lang w:val="en-US"/>
        </w:rPr>
        <w:t>Danh sách phương thức:</w:t>
      </w:r>
      <w:r w:rsidR="00E16286">
        <w:rPr>
          <w:iCs/>
          <w:color w:val="000000" w:themeColor="text1"/>
          <w:lang w:val="en-US"/>
        </w:rPr>
        <w:t xml:space="preserve"> Thêm, xóa, sửa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75"/>
        <w:gridCol w:w="3403"/>
        <w:gridCol w:w="5165"/>
      </w:tblGrid>
      <w:tr w:rsidR="008877F7" w:rsidRPr="008877F7" w14:paraId="71757F3A" w14:textId="77777777" w:rsidTr="00815EB9">
        <w:tc>
          <w:tcPr>
            <w:tcW w:w="365" w:type="pct"/>
          </w:tcPr>
          <w:p w14:paraId="25B548F3" w14:textId="77777777" w:rsidR="008877F7" w:rsidRPr="008877F7" w:rsidRDefault="008877F7" w:rsidP="00815EB9">
            <w:pPr>
              <w:pStyle w:val="BodyText"/>
              <w:spacing w:after="0"/>
              <w:rPr>
                <w:lang w:val="en-US"/>
              </w:rPr>
            </w:pPr>
            <w:r w:rsidRPr="008877F7">
              <w:rPr>
                <w:lang w:val="en-US"/>
              </w:rPr>
              <w:t>ST</w:t>
            </w:r>
            <w:r>
              <w:rPr>
                <w:lang w:val="en-US"/>
              </w:rPr>
              <w:t>T</w:t>
            </w:r>
          </w:p>
        </w:tc>
        <w:tc>
          <w:tcPr>
            <w:tcW w:w="1841" w:type="pct"/>
          </w:tcPr>
          <w:p w14:paraId="36BC55A4" w14:textId="77777777" w:rsidR="008877F7" w:rsidRPr="008877F7" w:rsidRDefault="008877F7" w:rsidP="00815EB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Tên phương thức</w:t>
            </w:r>
          </w:p>
        </w:tc>
        <w:tc>
          <w:tcPr>
            <w:tcW w:w="2795" w:type="pct"/>
          </w:tcPr>
          <w:p w14:paraId="722E335E" w14:textId="77777777" w:rsidR="008877F7" w:rsidRPr="008877F7" w:rsidRDefault="008877F7" w:rsidP="00815EB9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Ý nghĩa</w:t>
            </w:r>
          </w:p>
        </w:tc>
      </w:tr>
      <w:tr w:rsidR="008877F7" w:rsidRPr="008877F7" w14:paraId="64E982EE" w14:textId="77777777" w:rsidTr="00815EB9">
        <w:tc>
          <w:tcPr>
            <w:tcW w:w="365" w:type="pct"/>
          </w:tcPr>
          <w:p w14:paraId="439ECB6E" w14:textId="731324C8" w:rsidR="008877F7" w:rsidRPr="008877F7" w:rsidRDefault="008877F7" w:rsidP="005F1F19">
            <w:pPr>
              <w:pStyle w:val="BodyText"/>
              <w:numPr>
                <w:ilvl w:val="0"/>
                <w:numId w:val="15"/>
              </w:numPr>
              <w:spacing w:after="0"/>
              <w:rPr>
                <w:lang w:val="en-US"/>
              </w:rPr>
            </w:pPr>
          </w:p>
        </w:tc>
        <w:tc>
          <w:tcPr>
            <w:tcW w:w="1841" w:type="pct"/>
          </w:tcPr>
          <w:p w14:paraId="3DEF2270" w14:textId="77777777" w:rsidR="008877F7" w:rsidRDefault="008877F7" w:rsidP="00815EB9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2795" w:type="pct"/>
          </w:tcPr>
          <w:p w14:paraId="1A08F69C" w14:textId="77777777" w:rsidR="008877F7" w:rsidRDefault="008877F7" w:rsidP="00815EB9">
            <w:pPr>
              <w:pStyle w:val="BodyText"/>
              <w:spacing w:after="0"/>
              <w:rPr>
                <w:lang w:val="en-US"/>
              </w:rPr>
            </w:pPr>
          </w:p>
        </w:tc>
      </w:tr>
    </w:tbl>
    <w:p w14:paraId="769A2AB1" w14:textId="77777777" w:rsidR="008877F7" w:rsidRPr="008877F7" w:rsidRDefault="008877F7" w:rsidP="008877F7">
      <w:pPr>
        <w:pStyle w:val="BodyText"/>
        <w:keepLines w:val="0"/>
        <w:widowControl/>
        <w:spacing w:before="120"/>
        <w:jc w:val="both"/>
        <w:rPr>
          <w:i/>
          <w:color w:val="0000FF"/>
          <w:lang w:val="en-US"/>
        </w:rPr>
      </w:pPr>
    </w:p>
    <w:p w14:paraId="67A5DCD3" w14:textId="0CEA38FB" w:rsidR="00FD06E2" w:rsidRDefault="00FD06E2" w:rsidP="00363B6E">
      <w:pPr>
        <w:pStyle w:val="Heading1"/>
      </w:pPr>
      <w:bookmarkStart w:id="5" w:name="_Toc167699050"/>
      <w:bookmarkStart w:id="6" w:name="_Toc71476913"/>
      <w:r>
        <w:lastRenderedPageBreak/>
        <w:t>Sơ đồ trạng thái</w:t>
      </w:r>
      <w:bookmarkEnd w:id="5"/>
      <w:bookmarkEnd w:id="6"/>
    </w:p>
    <w:p w14:paraId="1098A0DF" w14:textId="64A954B1" w:rsidR="00742141" w:rsidRPr="00742141" w:rsidRDefault="00742141" w:rsidP="00742141">
      <w:pPr>
        <w:pStyle w:val="Heading2"/>
        <w:rPr>
          <w:lang w:val="en-US"/>
        </w:rPr>
      </w:pPr>
      <w:bookmarkStart w:id="7" w:name="_Toc71476914"/>
      <w:r>
        <w:rPr>
          <w:lang w:val="en-US"/>
        </w:rPr>
        <w:t>Trạng thái của đơn hàng:</w:t>
      </w:r>
      <w:bookmarkEnd w:id="7"/>
    </w:p>
    <w:p w14:paraId="45EA5DD4" w14:textId="4759F9E6" w:rsidR="00742141" w:rsidRPr="00742141" w:rsidRDefault="00742141" w:rsidP="00742141">
      <w:r>
        <w:rPr>
          <w:noProof/>
        </w:rPr>
        <w:drawing>
          <wp:inline distT="0" distB="0" distL="0" distR="0" wp14:anchorId="422236B2" wp14:editId="251F9313">
            <wp:extent cx="5699760" cy="3314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2693"/>
        <w:gridCol w:w="5591"/>
      </w:tblGrid>
      <w:tr w:rsidR="00742141" w14:paraId="72FF90D2" w14:textId="77777777" w:rsidTr="00742141">
        <w:tc>
          <w:tcPr>
            <w:tcW w:w="959" w:type="dxa"/>
          </w:tcPr>
          <w:p w14:paraId="77E2E45A" w14:textId="34BD2B83" w:rsidR="00742141" w:rsidRPr="00742141" w:rsidRDefault="00742141" w:rsidP="00742141">
            <w:pPr>
              <w:spacing w:line="360" w:lineRule="auto"/>
              <w:rPr>
                <w:color w:val="000000"/>
              </w:rPr>
            </w:pPr>
            <w:r w:rsidRPr="00742141">
              <w:rPr>
                <w:color w:val="000000"/>
              </w:rPr>
              <w:t>STT</w:t>
            </w:r>
          </w:p>
        </w:tc>
        <w:tc>
          <w:tcPr>
            <w:tcW w:w="2693" w:type="dxa"/>
          </w:tcPr>
          <w:p w14:paraId="565F44E8" w14:textId="4F5858D9" w:rsidR="00742141" w:rsidRPr="00742141" w:rsidRDefault="00742141" w:rsidP="00742141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Trạng thái</w:t>
            </w:r>
          </w:p>
        </w:tc>
        <w:tc>
          <w:tcPr>
            <w:tcW w:w="5591" w:type="dxa"/>
          </w:tcPr>
          <w:p w14:paraId="1FE36DFF" w14:textId="60B06DEC" w:rsidR="00742141" w:rsidRPr="00742141" w:rsidRDefault="00742141" w:rsidP="00742141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Chi tiết</w:t>
            </w:r>
          </w:p>
        </w:tc>
      </w:tr>
      <w:tr w:rsidR="00742141" w14:paraId="260F62CB" w14:textId="77777777" w:rsidTr="00742141">
        <w:tc>
          <w:tcPr>
            <w:tcW w:w="959" w:type="dxa"/>
          </w:tcPr>
          <w:p w14:paraId="5163C98A" w14:textId="38ECE78D" w:rsidR="00742141" w:rsidRPr="00742141" w:rsidRDefault="00742141" w:rsidP="005F1F19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color w:val="000000"/>
                <w:lang w:val="en-US"/>
              </w:rPr>
            </w:pPr>
          </w:p>
        </w:tc>
        <w:tc>
          <w:tcPr>
            <w:tcW w:w="2693" w:type="dxa"/>
          </w:tcPr>
          <w:p w14:paraId="7C3799B5" w14:textId="3FF8DD34" w:rsidR="00742141" w:rsidRPr="00742141" w:rsidRDefault="00742141" w:rsidP="00742141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Chưa xác nhận</w:t>
            </w:r>
          </w:p>
        </w:tc>
        <w:tc>
          <w:tcPr>
            <w:tcW w:w="5591" w:type="dxa"/>
          </w:tcPr>
          <w:p w14:paraId="7C10A824" w14:textId="704DACC5" w:rsidR="00742141" w:rsidRPr="00742141" w:rsidRDefault="00742141" w:rsidP="00742141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Quản trị viên chưa xác nhận đơn hàng này và khách hàng có thể hủy bỏ (việc hủy chỉ khả thi trong trạng thái này)</w:t>
            </w:r>
          </w:p>
        </w:tc>
      </w:tr>
      <w:tr w:rsidR="00742141" w14:paraId="1221E222" w14:textId="77777777" w:rsidTr="00742141">
        <w:tc>
          <w:tcPr>
            <w:tcW w:w="959" w:type="dxa"/>
          </w:tcPr>
          <w:p w14:paraId="69F4D0B5" w14:textId="77777777" w:rsidR="00742141" w:rsidRPr="00742141" w:rsidRDefault="00742141" w:rsidP="005F1F19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color w:val="000000"/>
                <w:lang w:val="en-US"/>
              </w:rPr>
            </w:pPr>
          </w:p>
        </w:tc>
        <w:tc>
          <w:tcPr>
            <w:tcW w:w="2693" w:type="dxa"/>
          </w:tcPr>
          <w:p w14:paraId="6FF793EE" w14:textId="2760DF76" w:rsidR="00742141" w:rsidRDefault="00742141" w:rsidP="00742141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Được xác nhận</w:t>
            </w:r>
          </w:p>
        </w:tc>
        <w:tc>
          <w:tcPr>
            <w:tcW w:w="5591" w:type="dxa"/>
          </w:tcPr>
          <w:p w14:paraId="07F30C0C" w14:textId="0BD9A53A" w:rsidR="00742141" w:rsidRDefault="00742141" w:rsidP="00742141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Quản trị viên đã xác nhận đơn hàng</w:t>
            </w:r>
          </w:p>
        </w:tc>
      </w:tr>
      <w:tr w:rsidR="00742141" w14:paraId="0F9ECFB7" w14:textId="77777777" w:rsidTr="00742141">
        <w:tc>
          <w:tcPr>
            <w:tcW w:w="959" w:type="dxa"/>
          </w:tcPr>
          <w:p w14:paraId="1E0F2224" w14:textId="77777777" w:rsidR="00742141" w:rsidRPr="00742141" w:rsidRDefault="00742141" w:rsidP="005F1F19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color w:val="000000"/>
                <w:lang w:val="en-US"/>
              </w:rPr>
            </w:pPr>
          </w:p>
        </w:tc>
        <w:tc>
          <w:tcPr>
            <w:tcW w:w="2693" w:type="dxa"/>
          </w:tcPr>
          <w:p w14:paraId="459D7301" w14:textId="31BB0A75" w:rsidR="00742141" w:rsidRDefault="00742141" w:rsidP="00742141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Đang giao</w:t>
            </w:r>
          </w:p>
        </w:tc>
        <w:tc>
          <w:tcPr>
            <w:tcW w:w="5591" w:type="dxa"/>
          </w:tcPr>
          <w:p w14:paraId="4451C27B" w14:textId="0592E9B1" w:rsidR="00742141" w:rsidRDefault="00742141" w:rsidP="00742141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Đơn hàng đang được vận chuyển tới địa chỉ trong đơn hàng</w:t>
            </w:r>
          </w:p>
        </w:tc>
      </w:tr>
      <w:tr w:rsidR="00742141" w14:paraId="5C752F9F" w14:textId="77777777" w:rsidTr="00742141">
        <w:tc>
          <w:tcPr>
            <w:tcW w:w="959" w:type="dxa"/>
          </w:tcPr>
          <w:p w14:paraId="0E1BCB18" w14:textId="77777777" w:rsidR="00742141" w:rsidRPr="00742141" w:rsidRDefault="00742141" w:rsidP="005F1F19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color w:val="000000"/>
                <w:lang w:val="en-US"/>
              </w:rPr>
            </w:pPr>
          </w:p>
        </w:tc>
        <w:tc>
          <w:tcPr>
            <w:tcW w:w="2693" w:type="dxa"/>
          </w:tcPr>
          <w:p w14:paraId="5B4B1B4D" w14:textId="2FA71908" w:rsidR="00742141" w:rsidRDefault="00742141" w:rsidP="00742141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Đã giao</w:t>
            </w:r>
          </w:p>
        </w:tc>
        <w:tc>
          <w:tcPr>
            <w:tcW w:w="5591" w:type="dxa"/>
          </w:tcPr>
          <w:p w14:paraId="6B635307" w14:textId="3AEE15CD" w:rsidR="00742141" w:rsidRDefault="00742141" w:rsidP="00742141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Đơn hàng đã giao cho người nhận và xác nhận giao thành công</w:t>
            </w:r>
          </w:p>
        </w:tc>
      </w:tr>
    </w:tbl>
    <w:p w14:paraId="1199AF73" w14:textId="61D4B6A8" w:rsidR="00FD06E2" w:rsidRPr="00363B6E" w:rsidRDefault="00FD06E2" w:rsidP="00FD06E2">
      <w:pPr>
        <w:pStyle w:val="BodyText"/>
        <w:rPr>
          <w:i/>
          <w:color w:val="0000FF"/>
        </w:rPr>
      </w:pPr>
    </w:p>
    <w:sectPr w:rsidR="00FD06E2" w:rsidRPr="00363B6E" w:rsidSect="00746ED1">
      <w:headerReference w:type="default" r:id="rId11"/>
      <w:footerReference w:type="default" r:id="rId12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AD325" w14:textId="77777777" w:rsidR="005F1F19" w:rsidRDefault="005F1F19">
      <w:r>
        <w:separator/>
      </w:r>
    </w:p>
  </w:endnote>
  <w:endnote w:type="continuationSeparator" w:id="0">
    <w:p w14:paraId="38CE7996" w14:textId="77777777" w:rsidR="005F1F19" w:rsidRDefault="005F1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9AC98" w14:textId="77777777" w:rsidR="00746ED1" w:rsidRDefault="000A272D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60800" behindDoc="0" locked="0" layoutInCell="1" allowOverlap="1" wp14:anchorId="17B4DD71" wp14:editId="109FED54">
          <wp:simplePos x="0" y="0"/>
          <wp:positionH relativeFrom="column">
            <wp:posOffset>-909955</wp:posOffset>
          </wp:positionH>
          <wp:positionV relativeFrom="paragraph">
            <wp:posOffset>-366395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FD06E2" w14:paraId="02168FFD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604D1A20" w14:textId="77777777" w:rsidR="00FD06E2" w:rsidRPr="007A1DE8" w:rsidRDefault="00746ED1" w:rsidP="00565DFE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5CBAD21A" wp14:editId="061B19C6">
                <wp:simplePos x="0" y="0"/>
                <wp:positionH relativeFrom="column">
                  <wp:posOffset>-914400</wp:posOffset>
                </wp:positionH>
                <wp:positionV relativeFrom="paragraph">
                  <wp:posOffset>-102870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08F03464" w14:textId="77777777" w:rsidR="00FD06E2" w:rsidRDefault="00FD06E2" w:rsidP="00565DFE">
          <w:pPr>
            <w:jc w:val="right"/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D52AFF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369E7E1B" w14:textId="77777777" w:rsidR="00FD06E2" w:rsidRPr="0037628A" w:rsidRDefault="00FD06E2" w:rsidP="0037628A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2246C" w14:textId="77777777" w:rsidR="005F1F19" w:rsidRDefault="005F1F19">
      <w:r>
        <w:separator/>
      </w:r>
    </w:p>
  </w:footnote>
  <w:footnote w:type="continuationSeparator" w:id="0">
    <w:p w14:paraId="773A54BC" w14:textId="77777777" w:rsidR="005F1F19" w:rsidRDefault="005F1F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6A841" w14:textId="77777777" w:rsidR="00746ED1" w:rsidRDefault="00746ED1" w:rsidP="00746ED1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4C626C5B" wp14:editId="76E3BAEB">
              <wp:simplePos x="0" y="0"/>
              <wp:positionH relativeFrom="page">
                <wp:posOffset>-1</wp:posOffset>
              </wp:positionH>
              <wp:positionV relativeFrom="page">
                <wp:posOffset>9526</wp:posOffset>
              </wp:positionV>
              <wp:extent cx="1183005" cy="1034415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415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00C11C" id="Freeform 1" o:spid="_x0000_s1026" style="position:absolute;margin-left:0;margin-top:.75pt;width:93.15pt;height:814.5pt;flip:x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4150;1183005,10344150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57728" behindDoc="0" locked="0" layoutInCell="1" allowOverlap="1" wp14:anchorId="1986BDBD" wp14:editId="6129B295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E217DCF" w14:textId="77777777" w:rsidR="00746ED1" w:rsidRDefault="00746ED1" w:rsidP="00746ED1">
    <w:pPr>
      <w:pStyle w:val="Title"/>
      <w:rPr>
        <w:lang w:val="en-US"/>
      </w:rPr>
    </w:pPr>
  </w:p>
  <w:p w14:paraId="15E450E2" w14:textId="77777777" w:rsidR="00746ED1" w:rsidRPr="003B1A2B" w:rsidRDefault="00746ED1" w:rsidP="00746ED1">
    <w:pPr>
      <w:rPr>
        <w:lang w:val="en-US"/>
      </w:rPr>
    </w:pPr>
  </w:p>
  <w:p w14:paraId="72FFAA1E" w14:textId="77777777" w:rsidR="00746ED1" w:rsidRPr="00F53DBB" w:rsidRDefault="00746ED1" w:rsidP="00746ED1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14:paraId="552E2DB1" w14:textId="77777777" w:rsidR="00746ED1" w:rsidRPr="0040293A" w:rsidRDefault="00746ED1" w:rsidP="00746ED1">
    <w:pPr>
      <w:pStyle w:val="Header"/>
      <w:rPr>
        <w:rFonts w:eastAsia="Tahoma"/>
      </w:rPr>
    </w:pPr>
  </w:p>
  <w:p w14:paraId="679BD59C" w14:textId="77777777" w:rsidR="00FB6741" w:rsidRPr="00746ED1" w:rsidRDefault="00FB6741" w:rsidP="00746E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3A14E" w14:textId="77777777" w:rsidR="00746ED1" w:rsidRDefault="00746ED1">
    <w:r w:rsidRPr="004257CD">
      <w:rPr>
        <w:noProof/>
        <w:lang w:val="en-US"/>
      </w:rPr>
      <w:drawing>
        <wp:anchor distT="0" distB="0" distL="114300" distR="114300" simplePos="0" relativeHeight="251688448" behindDoc="1" locked="0" layoutInCell="1" allowOverlap="1" wp14:anchorId="6260689C" wp14:editId="279A123F">
          <wp:simplePos x="0" y="0"/>
          <wp:positionH relativeFrom="column">
            <wp:posOffset>-538480</wp:posOffset>
          </wp:positionH>
          <wp:positionV relativeFrom="paragraph">
            <wp:posOffset>-445135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Style w:val="TableGrid"/>
      <w:tblW w:w="0" w:type="auto"/>
      <w:tblLook w:val="01E0" w:firstRow="1" w:lastRow="1" w:firstColumn="1" w:lastColumn="1" w:noHBand="0" w:noVBand="0"/>
    </w:tblPr>
    <w:tblGrid>
      <w:gridCol w:w="6623"/>
      <w:gridCol w:w="2620"/>
    </w:tblGrid>
    <w:tr w:rsidR="00FD06E2" w14:paraId="291D2824" w14:textId="77777777" w:rsidTr="00746ED1">
      <w:tc>
        <w:tcPr>
          <w:tcW w:w="6623" w:type="dxa"/>
        </w:tcPr>
        <w:p w14:paraId="16C01BC8" w14:textId="018F77BD" w:rsidR="00FD06E2" w:rsidRPr="003548A8" w:rsidRDefault="00D365E9" w:rsidP="00565DFE">
          <w:pPr>
            <w:pStyle w:val="Header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>E-commerce Android Application</w:t>
          </w:r>
        </w:p>
      </w:tc>
      <w:tc>
        <w:tcPr>
          <w:tcW w:w="2620" w:type="dxa"/>
        </w:tcPr>
        <w:p w14:paraId="62F69774" w14:textId="0087E4AA" w:rsidR="00FD06E2" w:rsidRPr="007A1DE8" w:rsidRDefault="00FD06E2" w:rsidP="00565DFE">
          <w:pPr>
            <w:pStyle w:val="Header"/>
            <w:rPr>
              <w:lang w:val="en-US"/>
            </w:rPr>
          </w:pPr>
          <w:r>
            <w:rPr>
              <w:lang w:val="en-US"/>
            </w:rPr>
            <w:t xml:space="preserve">Phiên bản: </w:t>
          </w:r>
          <w:r w:rsidR="00D365E9">
            <w:rPr>
              <w:lang w:val="en-US"/>
            </w:rPr>
            <w:t>1.0</w:t>
          </w:r>
        </w:p>
      </w:tc>
    </w:tr>
    <w:tr w:rsidR="00FD06E2" w14:paraId="05D784F1" w14:textId="77777777" w:rsidTr="00746ED1">
      <w:trPr>
        <w:trHeight w:val="130"/>
      </w:trPr>
      <w:tc>
        <w:tcPr>
          <w:tcW w:w="6623" w:type="dxa"/>
        </w:tcPr>
        <w:p w14:paraId="5E99AF3D" w14:textId="77777777" w:rsidR="00FD06E2" w:rsidRPr="00FD06E2" w:rsidRDefault="00FD06E2" w:rsidP="00565DFE">
          <w:pPr>
            <w:pStyle w:val="Header"/>
            <w:rPr>
              <w:lang w:val="en-US"/>
            </w:rPr>
          </w:pPr>
          <w:r>
            <w:rPr>
              <w:lang w:val="en-US"/>
            </w:rPr>
            <w:t>Hồ sơ phân tích</w:t>
          </w:r>
        </w:p>
      </w:tc>
      <w:tc>
        <w:tcPr>
          <w:tcW w:w="2620" w:type="dxa"/>
        </w:tcPr>
        <w:p w14:paraId="48E49FE9" w14:textId="335F4019" w:rsidR="00FD06E2" w:rsidRPr="007A1DE8" w:rsidRDefault="00FD06E2" w:rsidP="00565DFE">
          <w:pPr>
            <w:pStyle w:val="Header"/>
            <w:rPr>
              <w:lang w:val="en-US"/>
            </w:rPr>
          </w:pPr>
          <w:r>
            <w:rPr>
              <w:lang w:val="en-US"/>
            </w:rPr>
            <w:t xml:space="preserve">Ngày: </w:t>
          </w:r>
          <w:r w:rsidR="00D365E9">
            <w:rPr>
              <w:lang w:val="en-US"/>
            </w:rPr>
            <w:t>9/5/2021</w:t>
          </w:r>
        </w:p>
      </w:tc>
    </w:tr>
  </w:tbl>
  <w:p w14:paraId="3813B61E" w14:textId="77777777" w:rsidR="00FD06E2" w:rsidRPr="0037628A" w:rsidRDefault="00FD06E2" w:rsidP="0037628A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85A433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2EE0B12"/>
    <w:multiLevelType w:val="hybridMultilevel"/>
    <w:tmpl w:val="4508D35E"/>
    <w:lvl w:ilvl="0" w:tplc="AD6210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12218"/>
    <w:multiLevelType w:val="hybridMultilevel"/>
    <w:tmpl w:val="1F961232"/>
    <w:lvl w:ilvl="0" w:tplc="AD6210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EB69DB"/>
    <w:multiLevelType w:val="hybridMultilevel"/>
    <w:tmpl w:val="54B4E452"/>
    <w:lvl w:ilvl="0" w:tplc="AD6210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97224"/>
    <w:multiLevelType w:val="hybridMultilevel"/>
    <w:tmpl w:val="0F466052"/>
    <w:lvl w:ilvl="0" w:tplc="AD6210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0B7450"/>
    <w:multiLevelType w:val="hybridMultilevel"/>
    <w:tmpl w:val="D6341B64"/>
    <w:lvl w:ilvl="0" w:tplc="AD6210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5C3579"/>
    <w:multiLevelType w:val="hybridMultilevel"/>
    <w:tmpl w:val="F49EE68C"/>
    <w:lvl w:ilvl="0" w:tplc="AD6210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091CD5"/>
    <w:multiLevelType w:val="hybridMultilevel"/>
    <w:tmpl w:val="134CA958"/>
    <w:lvl w:ilvl="0" w:tplc="AD6210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6F1530"/>
    <w:multiLevelType w:val="hybridMultilevel"/>
    <w:tmpl w:val="F49EE68C"/>
    <w:lvl w:ilvl="0" w:tplc="AD6210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20324E"/>
    <w:multiLevelType w:val="hybridMultilevel"/>
    <w:tmpl w:val="0EA8A68A"/>
    <w:lvl w:ilvl="0" w:tplc="AD6210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A1360C"/>
    <w:multiLevelType w:val="hybridMultilevel"/>
    <w:tmpl w:val="0F466052"/>
    <w:lvl w:ilvl="0" w:tplc="AD6210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6D29B1"/>
    <w:multiLevelType w:val="hybridMultilevel"/>
    <w:tmpl w:val="B9686BCA"/>
    <w:lvl w:ilvl="0" w:tplc="AD6210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C5096D"/>
    <w:multiLevelType w:val="hybridMultilevel"/>
    <w:tmpl w:val="FD483DB2"/>
    <w:lvl w:ilvl="0" w:tplc="AD6210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5CBA0556"/>
    <w:multiLevelType w:val="hybridMultilevel"/>
    <w:tmpl w:val="60DC3AB2"/>
    <w:lvl w:ilvl="0" w:tplc="AD6210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A05485"/>
    <w:multiLevelType w:val="hybridMultilevel"/>
    <w:tmpl w:val="D6341B64"/>
    <w:lvl w:ilvl="0" w:tplc="AD6210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552DEE"/>
    <w:multiLevelType w:val="hybridMultilevel"/>
    <w:tmpl w:val="B9686BCA"/>
    <w:lvl w:ilvl="0" w:tplc="AD6210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8E1BB5"/>
    <w:multiLevelType w:val="hybridMultilevel"/>
    <w:tmpl w:val="60DC3AB2"/>
    <w:lvl w:ilvl="0" w:tplc="AD6210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244B3B"/>
    <w:multiLevelType w:val="hybridMultilevel"/>
    <w:tmpl w:val="4508D35E"/>
    <w:lvl w:ilvl="0" w:tplc="AD6210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3F178C"/>
    <w:multiLevelType w:val="hybridMultilevel"/>
    <w:tmpl w:val="DF4ABBA6"/>
    <w:lvl w:ilvl="0" w:tplc="0032E36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19"/>
  </w:num>
  <w:num w:numId="4">
    <w:abstractNumId w:val="2"/>
  </w:num>
  <w:num w:numId="5">
    <w:abstractNumId w:val="7"/>
  </w:num>
  <w:num w:numId="6">
    <w:abstractNumId w:val="8"/>
  </w:num>
  <w:num w:numId="7">
    <w:abstractNumId w:val="18"/>
  </w:num>
  <w:num w:numId="8">
    <w:abstractNumId w:val="1"/>
  </w:num>
  <w:num w:numId="9">
    <w:abstractNumId w:val="6"/>
  </w:num>
  <w:num w:numId="10">
    <w:abstractNumId w:val="3"/>
  </w:num>
  <w:num w:numId="11">
    <w:abstractNumId w:val="4"/>
  </w:num>
  <w:num w:numId="12">
    <w:abstractNumId w:val="10"/>
  </w:num>
  <w:num w:numId="13">
    <w:abstractNumId w:val="12"/>
  </w:num>
  <w:num w:numId="14">
    <w:abstractNumId w:val="17"/>
  </w:num>
  <w:num w:numId="15">
    <w:abstractNumId w:val="11"/>
  </w:num>
  <w:num w:numId="16">
    <w:abstractNumId w:val="15"/>
  </w:num>
  <w:num w:numId="17">
    <w:abstractNumId w:val="14"/>
  </w:num>
  <w:num w:numId="18">
    <w:abstractNumId w:val="5"/>
  </w:num>
  <w:num w:numId="19">
    <w:abstractNumId w:val="9"/>
  </w:num>
  <w:num w:numId="20">
    <w:abstractNumId w:val="1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039C3"/>
    <w:rsid w:val="00024DF0"/>
    <w:rsid w:val="00081F03"/>
    <w:rsid w:val="000A272D"/>
    <w:rsid w:val="000C0CA8"/>
    <w:rsid w:val="001A3901"/>
    <w:rsid w:val="001A6914"/>
    <w:rsid w:val="00213B43"/>
    <w:rsid w:val="00304881"/>
    <w:rsid w:val="003564C3"/>
    <w:rsid w:val="00362991"/>
    <w:rsid w:val="00363B6E"/>
    <w:rsid w:val="0037628A"/>
    <w:rsid w:val="003B6D89"/>
    <w:rsid w:val="004540F1"/>
    <w:rsid w:val="004A5CF1"/>
    <w:rsid w:val="004A6BB7"/>
    <w:rsid w:val="004B7CC9"/>
    <w:rsid w:val="00505484"/>
    <w:rsid w:val="005300A9"/>
    <w:rsid w:val="005439AE"/>
    <w:rsid w:val="0055070E"/>
    <w:rsid w:val="00562E67"/>
    <w:rsid w:val="00565DFE"/>
    <w:rsid w:val="0057432C"/>
    <w:rsid w:val="005A02B6"/>
    <w:rsid w:val="005E2817"/>
    <w:rsid w:val="005F1F19"/>
    <w:rsid w:val="005F3F51"/>
    <w:rsid w:val="00681CD0"/>
    <w:rsid w:val="00742141"/>
    <w:rsid w:val="00746ED1"/>
    <w:rsid w:val="00751440"/>
    <w:rsid w:val="007A1DE8"/>
    <w:rsid w:val="008877F7"/>
    <w:rsid w:val="008D16EA"/>
    <w:rsid w:val="008F22E3"/>
    <w:rsid w:val="008F7BA1"/>
    <w:rsid w:val="00976D26"/>
    <w:rsid w:val="00A122CE"/>
    <w:rsid w:val="00AA30A6"/>
    <w:rsid w:val="00AA49C3"/>
    <w:rsid w:val="00B34CF1"/>
    <w:rsid w:val="00B62132"/>
    <w:rsid w:val="00B9220E"/>
    <w:rsid w:val="00BD1F8A"/>
    <w:rsid w:val="00C107A7"/>
    <w:rsid w:val="00C122ED"/>
    <w:rsid w:val="00C161AA"/>
    <w:rsid w:val="00C929D6"/>
    <w:rsid w:val="00CC4B40"/>
    <w:rsid w:val="00CE7D5B"/>
    <w:rsid w:val="00D12CFA"/>
    <w:rsid w:val="00D24E39"/>
    <w:rsid w:val="00D26477"/>
    <w:rsid w:val="00D365E9"/>
    <w:rsid w:val="00D52AFF"/>
    <w:rsid w:val="00DA2A6D"/>
    <w:rsid w:val="00E16286"/>
    <w:rsid w:val="00ED3427"/>
    <w:rsid w:val="00F22516"/>
    <w:rsid w:val="00F27343"/>
    <w:rsid w:val="00F66431"/>
    <w:rsid w:val="00FB6741"/>
    <w:rsid w:val="00FD06E2"/>
    <w:rsid w:val="00FE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5E3BC23"/>
  <w15:docId w15:val="{1BD1433A-CD88-433D-9CE9-9D4056AA0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7628A"/>
    <w:pPr>
      <w:widowControl w:val="0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rsid w:val="0037628A"/>
    <w:pPr>
      <w:keepNext/>
      <w:numPr>
        <w:numId w:val="1"/>
      </w:numPr>
      <w:spacing w:before="120" w:after="60" w:line="360" w:lineRule="auto"/>
      <w:jc w:val="both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link w:val="Heading2Char"/>
    <w:qFormat/>
    <w:rsid w:val="0037628A"/>
    <w:pPr>
      <w:numPr>
        <w:ilvl w:val="1"/>
      </w:numPr>
      <w:outlineLvl w:val="1"/>
    </w:pPr>
    <w:rPr>
      <w:sz w:val="22"/>
    </w:rPr>
  </w:style>
  <w:style w:type="paragraph" w:styleId="Heading3">
    <w:name w:val="heading 3"/>
    <w:basedOn w:val="Heading1"/>
    <w:next w:val="Normal"/>
    <w:qFormat/>
    <w:rsid w:val="0037628A"/>
    <w:pPr>
      <w:numPr>
        <w:ilvl w:val="2"/>
      </w:numPr>
      <w:outlineLvl w:val="2"/>
    </w:pPr>
    <w:rPr>
      <w:i/>
      <w:sz w:val="20"/>
    </w:rPr>
  </w:style>
  <w:style w:type="paragraph" w:styleId="Heading4">
    <w:name w:val="heading 4"/>
    <w:basedOn w:val="Heading1"/>
    <w:next w:val="Normal"/>
    <w:qFormat/>
    <w:rsid w:val="0037628A"/>
    <w:pPr>
      <w:numPr>
        <w:ilvl w:val="3"/>
      </w:numPr>
      <w:outlineLvl w:val="3"/>
    </w:pPr>
    <w:rPr>
      <w:rFonts w:ascii="Times New Roman" w:hAnsi="Times New Roman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rsid w:val="00FD06E2"/>
    <w:pPr>
      <w:keepLines/>
      <w:spacing w:after="120" w:line="360" w:lineRule="auto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</w:pPr>
    <w:rPr>
      <w:snapToGrid w:val="0"/>
      <w:sz w:val="28"/>
    </w:rPr>
  </w:style>
  <w:style w:type="paragraph" w:styleId="BodyText3">
    <w:name w:val="Body Text 3"/>
    <w:basedOn w:val="Normal"/>
    <w:pPr>
      <w:widowControl/>
    </w:pPr>
    <w:rPr>
      <w:snapToGrid w:val="0"/>
    </w:rPr>
  </w:style>
  <w:style w:type="paragraph" w:customStyle="1" w:styleId="ToDoItem">
    <w:name w:val="To Do Item"/>
    <w:basedOn w:val="Normal"/>
    <w:pPr>
      <w:numPr>
        <w:numId w:val="2"/>
      </w:numPr>
    </w:pPr>
  </w:style>
  <w:style w:type="character" w:customStyle="1" w:styleId="SoDAField">
    <w:name w:val="SoDA Field"/>
    <w:basedOn w:val="DefaultParagraphFont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5E2817"/>
    <w:rPr>
      <w:color w:val="0000FF"/>
      <w:u w:val="single"/>
    </w:rPr>
  </w:style>
  <w:style w:type="paragraph" w:customStyle="1" w:styleId="StyleHeading3Justified">
    <w:name w:val="Style Heading 3 + Justified"/>
    <w:basedOn w:val="Heading3"/>
    <w:rsid w:val="00A122CE"/>
    <w:rPr>
      <w:b w:val="0"/>
    </w:rPr>
  </w:style>
  <w:style w:type="paragraph" w:customStyle="1" w:styleId="StyleHeading4Justified">
    <w:name w:val="Style Heading 4 + Justified"/>
    <w:basedOn w:val="Heading4"/>
    <w:rsid w:val="00A122CE"/>
  </w:style>
  <w:style w:type="paragraph" w:styleId="BalloonText">
    <w:name w:val="Balloon Text"/>
    <w:basedOn w:val="Normal"/>
    <w:link w:val="BalloonTextChar"/>
    <w:rsid w:val="00746E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6ED1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746ED1"/>
    <w:pPr>
      <w:widowControl/>
      <w:spacing w:before="100" w:beforeAutospacing="1" w:after="100" w:afterAutospacing="1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746ED1"/>
    <w:rPr>
      <w:sz w:val="24"/>
      <w:lang w:val="vi-VN"/>
    </w:rPr>
  </w:style>
  <w:style w:type="table" w:styleId="TableTheme">
    <w:name w:val="Table Theme"/>
    <w:basedOn w:val="TableNormal"/>
    <w:rsid w:val="008877F7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4B4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304881"/>
    <w:rPr>
      <w:rFonts w:ascii="Arial" w:hAnsi="Arial"/>
      <w:b/>
      <w:sz w:val="22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0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288</TotalTime>
  <Pages>9</Pages>
  <Words>817</Words>
  <Characters>4661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5468</CharactersWithSpaces>
  <SharedDoc>false</SharedDoc>
  <HLinks>
    <vt:vector size="30" baseType="variant"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_Toc172872219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_Toc172872218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_Toc172872217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_Toc172872216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_Toc172872215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Nam Huỳnh Nhật</cp:lastModifiedBy>
  <cp:revision>15</cp:revision>
  <cp:lastPrinted>2013-12-07T15:57:00Z</cp:lastPrinted>
  <dcterms:created xsi:type="dcterms:W3CDTF">2013-10-13T11:07:00Z</dcterms:created>
  <dcterms:modified xsi:type="dcterms:W3CDTF">2021-05-09T11:22:00Z</dcterms:modified>
</cp:coreProperties>
</file>