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A3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9653204" w14:textId="77777777" w:rsidR="0037628A" w:rsidRDefault="0037628A" w:rsidP="0037628A">
      <w:pPr>
        <w:rPr>
          <w:lang w:val="en-US"/>
        </w:rPr>
      </w:pPr>
    </w:p>
    <w:p w14:paraId="6A3CA6F5" w14:textId="77777777" w:rsidR="0037628A" w:rsidRPr="003548A8" w:rsidRDefault="0037628A" w:rsidP="0037628A">
      <w:pPr>
        <w:rPr>
          <w:lang w:val="en-US"/>
        </w:rPr>
      </w:pPr>
    </w:p>
    <w:p w14:paraId="33DDE73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2FCC7A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684503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D066C87" w14:textId="54A344A9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505484">
        <w:rPr>
          <w:color w:val="0000FF"/>
          <w:lang w:val="en-US"/>
        </w:rPr>
        <w:t>E-commerce Android Application</w:t>
      </w:r>
    </w:p>
    <w:p w14:paraId="2A7E5E5F" w14:textId="77777777" w:rsidR="0037628A" w:rsidRPr="007A1DE8" w:rsidRDefault="0037628A" w:rsidP="0037628A">
      <w:pPr>
        <w:rPr>
          <w:lang w:val="en-US"/>
        </w:rPr>
      </w:pPr>
    </w:p>
    <w:p w14:paraId="4CF72892" w14:textId="3F23C769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0548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0DC3C82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5C0A2E67" w14:textId="77777777" w:rsidR="0037628A" w:rsidRDefault="0037628A" w:rsidP="0037628A">
      <w:pPr>
        <w:rPr>
          <w:lang w:val="en-US"/>
        </w:rPr>
      </w:pPr>
    </w:p>
    <w:p w14:paraId="0DA303D5" w14:textId="77777777" w:rsidR="0037628A" w:rsidRDefault="0037628A" w:rsidP="0037628A">
      <w:pPr>
        <w:rPr>
          <w:lang w:val="en-US"/>
        </w:rPr>
      </w:pPr>
    </w:p>
    <w:p w14:paraId="41D6B0C2" w14:textId="77777777" w:rsidR="0037628A" w:rsidRDefault="0037628A" w:rsidP="0037628A">
      <w:pPr>
        <w:rPr>
          <w:lang w:val="en-US"/>
        </w:rPr>
      </w:pPr>
    </w:p>
    <w:p w14:paraId="6447ED06" w14:textId="77777777" w:rsidR="0037628A" w:rsidRDefault="0037628A" w:rsidP="0037628A">
      <w:pPr>
        <w:rPr>
          <w:lang w:val="en-US"/>
        </w:rPr>
      </w:pPr>
    </w:p>
    <w:p w14:paraId="365CE442" w14:textId="77777777" w:rsidR="0037628A" w:rsidRDefault="0037628A" w:rsidP="0037628A">
      <w:pPr>
        <w:rPr>
          <w:lang w:val="en-US"/>
        </w:rPr>
      </w:pPr>
    </w:p>
    <w:p w14:paraId="24AD9317" w14:textId="77777777" w:rsidR="0037628A" w:rsidRDefault="0037628A" w:rsidP="0037628A">
      <w:pPr>
        <w:rPr>
          <w:lang w:val="en-US"/>
        </w:rPr>
      </w:pPr>
    </w:p>
    <w:p w14:paraId="31F0AE66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95F5F1C" w14:textId="521D93A6" w:rsidR="0037628A" w:rsidRPr="003548A8" w:rsidRDefault="00505484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39B602B8" w14:textId="77777777" w:rsidR="00505484" w:rsidRDefault="00505484" w:rsidP="0050548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 Phúc Thịnh</w:t>
      </w:r>
    </w:p>
    <w:p w14:paraId="5AD0B021" w14:textId="7FAA71C6" w:rsidR="00505484" w:rsidRPr="00505484" w:rsidRDefault="00505484" w:rsidP="0050548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505484" w:rsidRPr="00505484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– Mai Đăng Khánh</w:t>
      </w:r>
    </w:p>
    <w:p w14:paraId="1301BEAD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44FCC0C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9D325D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422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6E7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EAC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C76B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016A921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ACF2" w14:textId="55CE2C7A" w:rsidR="0037628A" w:rsidRPr="003548A8" w:rsidRDefault="00B34CF1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C0F0" w14:textId="11850A3C" w:rsidR="0037628A" w:rsidRPr="003548A8" w:rsidRDefault="00B34CF1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F4C" w14:textId="13EA3276" w:rsidR="0037628A" w:rsidRPr="0037628A" w:rsidRDefault="00B34CF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+ Sơ đồ trạng thái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D70B" w14:textId="103B8A29" w:rsidR="0037628A" w:rsidRPr="003548A8" w:rsidRDefault="00B34CF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Nhật Nam</w:t>
            </w:r>
          </w:p>
        </w:tc>
      </w:tr>
      <w:tr w:rsidR="007A1DE8" w:rsidRPr="007A1DE8" w14:paraId="49D8741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848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3B7B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AD59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0F6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371073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ADE3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C1F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C59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A663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04356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E35F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7FE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E6AA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431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26D2A5E" w14:textId="77777777" w:rsidR="007A1DE8" w:rsidRDefault="007A1DE8">
      <w:pPr>
        <w:pStyle w:val="Title"/>
        <w:jc w:val="both"/>
        <w:rPr>
          <w:lang w:val="en-US"/>
        </w:rPr>
      </w:pPr>
    </w:p>
    <w:p w14:paraId="00FF0556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64BDA515" w14:textId="532B0FF2" w:rsidR="00742141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1476909" w:history="1">
        <w:r w:rsidR="00742141" w:rsidRPr="001E7190">
          <w:rPr>
            <w:rStyle w:val="Hyperlink"/>
            <w:noProof/>
          </w:rPr>
          <w:t>1.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 xml:space="preserve">Sơ đồ lớp </w:t>
        </w:r>
        <w:r w:rsidR="00742141" w:rsidRPr="001E7190">
          <w:rPr>
            <w:rStyle w:val="Hyperlink"/>
            <w:noProof/>
            <w:lang w:val="en-US"/>
          </w:rPr>
          <w:t>(</w:t>
        </w:r>
        <w:r w:rsidR="00742141" w:rsidRPr="001E7190">
          <w:rPr>
            <w:rStyle w:val="Hyperlink"/>
            <w:noProof/>
          </w:rPr>
          <w:t>mức phân tích</w:t>
        </w:r>
        <w:r w:rsidR="00742141" w:rsidRPr="001E7190">
          <w:rPr>
            <w:rStyle w:val="Hyperlink"/>
            <w:noProof/>
            <w:lang w:val="en-US"/>
          </w:rPr>
          <w:t>)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_Toc71476909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3</w:t>
        </w:r>
        <w:r w:rsidR="00742141">
          <w:rPr>
            <w:noProof/>
            <w:webHidden/>
          </w:rPr>
          <w:fldChar w:fldCharType="end"/>
        </w:r>
      </w:hyperlink>
    </w:p>
    <w:p w14:paraId="5A7314E2" w14:textId="55F11BC7" w:rsidR="00742141" w:rsidRDefault="006E2E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0" w:history="1">
        <w:r w:rsidR="00742141" w:rsidRPr="001E7190">
          <w:rPr>
            <w:rStyle w:val="Hyperlink"/>
            <w:noProof/>
          </w:rPr>
          <w:t>1.1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Sơ đồ lớp (mức phân tích)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_Toc71476910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3</w:t>
        </w:r>
        <w:r w:rsidR="00742141">
          <w:rPr>
            <w:noProof/>
            <w:webHidden/>
          </w:rPr>
          <w:fldChar w:fldCharType="end"/>
        </w:r>
      </w:hyperlink>
    </w:p>
    <w:p w14:paraId="0BF4FE6B" w14:textId="0C8498F6" w:rsidR="00742141" w:rsidRDefault="006E2E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1" w:history="1">
        <w:r w:rsidR="00742141" w:rsidRPr="001E7190">
          <w:rPr>
            <w:rStyle w:val="Hyperlink"/>
            <w:noProof/>
          </w:rPr>
          <w:t>1.2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Danh sách các lớp đối tượng và quan hệ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_Toc71476911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3</w:t>
        </w:r>
        <w:r w:rsidR="00742141">
          <w:rPr>
            <w:noProof/>
            <w:webHidden/>
          </w:rPr>
          <w:fldChar w:fldCharType="end"/>
        </w:r>
      </w:hyperlink>
    </w:p>
    <w:p w14:paraId="50D0F9F4" w14:textId="6A04F1B9" w:rsidR="00742141" w:rsidRDefault="006E2E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2" w:history="1">
        <w:r w:rsidR="00742141" w:rsidRPr="001E7190">
          <w:rPr>
            <w:rStyle w:val="Hyperlink"/>
            <w:noProof/>
          </w:rPr>
          <w:t>1.3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Mô tả chi tiết từng lớp đối tượng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_Toc71476912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4</w:t>
        </w:r>
        <w:r w:rsidR="00742141">
          <w:rPr>
            <w:noProof/>
            <w:webHidden/>
          </w:rPr>
          <w:fldChar w:fldCharType="end"/>
        </w:r>
      </w:hyperlink>
    </w:p>
    <w:p w14:paraId="7C11F07C" w14:textId="1BAD0CAC" w:rsidR="00742141" w:rsidRDefault="006E2E4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3" w:history="1">
        <w:r w:rsidR="00742141" w:rsidRPr="001E7190">
          <w:rPr>
            <w:rStyle w:val="Hyperlink"/>
            <w:noProof/>
          </w:rPr>
          <w:t>2.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>Sơ đồ trạng thái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_Toc71476913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8</w:t>
        </w:r>
        <w:r w:rsidR="00742141">
          <w:rPr>
            <w:noProof/>
            <w:webHidden/>
          </w:rPr>
          <w:fldChar w:fldCharType="end"/>
        </w:r>
      </w:hyperlink>
    </w:p>
    <w:p w14:paraId="5743C5FF" w14:textId="288DEB10" w:rsidR="00742141" w:rsidRDefault="006E2E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4" w:history="1">
        <w:r w:rsidR="00742141" w:rsidRPr="001E7190">
          <w:rPr>
            <w:rStyle w:val="Hyperlink"/>
            <w:noProof/>
            <w:lang w:val="en-US"/>
          </w:rPr>
          <w:t>2.1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  <w:lang w:val="en-US"/>
          </w:rPr>
          <w:t>Trạng thái của đơn hàng: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_Toc71476914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8</w:t>
        </w:r>
        <w:r w:rsidR="00742141">
          <w:rPr>
            <w:noProof/>
            <w:webHidden/>
          </w:rPr>
          <w:fldChar w:fldCharType="end"/>
        </w:r>
      </w:hyperlink>
    </w:p>
    <w:p w14:paraId="1E1A0CEC" w14:textId="5E0FB8B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86E7B72" w14:textId="156CED9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71476909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7BF5FB97" w14:textId="6932437A" w:rsidR="00FD06E2" w:rsidRDefault="00FD06E2" w:rsidP="00D26477">
      <w:pPr>
        <w:pStyle w:val="Heading2"/>
      </w:pPr>
      <w:bookmarkStart w:id="2" w:name="_Toc71476910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48539CFA" w14:textId="7DA53D8C" w:rsidR="004A5CF1" w:rsidRPr="004A5CF1" w:rsidRDefault="004A5CF1" w:rsidP="004A5CF1">
      <w:r>
        <w:rPr>
          <w:noProof/>
        </w:rPr>
        <w:drawing>
          <wp:inline distT="0" distB="0" distL="0" distR="0" wp14:anchorId="61C25B53" wp14:editId="1F5D693A">
            <wp:extent cx="5775960" cy="4525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35" cy="453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5913" w14:textId="77777777" w:rsidR="00304881" w:rsidRDefault="00304881" w:rsidP="004A5CF1">
      <w:pPr>
        <w:pStyle w:val="Heading2"/>
      </w:pPr>
      <w:bookmarkStart w:id="3" w:name="_Toc71476911"/>
      <w:r>
        <w:t>Danh sách các lớp đối tượng và quan hệ</w:t>
      </w:r>
      <w:bookmarkEnd w:id="3"/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2077"/>
        <w:gridCol w:w="1629"/>
        <w:gridCol w:w="4720"/>
      </w:tblGrid>
      <w:tr w:rsidR="00081F03" w14:paraId="094E7BEA" w14:textId="77777777" w:rsidTr="00C476E4">
        <w:tc>
          <w:tcPr>
            <w:tcW w:w="817" w:type="dxa"/>
            <w:shd w:val="clear" w:color="auto" w:fill="EEECE1" w:themeFill="background2"/>
          </w:tcPr>
          <w:p w14:paraId="26C1D3E2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STT</w:t>
            </w:r>
          </w:p>
        </w:tc>
        <w:tc>
          <w:tcPr>
            <w:tcW w:w="2077" w:type="dxa"/>
            <w:shd w:val="clear" w:color="auto" w:fill="EEECE1" w:themeFill="background2"/>
          </w:tcPr>
          <w:p w14:paraId="74EA3AAC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Tên lớp/quan hệ</w:t>
            </w:r>
          </w:p>
        </w:tc>
        <w:tc>
          <w:tcPr>
            <w:tcW w:w="1629" w:type="dxa"/>
            <w:shd w:val="clear" w:color="auto" w:fill="EEECE1" w:themeFill="background2"/>
          </w:tcPr>
          <w:p w14:paraId="58D9D3D1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Loại</w:t>
            </w:r>
          </w:p>
        </w:tc>
        <w:tc>
          <w:tcPr>
            <w:tcW w:w="4720" w:type="dxa"/>
            <w:shd w:val="clear" w:color="auto" w:fill="EEECE1" w:themeFill="background2"/>
          </w:tcPr>
          <w:p w14:paraId="379FD22B" w14:textId="77777777" w:rsidR="00FD06E2" w:rsidRPr="00C476E4" w:rsidRDefault="00FD06E2" w:rsidP="00FD06E2">
            <w:pPr>
              <w:pStyle w:val="BodyText"/>
              <w:spacing w:after="0"/>
              <w:rPr>
                <w:b/>
                <w:bCs/>
              </w:rPr>
            </w:pPr>
            <w:r w:rsidRPr="00C476E4">
              <w:rPr>
                <w:b/>
                <w:bCs/>
              </w:rPr>
              <w:t>Ý nghĩa/Ghi chú</w:t>
            </w:r>
          </w:p>
        </w:tc>
      </w:tr>
      <w:tr w:rsidR="00081F03" w14:paraId="4CDBDC26" w14:textId="77777777" w:rsidTr="00C476E4">
        <w:tc>
          <w:tcPr>
            <w:tcW w:w="817" w:type="dxa"/>
          </w:tcPr>
          <w:p w14:paraId="22F46DA4" w14:textId="37761A8D" w:rsidR="00FD06E2" w:rsidRPr="00D26477" w:rsidRDefault="00FD06E2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61EF7CF" w14:textId="2AC5E33E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1629" w:type="dxa"/>
          </w:tcPr>
          <w:p w14:paraId="3D1581C3" w14:textId="22469440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D1FED34" w14:textId="6EAEEFA4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sản phẩm tồn tại trong cửa hàng</w:t>
            </w:r>
          </w:p>
        </w:tc>
      </w:tr>
      <w:tr w:rsidR="00081F03" w14:paraId="400D002F" w14:textId="77777777" w:rsidTr="00C476E4">
        <w:tc>
          <w:tcPr>
            <w:tcW w:w="817" w:type="dxa"/>
          </w:tcPr>
          <w:p w14:paraId="33CBCD09" w14:textId="68AFB315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C85976E" w14:textId="080DF878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LoaiSP</w:t>
            </w:r>
          </w:p>
        </w:tc>
        <w:tc>
          <w:tcPr>
            <w:tcW w:w="1629" w:type="dxa"/>
          </w:tcPr>
          <w:p w14:paraId="1C0F238A" w14:textId="31CD545D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0BD3310A" w14:textId="621CB3EB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sản phẩm</w:t>
            </w:r>
          </w:p>
        </w:tc>
      </w:tr>
      <w:tr w:rsidR="00081F03" w14:paraId="697A8A36" w14:textId="77777777" w:rsidTr="00C476E4">
        <w:tc>
          <w:tcPr>
            <w:tcW w:w="817" w:type="dxa"/>
          </w:tcPr>
          <w:p w14:paraId="2289C733" w14:textId="34A63E45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AABC360" w14:textId="4FCF5E4C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DonHang</w:t>
            </w:r>
          </w:p>
        </w:tc>
        <w:tc>
          <w:tcPr>
            <w:tcW w:w="1629" w:type="dxa"/>
          </w:tcPr>
          <w:p w14:paraId="4A72F72B" w14:textId="29EC5FFE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3780F66D" w14:textId="2205456D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hàng khi người dùng thanh toán một giỏ hàng</w:t>
            </w:r>
          </w:p>
        </w:tc>
      </w:tr>
      <w:tr w:rsidR="00081F03" w14:paraId="116AA5C4" w14:textId="77777777" w:rsidTr="00C476E4">
        <w:tc>
          <w:tcPr>
            <w:tcW w:w="817" w:type="dxa"/>
          </w:tcPr>
          <w:p w14:paraId="1B1CECB1" w14:textId="51AEA96B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3FB0F7BA" w14:textId="754309F1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GioHang</w:t>
            </w:r>
          </w:p>
        </w:tc>
        <w:tc>
          <w:tcPr>
            <w:tcW w:w="1629" w:type="dxa"/>
          </w:tcPr>
          <w:p w14:paraId="031C619B" w14:textId="36549016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2D93246" w14:textId="3F3EA19C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Giỏ hàng của người dùng</w:t>
            </w:r>
          </w:p>
        </w:tc>
      </w:tr>
      <w:tr w:rsidR="00081F03" w14:paraId="1DB0F3D2" w14:textId="77777777" w:rsidTr="00C476E4">
        <w:tc>
          <w:tcPr>
            <w:tcW w:w="817" w:type="dxa"/>
          </w:tcPr>
          <w:p w14:paraId="516BAC46" w14:textId="10596CC6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ABCEADF" w14:textId="7E4345FF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629" w:type="dxa"/>
          </w:tcPr>
          <w:p w14:paraId="2C8B4701" w14:textId="6F33210E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62FAA9B" w14:textId="5038C7B3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Tài khoản </w:t>
            </w:r>
            <w:r w:rsidR="005300A9">
              <w:rPr>
                <w:lang w:val="en-US"/>
              </w:rPr>
              <w:t>của người dùng</w:t>
            </w:r>
          </w:p>
        </w:tc>
      </w:tr>
      <w:tr w:rsidR="00081F03" w14:paraId="760D9EA3" w14:textId="77777777" w:rsidTr="00C476E4">
        <w:tc>
          <w:tcPr>
            <w:tcW w:w="817" w:type="dxa"/>
          </w:tcPr>
          <w:p w14:paraId="5AD12AE7" w14:textId="52CCA817" w:rsidR="008877F7" w:rsidRDefault="008877F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567C081" w14:textId="56E4113D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QuanTriVien</w:t>
            </w:r>
          </w:p>
        </w:tc>
        <w:tc>
          <w:tcPr>
            <w:tcW w:w="1629" w:type="dxa"/>
          </w:tcPr>
          <w:p w14:paraId="1850CD83" w14:textId="6FA6E972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6EE8DA5A" w14:textId="3D6AD22B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của quản trị viên hệ thống. Kế thừa từ lớp TaiKhoan</w:t>
            </w:r>
          </w:p>
        </w:tc>
      </w:tr>
      <w:tr w:rsidR="00081F03" w14:paraId="4537AC57" w14:textId="77777777" w:rsidTr="00C476E4">
        <w:tc>
          <w:tcPr>
            <w:tcW w:w="817" w:type="dxa"/>
          </w:tcPr>
          <w:p w14:paraId="24D349F8" w14:textId="7C75EB31" w:rsidR="005300A9" w:rsidRDefault="005300A9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58C96FD5" w14:textId="79086767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ChiTietGioHang</w:t>
            </w:r>
          </w:p>
        </w:tc>
        <w:tc>
          <w:tcPr>
            <w:tcW w:w="1629" w:type="dxa"/>
          </w:tcPr>
          <w:p w14:paraId="42D415D2" w14:textId="59FE40AB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5D55F227" w14:textId="6A7EB7BD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của sản phẩm trong một giỏ hàng</w:t>
            </w:r>
          </w:p>
        </w:tc>
      </w:tr>
      <w:tr w:rsidR="00081F03" w14:paraId="3250168D" w14:textId="77777777" w:rsidTr="00C476E4">
        <w:tc>
          <w:tcPr>
            <w:tcW w:w="817" w:type="dxa"/>
          </w:tcPr>
          <w:p w14:paraId="0B6AA79E" w14:textId="52C57713" w:rsidR="005300A9" w:rsidRDefault="005300A9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5AD05CF" w14:textId="66B2284A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ChiTietDonHang</w:t>
            </w:r>
          </w:p>
        </w:tc>
        <w:tc>
          <w:tcPr>
            <w:tcW w:w="1629" w:type="dxa"/>
          </w:tcPr>
          <w:p w14:paraId="29C48C86" w14:textId="47B3DEC6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44FBE9A" w14:textId="1F1EDB8C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của sản phẩm trong đơn hàng</w:t>
            </w:r>
          </w:p>
        </w:tc>
      </w:tr>
      <w:tr w:rsidR="00081F03" w14:paraId="4E02E095" w14:textId="77777777" w:rsidTr="00C476E4">
        <w:tc>
          <w:tcPr>
            <w:tcW w:w="817" w:type="dxa"/>
          </w:tcPr>
          <w:p w14:paraId="38D05FD5" w14:textId="2670DC70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CF934F6" w14:textId="3E45788F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– LoaiSP</w:t>
            </w:r>
          </w:p>
        </w:tc>
        <w:tc>
          <w:tcPr>
            <w:tcW w:w="1629" w:type="dxa"/>
          </w:tcPr>
          <w:p w14:paraId="6F719F40" w14:textId="4A04E060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  <w:tc>
          <w:tcPr>
            <w:tcW w:w="4720" w:type="dxa"/>
          </w:tcPr>
          <w:p w14:paraId="74F74AF0" w14:textId="2970FFD3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 thuộc về 1 loại sản phẩm. Mỗi loại sản phẩm có nhiều sản phẩm</w:t>
            </w:r>
          </w:p>
        </w:tc>
      </w:tr>
      <w:tr w:rsidR="00304881" w14:paraId="627D975B" w14:textId="77777777" w:rsidTr="00C476E4">
        <w:tc>
          <w:tcPr>
            <w:tcW w:w="817" w:type="dxa"/>
          </w:tcPr>
          <w:p w14:paraId="0739D2B5" w14:textId="1B0192FE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50552998" w14:textId="03FF1417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- DonHang</w:t>
            </w:r>
          </w:p>
        </w:tc>
        <w:tc>
          <w:tcPr>
            <w:tcW w:w="1629" w:type="dxa"/>
          </w:tcPr>
          <w:p w14:paraId="6E297CC4" w14:textId="63F689FA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 – N</w:t>
            </w:r>
          </w:p>
        </w:tc>
        <w:tc>
          <w:tcPr>
            <w:tcW w:w="4720" w:type="dxa"/>
          </w:tcPr>
          <w:p w14:paraId="48A44F28" w14:textId="5B141153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đơn hàng có thể có nhiều sản phẩm. mỗi sản phẩm có thể tồn tại trong nhiều đơn hàng.</w:t>
            </w:r>
          </w:p>
        </w:tc>
      </w:tr>
      <w:tr w:rsidR="00304881" w14:paraId="1F5559B0" w14:textId="77777777" w:rsidTr="00C476E4">
        <w:tc>
          <w:tcPr>
            <w:tcW w:w="817" w:type="dxa"/>
          </w:tcPr>
          <w:p w14:paraId="0D4E579A" w14:textId="4E5B94D2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1836319" w14:textId="758A124B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– GioHang</w:t>
            </w:r>
          </w:p>
        </w:tc>
        <w:tc>
          <w:tcPr>
            <w:tcW w:w="1629" w:type="dxa"/>
          </w:tcPr>
          <w:p w14:paraId="787D79BD" w14:textId="03573AE9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 – N </w:t>
            </w:r>
          </w:p>
        </w:tc>
        <w:tc>
          <w:tcPr>
            <w:tcW w:w="4720" w:type="dxa"/>
          </w:tcPr>
          <w:p w14:paraId="00B448B1" w14:textId="3C5DD9EC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giỏ hàng có thể có nhiều sản phẩm. mỗi sản phẩm có thể tồn tại trong nhiều giỏ hàng.</w:t>
            </w:r>
          </w:p>
        </w:tc>
      </w:tr>
      <w:tr w:rsidR="00304881" w14:paraId="01CB6382" w14:textId="77777777" w:rsidTr="00C476E4">
        <w:tc>
          <w:tcPr>
            <w:tcW w:w="817" w:type="dxa"/>
          </w:tcPr>
          <w:p w14:paraId="06F7BEB4" w14:textId="5FE47414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695BC239" w14:textId="71ACDFF2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 – DonHang</w:t>
            </w:r>
          </w:p>
        </w:tc>
        <w:tc>
          <w:tcPr>
            <w:tcW w:w="1629" w:type="dxa"/>
          </w:tcPr>
          <w:p w14:paraId="003705D0" w14:textId="5512409E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– N</w:t>
            </w:r>
          </w:p>
        </w:tc>
        <w:tc>
          <w:tcPr>
            <w:tcW w:w="4720" w:type="dxa"/>
          </w:tcPr>
          <w:p w14:paraId="59E6AEC3" w14:textId="77E68747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thể có nhiều đơn hàng. Mỗi đơn hàng chỉ thuộc về 1 tài khoản.</w:t>
            </w:r>
          </w:p>
        </w:tc>
      </w:tr>
      <w:tr w:rsidR="00304881" w14:paraId="71E3596F" w14:textId="77777777" w:rsidTr="00C476E4">
        <w:tc>
          <w:tcPr>
            <w:tcW w:w="817" w:type="dxa"/>
          </w:tcPr>
          <w:p w14:paraId="1785740E" w14:textId="77777777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75C20C48" w14:textId="23F65D37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 – GioHang</w:t>
            </w:r>
          </w:p>
        </w:tc>
        <w:tc>
          <w:tcPr>
            <w:tcW w:w="1629" w:type="dxa"/>
          </w:tcPr>
          <w:p w14:paraId="305E2623" w14:textId="70675420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– 1</w:t>
            </w:r>
          </w:p>
        </w:tc>
        <w:tc>
          <w:tcPr>
            <w:tcW w:w="4720" w:type="dxa"/>
          </w:tcPr>
          <w:p w14:paraId="26E9C97C" w14:textId="5FECECF4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chỉ có 1 giỏ hàng. Mỗi giỏ hàng chỉ thuộc về 1 tài khoản</w:t>
            </w:r>
          </w:p>
        </w:tc>
      </w:tr>
      <w:tr w:rsidR="00081F03" w14:paraId="0C4C7B81" w14:textId="77777777" w:rsidTr="00C476E4">
        <w:tc>
          <w:tcPr>
            <w:tcW w:w="817" w:type="dxa"/>
          </w:tcPr>
          <w:p w14:paraId="54A5F150" w14:textId="77777777" w:rsidR="00081F03" w:rsidRDefault="00081F03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7D27773B" w14:textId="5B47D6FD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QuanTriVien – TaiKhoan</w:t>
            </w:r>
          </w:p>
        </w:tc>
        <w:tc>
          <w:tcPr>
            <w:tcW w:w="1629" w:type="dxa"/>
          </w:tcPr>
          <w:p w14:paraId="6E160539" w14:textId="71C35BF1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Generalization</w:t>
            </w:r>
          </w:p>
        </w:tc>
        <w:tc>
          <w:tcPr>
            <w:tcW w:w="4720" w:type="dxa"/>
          </w:tcPr>
          <w:p w14:paraId="5DD34009" w14:textId="1220BE3D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trị viên có tất cả các thuộc tính của 1 tài khoản thông thường.</w:t>
            </w:r>
          </w:p>
        </w:tc>
      </w:tr>
    </w:tbl>
    <w:p w14:paraId="29998C2D" w14:textId="5A657D30" w:rsidR="00FD06E2" w:rsidRDefault="00FD06E2" w:rsidP="00FD06E2">
      <w:pPr>
        <w:pStyle w:val="Heading2"/>
      </w:pPr>
      <w:bookmarkStart w:id="4" w:name="_Toc71476912"/>
      <w:r>
        <w:t>Mô tả chi tiết từng lớp đối tượng</w:t>
      </w:r>
      <w:bookmarkEnd w:id="4"/>
    </w:p>
    <w:p w14:paraId="02808F1B" w14:textId="7014F872" w:rsidR="005300A9" w:rsidRPr="005300A9" w:rsidRDefault="005300A9" w:rsidP="005300A9">
      <w:pPr>
        <w:pStyle w:val="Heading3"/>
        <w:rPr>
          <w:i w:val="0"/>
          <w:iCs/>
          <w:lang w:val="en-US"/>
        </w:rPr>
      </w:pPr>
      <w:r w:rsidRPr="005300A9">
        <w:rPr>
          <w:i w:val="0"/>
          <w:iCs/>
          <w:lang w:val="en-US"/>
        </w:rPr>
        <w:t>SanPham:</w:t>
      </w:r>
    </w:p>
    <w:p w14:paraId="22F51711" w14:textId="0A5BC038" w:rsidR="005300A9" w:rsidRPr="008877F7" w:rsidRDefault="005300A9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363B6E" w14:paraId="6DD1CEC8" w14:textId="77777777" w:rsidTr="00C476E4">
        <w:tc>
          <w:tcPr>
            <w:tcW w:w="396" w:type="pct"/>
            <w:shd w:val="clear" w:color="auto" w:fill="EEECE1" w:themeFill="background2"/>
          </w:tcPr>
          <w:p w14:paraId="2D08F984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4C58F96B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0C656E1E" w14:textId="77777777" w:rsidR="00363B6E" w:rsidRPr="00C476E4" w:rsidRDefault="00363B6E" w:rsidP="00363B6E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2A3E2C1F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4" w:type="pct"/>
            <w:shd w:val="clear" w:color="auto" w:fill="EEECE1" w:themeFill="background2"/>
          </w:tcPr>
          <w:p w14:paraId="2E2F7615" w14:textId="77777777" w:rsidR="00363B6E" w:rsidRPr="00C476E4" w:rsidRDefault="00363B6E" w:rsidP="00FD06E2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363B6E" w14:paraId="69F9B96D" w14:textId="77777777" w:rsidTr="008877F7">
        <w:tc>
          <w:tcPr>
            <w:tcW w:w="396" w:type="pct"/>
          </w:tcPr>
          <w:p w14:paraId="24F6AF9E" w14:textId="52FAA1FB" w:rsidR="00363B6E" w:rsidRPr="0055070E" w:rsidRDefault="00363B6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26BBF5AD" w14:textId="292D6E89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818" w:type="pct"/>
          </w:tcPr>
          <w:p w14:paraId="13CCA6F2" w14:textId="47179C81" w:rsidR="00363B6E" w:rsidRPr="00363B6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2D2D5520" w14:textId="22246ADD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4" w:type="pct"/>
          </w:tcPr>
          <w:p w14:paraId="3F2783D8" w14:textId="187536D0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xác định sản phẩm</w:t>
            </w:r>
          </w:p>
        </w:tc>
      </w:tr>
      <w:tr w:rsidR="0055070E" w14:paraId="33D6299E" w14:textId="77777777" w:rsidTr="008877F7">
        <w:tc>
          <w:tcPr>
            <w:tcW w:w="396" w:type="pct"/>
          </w:tcPr>
          <w:p w14:paraId="3253E5C2" w14:textId="63DDE72D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7A20BA2" w14:textId="34806146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818" w:type="pct"/>
          </w:tcPr>
          <w:p w14:paraId="7EA51C9D" w14:textId="2D6097B8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1F47C047" w14:textId="77777777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4" w:type="pct"/>
          </w:tcPr>
          <w:p w14:paraId="1EA82668" w14:textId="23692B6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55070E" w14:paraId="33F9D839" w14:textId="77777777" w:rsidTr="008877F7">
        <w:tc>
          <w:tcPr>
            <w:tcW w:w="396" w:type="pct"/>
          </w:tcPr>
          <w:p w14:paraId="1E41A1BE" w14:textId="305C66BB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6E6BD6E" w14:textId="3FFE41BD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818" w:type="pct"/>
          </w:tcPr>
          <w:p w14:paraId="6CFE02C5" w14:textId="3F347430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7BD294A" w14:textId="554367E3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  <w:r w:rsidRPr="0055070E">
              <w:rPr>
                <w:lang w:val="en-US"/>
              </w:rPr>
              <w:t>&gt;</w:t>
            </w:r>
            <w:r>
              <w:rPr>
                <w:lang w:val="en-US"/>
              </w:rPr>
              <w:t>= 0</w:t>
            </w:r>
          </w:p>
        </w:tc>
        <w:tc>
          <w:tcPr>
            <w:tcW w:w="1904" w:type="pct"/>
          </w:tcPr>
          <w:p w14:paraId="5EE5E11C" w14:textId="6D72D2ED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tồn kho của sản phẩm</w:t>
            </w:r>
          </w:p>
        </w:tc>
      </w:tr>
      <w:tr w:rsidR="0055070E" w14:paraId="6A2D6626" w14:textId="77777777" w:rsidTr="008877F7">
        <w:tc>
          <w:tcPr>
            <w:tcW w:w="396" w:type="pct"/>
          </w:tcPr>
          <w:p w14:paraId="20034FBB" w14:textId="34976DCF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3A168729" w14:textId="0B6B8BF5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818" w:type="pct"/>
          </w:tcPr>
          <w:p w14:paraId="0D4BFBA7" w14:textId="5CD99A0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701DB48" w14:textId="6D8CFFEF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1904" w:type="pct"/>
          </w:tcPr>
          <w:p w14:paraId="5D463A09" w14:textId="1D129C43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của một sản phẩm</w:t>
            </w:r>
          </w:p>
        </w:tc>
      </w:tr>
      <w:tr w:rsidR="0055070E" w14:paraId="2E5ACD6A" w14:textId="77777777" w:rsidTr="008877F7">
        <w:tc>
          <w:tcPr>
            <w:tcW w:w="396" w:type="pct"/>
          </w:tcPr>
          <w:p w14:paraId="584F7BB0" w14:textId="4657E275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7C48FDC1" w14:textId="7ED5AF2C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ThongTinMoTa</w:t>
            </w:r>
          </w:p>
        </w:tc>
        <w:tc>
          <w:tcPr>
            <w:tcW w:w="818" w:type="pct"/>
          </w:tcPr>
          <w:p w14:paraId="173BC7C2" w14:textId="3D6DDF0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B6B0DA7" w14:textId="77777777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4" w:type="pct"/>
          </w:tcPr>
          <w:p w14:paraId="04F7B802" w14:textId="7BCB2096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mô tả của sản phẩm</w:t>
            </w:r>
          </w:p>
        </w:tc>
      </w:tr>
      <w:tr w:rsidR="00EC66A3" w14:paraId="76823318" w14:textId="77777777" w:rsidTr="008877F7">
        <w:tc>
          <w:tcPr>
            <w:tcW w:w="396" w:type="pct"/>
          </w:tcPr>
          <w:p w14:paraId="2DEDCACC" w14:textId="77777777" w:rsidR="00EC66A3" w:rsidRDefault="00EC66A3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689CF60" w14:textId="7C51138D" w:rsidR="00EC66A3" w:rsidRDefault="00EC66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818" w:type="pct"/>
          </w:tcPr>
          <w:p w14:paraId="3FE5527E" w14:textId="4E8F1699" w:rsidR="00EC66A3" w:rsidRDefault="00EC66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5B9A8397" w14:textId="77777777" w:rsidR="00EC66A3" w:rsidRDefault="00EC66A3" w:rsidP="0055070E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4" w:type="pct"/>
          </w:tcPr>
          <w:p w14:paraId="51B70D33" w14:textId="5FB13167" w:rsidR="00EC66A3" w:rsidRDefault="00EC66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Hình ảnh của sản phẩm</w:t>
            </w:r>
          </w:p>
        </w:tc>
      </w:tr>
      <w:tr w:rsidR="00F27343" w14:paraId="24294EA1" w14:textId="77777777" w:rsidTr="008877F7">
        <w:tc>
          <w:tcPr>
            <w:tcW w:w="396" w:type="pct"/>
          </w:tcPr>
          <w:p w14:paraId="09B74DC5" w14:textId="5530A5DD" w:rsidR="00F27343" w:rsidRDefault="00F27343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82F46F2" w14:textId="09BAD0FE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LoaiSP</w:t>
            </w:r>
          </w:p>
        </w:tc>
        <w:tc>
          <w:tcPr>
            <w:tcW w:w="818" w:type="pct"/>
          </w:tcPr>
          <w:p w14:paraId="28C19D96" w14:textId="3FA97ACD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26C75E02" w14:textId="29A2E194" w:rsidR="00F27343" w:rsidRDefault="00F27343" w:rsidP="0055070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lớp LoaiSP</w:t>
            </w:r>
          </w:p>
        </w:tc>
        <w:tc>
          <w:tcPr>
            <w:tcW w:w="1904" w:type="pct"/>
          </w:tcPr>
          <w:p w14:paraId="496E3663" w14:textId="64D33291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của sản phẩm</w:t>
            </w:r>
          </w:p>
        </w:tc>
      </w:tr>
    </w:tbl>
    <w:p w14:paraId="2F5E9974" w14:textId="768D82FB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5B126666" w14:textId="77777777" w:rsidTr="00C476E4">
        <w:tc>
          <w:tcPr>
            <w:tcW w:w="365" w:type="pct"/>
            <w:shd w:val="clear" w:color="auto" w:fill="EEECE1" w:themeFill="background2"/>
          </w:tcPr>
          <w:p w14:paraId="19376D36" w14:textId="522D6996" w:rsidR="008877F7" w:rsidRPr="00C476E4" w:rsidRDefault="008877F7" w:rsidP="008877F7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7E6572C6" w14:textId="65B26D37" w:rsidR="008877F7" w:rsidRPr="00C476E4" w:rsidRDefault="008877F7" w:rsidP="008877F7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14F1250C" w14:textId="2AF59BE0" w:rsidR="008877F7" w:rsidRPr="00C476E4" w:rsidRDefault="008877F7" w:rsidP="008877F7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4323D4D9" w14:textId="77777777" w:rsidTr="008877F7">
        <w:tc>
          <w:tcPr>
            <w:tcW w:w="365" w:type="pct"/>
          </w:tcPr>
          <w:p w14:paraId="38721DE6" w14:textId="3E6C12FD" w:rsidR="008877F7" w:rsidRPr="008877F7" w:rsidRDefault="008877F7" w:rsidP="005F1F19">
            <w:pPr>
              <w:pStyle w:val="BodyText"/>
              <w:numPr>
                <w:ilvl w:val="0"/>
                <w:numId w:val="8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0CF1DA9F" w14:textId="77777777" w:rsidR="008877F7" w:rsidRDefault="008877F7" w:rsidP="008877F7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355CC5FA" w14:textId="77777777" w:rsidR="008877F7" w:rsidRDefault="008877F7" w:rsidP="008877F7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403BD3E6" w14:textId="4512C166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LoaiSP</w:t>
      </w:r>
      <w:r w:rsidRPr="005300A9">
        <w:rPr>
          <w:i w:val="0"/>
          <w:iCs/>
          <w:lang w:val="en-US"/>
        </w:rPr>
        <w:t>:</w:t>
      </w:r>
    </w:p>
    <w:p w14:paraId="523CE2D0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4EBA2DA0" w14:textId="77777777" w:rsidTr="00C476E4">
        <w:tc>
          <w:tcPr>
            <w:tcW w:w="396" w:type="pct"/>
            <w:shd w:val="clear" w:color="auto" w:fill="EEECE1" w:themeFill="background2"/>
          </w:tcPr>
          <w:p w14:paraId="04D6319D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283A04A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54D1C32D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0E3971E3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4CD2D174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8877F7" w14:paraId="3ABA8256" w14:textId="77777777" w:rsidTr="00F27343">
        <w:tc>
          <w:tcPr>
            <w:tcW w:w="396" w:type="pct"/>
          </w:tcPr>
          <w:p w14:paraId="57752ED6" w14:textId="0F89D2FB" w:rsidR="008877F7" w:rsidRPr="0055070E" w:rsidRDefault="008877F7" w:rsidP="005F1F19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592AE2B" w14:textId="3BD07042" w:rsidR="008877F7" w:rsidRPr="0055070E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MaLoai</w:t>
            </w:r>
          </w:p>
        </w:tc>
        <w:tc>
          <w:tcPr>
            <w:tcW w:w="818" w:type="pct"/>
          </w:tcPr>
          <w:p w14:paraId="27308D13" w14:textId="77777777" w:rsidR="008877F7" w:rsidRPr="00363B6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CA0E97F" w14:textId="77777777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142A6D94" w14:textId="778132DD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F27343">
              <w:rPr>
                <w:lang w:val="en-US"/>
              </w:rPr>
              <w:t>loại sản phẩm</w:t>
            </w:r>
          </w:p>
        </w:tc>
      </w:tr>
      <w:tr w:rsidR="00F27343" w14:paraId="58ADE703" w14:textId="77777777" w:rsidTr="00F27343">
        <w:tc>
          <w:tcPr>
            <w:tcW w:w="396" w:type="pct"/>
          </w:tcPr>
          <w:p w14:paraId="34C8C3C1" w14:textId="7CBA3B82" w:rsidR="00F27343" w:rsidRDefault="00F27343" w:rsidP="005F1F19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50A9AEF" w14:textId="5A374BF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818" w:type="pct"/>
          </w:tcPr>
          <w:p w14:paraId="52E671CE" w14:textId="7C1F7163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DA8C167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7E1076E3" w14:textId="734E1DDC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loại sản phẩm</w:t>
            </w:r>
          </w:p>
        </w:tc>
      </w:tr>
    </w:tbl>
    <w:p w14:paraId="0BB8BE4D" w14:textId="0B99E606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3C352009" w14:textId="77777777" w:rsidTr="00C476E4">
        <w:tc>
          <w:tcPr>
            <w:tcW w:w="365" w:type="pct"/>
            <w:shd w:val="clear" w:color="auto" w:fill="EEECE1" w:themeFill="background2"/>
          </w:tcPr>
          <w:p w14:paraId="49695368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68B1A8E7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02A983E2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325F0FE5" w14:textId="77777777" w:rsidTr="008877F7">
        <w:tc>
          <w:tcPr>
            <w:tcW w:w="365" w:type="pct"/>
          </w:tcPr>
          <w:p w14:paraId="5D1AD62E" w14:textId="6DABFE86" w:rsidR="008877F7" w:rsidRPr="008877F7" w:rsidRDefault="008877F7" w:rsidP="005F1F19">
            <w:pPr>
              <w:pStyle w:val="BodyText"/>
              <w:numPr>
                <w:ilvl w:val="0"/>
                <w:numId w:val="9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69979C8B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785D67AB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03F198F0" w14:textId="24F279FF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DonHang</w:t>
      </w:r>
      <w:r w:rsidRPr="005300A9">
        <w:rPr>
          <w:i w:val="0"/>
          <w:iCs/>
          <w:lang w:val="en-US"/>
        </w:rPr>
        <w:t>:</w:t>
      </w:r>
    </w:p>
    <w:p w14:paraId="6684F35F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06A3172F" w14:textId="77777777" w:rsidTr="00C476E4">
        <w:tc>
          <w:tcPr>
            <w:tcW w:w="396" w:type="pct"/>
            <w:shd w:val="clear" w:color="auto" w:fill="EEECE1" w:themeFill="background2"/>
          </w:tcPr>
          <w:p w14:paraId="15796898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6DAE43F7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51725623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2A5F5CD9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2779CC6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8877F7" w14:paraId="4CE16ABF" w14:textId="77777777" w:rsidTr="00F27343">
        <w:tc>
          <w:tcPr>
            <w:tcW w:w="396" w:type="pct"/>
          </w:tcPr>
          <w:p w14:paraId="39BD2D68" w14:textId="216ECF0D" w:rsidR="008877F7" w:rsidRPr="0055070E" w:rsidRDefault="008877F7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2983C5A0" w14:textId="6CEB4881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F27343">
              <w:rPr>
                <w:lang w:val="en-US"/>
              </w:rPr>
              <w:t>DH</w:t>
            </w:r>
          </w:p>
        </w:tc>
        <w:tc>
          <w:tcPr>
            <w:tcW w:w="818" w:type="pct"/>
          </w:tcPr>
          <w:p w14:paraId="3F41529B" w14:textId="77777777" w:rsidR="008877F7" w:rsidRPr="00363B6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480AE916" w14:textId="77777777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659CD698" w14:textId="2CA0E8FF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xác định </w:t>
            </w:r>
            <w:r w:rsidR="00F27343">
              <w:rPr>
                <w:lang w:val="en-US"/>
              </w:rPr>
              <w:t>đơn hàng</w:t>
            </w:r>
          </w:p>
        </w:tc>
      </w:tr>
      <w:tr w:rsidR="00F27343" w14:paraId="238FF113" w14:textId="77777777" w:rsidTr="00F27343">
        <w:tc>
          <w:tcPr>
            <w:tcW w:w="396" w:type="pct"/>
          </w:tcPr>
          <w:p w14:paraId="2919ECDC" w14:textId="27F5F2C2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62A08238" w14:textId="4748C4A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NgayMua</w:t>
            </w:r>
          </w:p>
        </w:tc>
        <w:tc>
          <w:tcPr>
            <w:tcW w:w="818" w:type="pct"/>
          </w:tcPr>
          <w:p w14:paraId="42B0976E" w14:textId="400D93D2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BAE1ED2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31E1192F" w14:textId="29CC31AF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ghi đơn hàng</w:t>
            </w:r>
          </w:p>
        </w:tc>
      </w:tr>
      <w:tr w:rsidR="00F27343" w14:paraId="41DF87D9" w14:textId="77777777" w:rsidTr="00F27343">
        <w:tc>
          <w:tcPr>
            <w:tcW w:w="396" w:type="pct"/>
          </w:tcPr>
          <w:p w14:paraId="423BB240" w14:textId="531A031B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73206DD" w14:textId="234D71D9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818" w:type="pct"/>
          </w:tcPr>
          <w:p w14:paraId="253DF5F2" w14:textId="649D8829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55111E74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0CCA244E" w14:textId="232C547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người nhận</w:t>
            </w:r>
          </w:p>
        </w:tc>
      </w:tr>
      <w:tr w:rsidR="00F27343" w14:paraId="1CF7C69F" w14:textId="77777777" w:rsidTr="00F27343">
        <w:tc>
          <w:tcPr>
            <w:tcW w:w="396" w:type="pct"/>
          </w:tcPr>
          <w:p w14:paraId="1FC51E96" w14:textId="29378C9C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683325B9" w14:textId="31445291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TenNguoiNhan</w:t>
            </w:r>
          </w:p>
        </w:tc>
        <w:tc>
          <w:tcPr>
            <w:tcW w:w="818" w:type="pct"/>
          </w:tcPr>
          <w:p w14:paraId="0D3B241E" w14:textId="435BDA1E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0E55AAE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69D49F7F" w14:textId="689CFDCF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người nhận hàng</w:t>
            </w:r>
          </w:p>
        </w:tc>
      </w:tr>
      <w:tr w:rsidR="00F27343" w14:paraId="4397EB99" w14:textId="77777777" w:rsidTr="00F27343">
        <w:tc>
          <w:tcPr>
            <w:tcW w:w="396" w:type="pct"/>
          </w:tcPr>
          <w:p w14:paraId="68D39D20" w14:textId="4EC2FB82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93FB37D" w14:textId="3562036A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818" w:type="pct"/>
          </w:tcPr>
          <w:p w14:paraId="3BD57FB4" w14:textId="7CDE7081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890E633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39DBE2C8" w14:textId="3231DC6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của đơn hàng (chưa xác nhận, đang giao, hoàn thành)</w:t>
            </w:r>
          </w:p>
        </w:tc>
      </w:tr>
      <w:tr w:rsidR="00F27343" w14:paraId="5DDEB342" w14:textId="77777777" w:rsidTr="00F27343">
        <w:tc>
          <w:tcPr>
            <w:tcW w:w="396" w:type="pct"/>
          </w:tcPr>
          <w:p w14:paraId="414540EB" w14:textId="36E6C93D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8D85183" w14:textId="53776F3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818" w:type="pct"/>
          </w:tcPr>
          <w:p w14:paraId="3DBBD5C6" w14:textId="0AC5742D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A04D5D5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568C4277" w14:textId="1DE8392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người nhận hàng</w:t>
            </w:r>
          </w:p>
        </w:tc>
      </w:tr>
      <w:tr w:rsidR="00D12CFA" w14:paraId="572E476B" w14:textId="77777777" w:rsidTr="00F27343">
        <w:tc>
          <w:tcPr>
            <w:tcW w:w="396" w:type="pct"/>
          </w:tcPr>
          <w:p w14:paraId="541D57F1" w14:textId="77777777" w:rsidR="00D12CFA" w:rsidRDefault="00D12CFA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4C39611" w14:textId="23525EBA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818" w:type="pct"/>
          </w:tcPr>
          <w:p w14:paraId="5E60B1A9" w14:textId="78791D41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E8C9608" w14:textId="46C5E03A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1903" w:type="pct"/>
          </w:tcPr>
          <w:p w14:paraId="3264917D" w14:textId="49B6A030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phải thanh toán</w:t>
            </w:r>
          </w:p>
        </w:tc>
      </w:tr>
      <w:tr w:rsidR="00F27343" w14:paraId="09A4292E" w14:textId="77777777" w:rsidTr="00F27343">
        <w:tc>
          <w:tcPr>
            <w:tcW w:w="396" w:type="pct"/>
          </w:tcPr>
          <w:p w14:paraId="3E9FBA34" w14:textId="025CA306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0B724D3" w14:textId="2F4B93CD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MaKH</w:t>
            </w:r>
          </w:p>
        </w:tc>
        <w:tc>
          <w:tcPr>
            <w:tcW w:w="818" w:type="pct"/>
          </w:tcPr>
          <w:p w14:paraId="5D0C7483" w14:textId="67CCE09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41DEB8D4" w14:textId="02C6A334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tới lớp TaiKhoan</w:t>
            </w:r>
          </w:p>
        </w:tc>
        <w:tc>
          <w:tcPr>
            <w:tcW w:w="1903" w:type="pct"/>
          </w:tcPr>
          <w:p w14:paraId="186584CB" w14:textId="156BA495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tài khoản sở hữu </w:t>
            </w:r>
            <w:r w:rsidR="00CC4B40">
              <w:rPr>
                <w:lang w:val="en-US"/>
              </w:rPr>
              <w:t>đơn hàng</w:t>
            </w:r>
          </w:p>
        </w:tc>
      </w:tr>
    </w:tbl>
    <w:p w14:paraId="55E13E18" w14:textId="48A6C73F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4F35DD89" w14:textId="77777777" w:rsidTr="00C476E4">
        <w:tc>
          <w:tcPr>
            <w:tcW w:w="365" w:type="pct"/>
            <w:shd w:val="clear" w:color="auto" w:fill="EEECE1" w:themeFill="background2"/>
          </w:tcPr>
          <w:p w14:paraId="3D181136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5F592413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79C9D679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02235D42" w14:textId="77777777" w:rsidTr="008877F7">
        <w:tc>
          <w:tcPr>
            <w:tcW w:w="365" w:type="pct"/>
          </w:tcPr>
          <w:p w14:paraId="6080BB17" w14:textId="0F7B5632" w:rsidR="008877F7" w:rsidRPr="008877F7" w:rsidRDefault="008877F7" w:rsidP="005F1F19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459657E4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33B6AD4E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21BD713D" w14:textId="76DB752C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GioHang</w:t>
      </w:r>
      <w:r w:rsidRPr="005300A9">
        <w:rPr>
          <w:i w:val="0"/>
          <w:iCs/>
          <w:lang w:val="en-US"/>
        </w:rPr>
        <w:t>:</w:t>
      </w:r>
    </w:p>
    <w:p w14:paraId="7BADF6D8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5D966DF9" w14:textId="77777777" w:rsidTr="00C476E4">
        <w:tc>
          <w:tcPr>
            <w:tcW w:w="396" w:type="pct"/>
            <w:shd w:val="clear" w:color="auto" w:fill="EEECE1" w:themeFill="background2"/>
          </w:tcPr>
          <w:p w14:paraId="5BE3AA76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480F639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116C287E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7D5A29AF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06FE1C7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F27343" w14:paraId="428673BD" w14:textId="77777777" w:rsidTr="00F27343">
        <w:tc>
          <w:tcPr>
            <w:tcW w:w="396" w:type="pct"/>
          </w:tcPr>
          <w:p w14:paraId="19FC931C" w14:textId="5111283E" w:rsidR="00F27343" w:rsidRPr="00CC4B40" w:rsidRDefault="00F27343" w:rsidP="005F1F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9A44BC1" w14:textId="73305F6B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MaGH</w:t>
            </w:r>
          </w:p>
        </w:tc>
        <w:tc>
          <w:tcPr>
            <w:tcW w:w="818" w:type="pct"/>
          </w:tcPr>
          <w:p w14:paraId="7EFACF86" w14:textId="41BC84AE" w:rsidR="00F27343" w:rsidRDefault="00F27343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76F85285" w14:textId="7A578D50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2F82A87C" w14:textId="197EE148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giỏ hàng</w:t>
            </w:r>
          </w:p>
        </w:tc>
      </w:tr>
      <w:tr w:rsidR="00CC4B40" w14:paraId="5651888F" w14:textId="77777777" w:rsidTr="00F27343">
        <w:tc>
          <w:tcPr>
            <w:tcW w:w="396" w:type="pct"/>
          </w:tcPr>
          <w:p w14:paraId="3759EB39" w14:textId="77777777" w:rsidR="00CC4B40" w:rsidRPr="00CC4B40" w:rsidRDefault="00CC4B40" w:rsidP="005F1F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FA1BAEF" w14:textId="464E2639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MaTK</w:t>
            </w:r>
          </w:p>
        </w:tc>
        <w:tc>
          <w:tcPr>
            <w:tcW w:w="818" w:type="pct"/>
          </w:tcPr>
          <w:p w14:paraId="4A8D1267" w14:textId="4D0D1C6D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2107E05F" w14:textId="4FBE982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lang w:val="en-US"/>
              </w:rPr>
              <w:t>Khóa ngoại tới lớp TaiKhoan</w:t>
            </w:r>
          </w:p>
        </w:tc>
        <w:tc>
          <w:tcPr>
            <w:tcW w:w="1903" w:type="pct"/>
          </w:tcPr>
          <w:p w14:paraId="46376604" w14:textId="4EE96A51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tài khoản sở hữu giỏ hàng</w:t>
            </w:r>
          </w:p>
        </w:tc>
      </w:tr>
    </w:tbl>
    <w:p w14:paraId="50663D96" w14:textId="65CD35BB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lastRenderedPageBreak/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6ED366C6" w14:textId="77777777" w:rsidTr="00C476E4">
        <w:tc>
          <w:tcPr>
            <w:tcW w:w="365" w:type="pct"/>
            <w:shd w:val="clear" w:color="auto" w:fill="EEECE1" w:themeFill="background2"/>
          </w:tcPr>
          <w:p w14:paraId="7D558964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5584C2BA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612F4E15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36A91DCC" w14:textId="77777777" w:rsidTr="008877F7">
        <w:tc>
          <w:tcPr>
            <w:tcW w:w="365" w:type="pct"/>
          </w:tcPr>
          <w:p w14:paraId="3F1AB064" w14:textId="6BA081E3" w:rsidR="008877F7" w:rsidRPr="008877F7" w:rsidRDefault="008877F7" w:rsidP="005F1F19">
            <w:pPr>
              <w:pStyle w:val="BodyText"/>
              <w:numPr>
                <w:ilvl w:val="0"/>
                <w:numId w:val="12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7DEDCCE8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26DAE5A8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10E8E4B1" w14:textId="350E8CBC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TaiKhoan</w:t>
      </w:r>
      <w:r w:rsidRPr="005300A9">
        <w:rPr>
          <w:i w:val="0"/>
          <w:iCs/>
          <w:lang w:val="en-US"/>
        </w:rPr>
        <w:t>:</w:t>
      </w:r>
    </w:p>
    <w:p w14:paraId="519A1C03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64D9AE06" w14:textId="77777777" w:rsidTr="00C476E4">
        <w:tc>
          <w:tcPr>
            <w:tcW w:w="396" w:type="pct"/>
            <w:shd w:val="clear" w:color="auto" w:fill="EEECE1" w:themeFill="background2"/>
          </w:tcPr>
          <w:p w14:paraId="2031846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26B0E059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6A9B7F03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6A64774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2B408276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CC4B40" w14:paraId="51D028D4" w14:textId="77777777" w:rsidTr="00CC4B40">
        <w:tc>
          <w:tcPr>
            <w:tcW w:w="396" w:type="pct"/>
          </w:tcPr>
          <w:p w14:paraId="65CE0E9C" w14:textId="5B19A85B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D135AB4" w14:textId="22F96077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TenDangNhap</w:t>
            </w:r>
          </w:p>
        </w:tc>
        <w:tc>
          <w:tcPr>
            <w:tcW w:w="818" w:type="pct"/>
          </w:tcPr>
          <w:p w14:paraId="5A8B71AC" w14:textId="4BBE0DAC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294BBDC" w14:textId="240B903E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0EF7C1BD" w14:textId="42AD34DD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đăng nhập của tài khoản đồng thời là mã tài khoản</w:t>
            </w:r>
          </w:p>
        </w:tc>
      </w:tr>
      <w:tr w:rsidR="00CC4B40" w14:paraId="70F68AED" w14:textId="77777777" w:rsidTr="00CC4B40">
        <w:tc>
          <w:tcPr>
            <w:tcW w:w="396" w:type="pct"/>
          </w:tcPr>
          <w:p w14:paraId="4CF05659" w14:textId="5945855A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3B2D6D6C" w14:textId="7A1F46FC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MatKhau</w:t>
            </w:r>
          </w:p>
        </w:tc>
        <w:tc>
          <w:tcPr>
            <w:tcW w:w="818" w:type="pct"/>
          </w:tcPr>
          <w:p w14:paraId="58CBA0F3" w14:textId="5716B60A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16EA6684" w14:textId="7F1CF1B4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396BA06F" w14:textId="27E7618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Mật khẩu của tài khoản</w:t>
            </w:r>
          </w:p>
        </w:tc>
      </w:tr>
      <w:tr w:rsidR="00CC4B40" w14:paraId="43388CCD" w14:textId="77777777" w:rsidTr="00CC4B40">
        <w:tc>
          <w:tcPr>
            <w:tcW w:w="396" w:type="pct"/>
          </w:tcPr>
          <w:p w14:paraId="6FF18EDD" w14:textId="2C4BCA82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102A069" w14:textId="32EF35C4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HoVaTen</w:t>
            </w:r>
          </w:p>
        </w:tc>
        <w:tc>
          <w:tcPr>
            <w:tcW w:w="818" w:type="pct"/>
          </w:tcPr>
          <w:p w14:paraId="7CD093D0" w14:textId="720F5139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68C39130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31A5DDBE" w14:textId="301E836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chủ tài khoản</w:t>
            </w:r>
          </w:p>
        </w:tc>
      </w:tr>
      <w:tr w:rsidR="00CC4B40" w14:paraId="4B1C276D" w14:textId="77777777" w:rsidTr="00CC4B40">
        <w:tc>
          <w:tcPr>
            <w:tcW w:w="396" w:type="pct"/>
          </w:tcPr>
          <w:p w14:paraId="17AB8958" w14:textId="0825C6E4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AC0A4ED" w14:textId="7D71AC19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NgaySinh</w:t>
            </w:r>
          </w:p>
        </w:tc>
        <w:tc>
          <w:tcPr>
            <w:tcW w:w="818" w:type="pct"/>
          </w:tcPr>
          <w:p w14:paraId="3B83D52A" w14:textId="2709A131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4B958785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427CDC4C" w14:textId="57D0B62F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tháng năm sinh của chủ tài khoản</w:t>
            </w:r>
          </w:p>
        </w:tc>
      </w:tr>
      <w:tr w:rsidR="00CC4B40" w14:paraId="4D41C36F" w14:textId="77777777" w:rsidTr="00CC4B40">
        <w:tc>
          <w:tcPr>
            <w:tcW w:w="396" w:type="pct"/>
          </w:tcPr>
          <w:p w14:paraId="43206F0E" w14:textId="55F737D5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4E513657" w14:textId="08D5F1EC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818" w:type="pct"/>
          </w:tcPr>
          <w:p w14:paraId="1C9E81AC" w14:textId="143C8FA1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07E163B4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6CBA970D" w14:textId="7155D740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Email </w:t>
            </w:r>
          </w:p>
        </w:tc>
      </w:tr>
      <w:tr w:rsidR="00CC4B40" w14:paraId="0505BE98" w14:textId="77777777" w:rsidTr="00CC4B40">
        <w:tc>
          <w:tcPr>
            <w:tcW w:w="396" w:type="pct"/>
          </w:tcPr>
          <w:p w14:paraId="78A33B6A" w14:textId="77777777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92B4B0B" w14:textId="390491BD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DiaChi</w:t>
            </w:r>
          </w:p>
        </w:tc>
        <w:tc>
          <w:tcPr>
            <w:tcW w:w="818" w:type="pct"/>
          </w:tcPr>
          <w:p w14:paraId="7CEAB072" w14:textId="435AAD60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280023E" w14:textId="14D82C4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13E2F60B" w14:textId="16C67B6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Địa chỉ nhà</w:t>
            </w:r>
          </w:p>
        </w:tc>
      </w:tr>
      <w:tr w:rsidR="00CC4B40" w14:paraId="7C83F2E4" w14:textId="77777777" w:rsidTr="00CC4B40">
        <w:tc>
          <w:tcPr>
            <w:tcW w:w="396" w:type="pct"/>
          </w:tcPr>
          <w:p w14:paraId="1050AA0B" w14:textId="373D2100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19820CC" w14:textId="7936B59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SDT</w:t>
            </w:r>
          </w:p>
        </w:tc>
        <w:tc>
          <w:tcPr>
            <w:tcW w:w="818" w:type="pct"/>
          </w:tcPr>
          <w:p w14:paraId="442ED972" w14:textId="6C80CA82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458D21D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6E8196D2" w14:textId="6738389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điện thoại</w:t>
            </w:r>
          </w:p>
        </w:tc>
      </w:tr>
    </w:tbl>
    <w:p w14:paraId="683AA707" w14:textId="087902C3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77D68CB5" w14:textId="77777777" w:rsidTr="00C476E4">
        <w:tc>
          <w:tcPr>
            <w:tcW w:w="365" w:type="pct"/>
            <w:shd w:val="clear" w:color="auto" w:fill="EEECE1" w:themeFill="background2"/>
          </w:tcPr>
          <w:p w14:paraId="2D26A6E3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3EDD2928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4580C37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5B19E907" w14:textId="77777777" w:rsidTr="008877F7">
        <w:tc>
          <w:tcPr>
            <w:tcW w:w="365" w:type="pct"/>
          </w:tcPr>
          <w:p w14:paraId="7CE0E09B" w14:textId="3111B7F8" w:rsidR="008877F7" w:rsidRPr="008877F7" w:rsidRDefault="008877F7" w:rsidP="005F1F19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5A158707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06EA06F7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0C0D8D55" w14:textId="5E2CC448" w:rsidR="008877F7" w:rsidRDefault="00CC4B40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QuanTriVien</w:t>
      </w:r>
      <w:r w:rsidR="008877F7" w:rsidRPr="005300A9">
        <w:rPr>
          <w:i w:val="0"/>
          <w:iCs/>
          <w:lang w:val="en-US"/>
        </w:rPr>
        <w:t>:</w:t>
      </w:r>
    </w:p>
    <w:p w14:paraId="7672E960" w14:textId="30D1D706" w:rsidR="00CC4B40" w:rsidRPr="00CC4B40" w:rsidRDefault="00CC4B40" w:rsidP="005F1F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Kế thừa từ lớp TaiKhoan</w:t>
      </w:r>
    </w:p>
    <w:p w14:paraId="7EF3BCE8" w14:textId="7AF296C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  <w:r w:rsidR="003564C3">
        <w:rPr>
          <w:b w:val="0"/>
          <w:bCs/>
          <w:lang w:val="en-US"/>
        </w:rPr>
        <w:t>: tất các thuộc tính từ lớp TaiKhoan, truy cập bằng các hàm public chứ không truy cập trực tiếp.</w:t>
      </w:r>
    </w:p>
    <w:p w14:paraId="0266FD13" w14:textId="48BBC19F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8D16EA">
        <w:rPr>
          <w:iCs/>
          <w:color w:val="000000" w:themeColor="text1"/>
          <w:lang w:val="en-US"/>
        </w:rPr>
        <w:t xml:space="preserve"> Kế thừa tất cả các phương thức của lớp cha. Không cần override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52D92E88" w14:textId="77777777" w:rsidTr="00C476E4">
        <w:tc>
          <w:tcPr>
            <w:tcW w:w="365" w:type="pct"/>
            <w:shd w:val="clear" w:color="auto" w:fill="EEECE1" w:themeFill="background2"/>
          </w:tcPr>
          <w:p w14:paraId="4407841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6F62429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27A07C9C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3FEB3E70" w14:textId="77777777" w:rsidTr="008877F7">
        <w:tc>
          <w:tcPr>
            <w:tcW w:w="365" w:type="pct"/>
          </w:tcPr>
          <w:p w14:paraId="70DB0AA5" w14:textId="536C5927" w:rsidR="008877F7" w:rsidRPr="008877F7" w:rsidRDefault="008877F7" w:rsidP="005F1F19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1E3443B8" w14:textId="2DAF72AC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5616B359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3EC7381D" w14:textId="4721940C" w:rsidR="008877F7" w:rsidRPr="005300A9" w:rsidRDefault="00D12CFA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ChiTietGioHang</w:t>
      </w:r>
      <w:r w:rsidR="008877F7" w:rsidRPr="005300A9">
        <w:rPr>
          <w:i w:val="0"/>
          <w:iCs/>
          <w:lang w:val="en-US"/>
        </w:rPr>
        <w:t>:</w:t>
      </w:r>
    </w:p>
    <w:p w14:paraId="7BC079D0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5BA580DA" w14:textId="77777777" w:rsidTr="00C476E4">
        <w:tc>
          <w:tcPr>
            <w:tcW w:w="396" w:type="pct"/>
            <w:shd w:val="clear" w:color="auto" w:fill="EEECE1" w:themeFill="background2"/>
          </w:tcPr>
          <w:p w14:paraId="220E1321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1100A87E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614C9288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519E646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447F1DC2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D12CFA" w14:paraId="1DF3E395" w14:textId="77777777" w:rsidTr="00CC4B40">
        <w:tc>
          <w:tcPr>
            <w:tcW w:w="396" w:type="pct"/>
          </w:tcPr>
          <w:p w14:paraId="08D147DB" w14:textId="77777777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5FBE5128" w14:textId="3C12E3BF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818" w:type="pct"/>
          </w:tcPr>
          <w:p w14:paraId="233C5901" w14:textId="6CD79835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D2F3D4C" w14:textId="0665B3F1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784F86D0" w14:textId="298CD93F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lượng của một sản phẩm trong giỏ hàng</w:t>
            </w:r>
          </w:p>
        </w:tc>
      </w:tr>
      <w:tr w:rsidR="00D12CFA" w14:paraId="064ACD9C" w14:textId="77777777" w:rsidTr="00CC4B40">
        <w:tc>
          <w:tcPr>
            <w:tcW w:w="396" w:type="pct"/>
          </w:tcPr>
          <w:p w14:paraId="7F00E1BD" w14:textId="77777777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5FE0FCD4" w14:textId="7A37F0E1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MaGH</w:t>
            </w:r>
          </w:p>
        </w:tc>
        <w:tc>
          <w:tcPr>
            <w:tcW w:w="818" w:type="pct"/>
          </w:tcPr>
          <w:p w14:paraId="555043E1" w14:textId="22254273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0348FA0A" w14:textId="7A77F32E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Khóa ngoại tới lớp GioHang</w:t>
            </w:r>
          </w:p>
        </w:tc>
        <w:tc>
          <w:tcPr>
            <w:tcW w:w="1903" w:type="pct"/>
          </w:tcPr>
          <w:p w14:paraId="21AD094F" w14:textId="484F9989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giỏ hàng</w:t>
            </w:r>
          </w:p>
        </w:tc>
      </w:tr>
      <w:tr w:rsidR="00D12CFA" w14:paraId="55EFA428" w14:textId="77777777" w:rsidTr="00CC4B40">
        <w:tc>
          <w:tcPr>
            <w:tcW w:w="396" w:type="pct"/>
          </w:tcPr>
          <w:p w14:paraId="3A083348" w14:textId="01D720CE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67A425F9" w14:textId="0E777B79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MaSP</w:t>
            </w:r>
          </w:p>
        </w:tc>
        <w:tc>
          <w:tcPr>
            <w:tcW w:w="818" w:type="pct"/>
          </w:tcPr>
          <w:p w14:paraId="1F51B2FA" w14:textId="2D5F1820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1C4BDB6B" w14:textId="566A0DCC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Khóa ngoại tới lớp SanPham</w:t>
            </w:r>
          </w:p>
        </w:tc>
        <w:tc>
          <w:tcPr>
            <w:tcW w:w="1903" w:type="pct"/>
          </w:tcPr>
          <w:p w14:paraId="252D4CFF" w14:textId="5E557B68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sản phẩm</w:t>
            </w:r>
          </w:p>
        </w:tc>
      </w:tr>
    </w:tbl>
    <w:p w14:paraId="574E14FA" w14:textId="77777777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48634271" w14:textId="77777777" w:rsidTr="00C476E4">
        <w:tc>
          <w:tcPr>
            <w:tcW w:w="365" w:type="pct"/>
            <w:shd w:val="clear" w:color="auto" w:fill="EEECE1" w:themeFill="background2"/>
          </w:tcPr>
          <w:p w14:paraId="6987A345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138F6FDA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4" w:type="pct"/>
            <w:shd w:val="clear" w:color="auto" w:fill="EEECE1" w:themeFill="background2"/>
          </w:tcPr>
          <w:p w14:paraId="00C2B340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5375878B" w14:textId="77777777" w:rsidTr="008877F7">
        <w:tc>
          <w:tcPr>
            <w:tcW w:w="365" w:type="pct"/>
          </w:tcPr>
          <w:p w14:paraId="22F8B8A1" w14:textId="270D34C4" w:rsidR="008877F7" w:rsidRPr="008877F7" w:rsidRDefault="008877F7" w:rsidP="005F1F19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3ACFB3AF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4D2D0715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5EDDD44F" w14:textId="1F670C50" w:rsidR="008877F7" w:rsidRPr="005300A9" w:rsidRDefault="00D12CFA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ChiTietDonHang</w:t>
      </w:r>
      <w:r w:rsidR="008877F7" w:rsidRPr="005300A9">
        <w:rPr>
          <w:i w:val="0"/>
          <w:iCs/>
          <w:lang w:val="en-US"/>
        </w:rPr>
        <w:t>:</w:t>
      </w:r>
    </w:p>
    <w:p w14:paraId="7F26BB5A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13FDFAA7" w14:textId="77777777" w:rsidTr="00C476E4">
        <w:tc>
          <w:tcPr>
            <w:tcW w:w="396" w:type="pct"/>
            <w:shd w:val="clear" w:color="auto" w:fill="EEECE1" w:themeFill="background2"/>
          </w:tcPr>
          <w:p w14:paraId="0BEE780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STT</w:t>
            </w:r>
          </w:p>
        </w:tc>
        <w:tc>
          <w:tcPr>
            <w:tcW w:w="1027" w:type="pct"/>
            <w:shd w:val="clear" w:color="auto" w:fill="EEECE1" w:themeFill="background2"/>
          </w:tcPr>
          <w:p w14:paraId="567FD35A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Tên thuộc tính</w:t>
            </w:r>
          </w:p>
        </w:tc>
        <w:tc>
          <w:tcPr>
            <w:tcW w:w="818" w:type="pct"/>
            <w:shd w:val="clear" w:color="auto" w:fill="EEECE1" w:themeFill="background2"/>
          </w:tcPr>
          <w:p w14:paraId="00DBF49F" w14:textId="77777777" w:rsidR="008877F7" w:rsidRPr="00C476E4" w:rsidRDefault="008877F7" w:rsidP="00815EB9">
            <w:pPr>
              <w:spacing w:line="360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C476E4">
              <w:rPr>
                <w:b/>
                <w:bCs/>
                <w:color w:val="000000"/>
                <w:lang w:val="en-US"/>
              </w:rPr>
              <w:t>Loại</w:t>
            </w:r>
          </w:p>
        </w:tc>
        <w:tc>
          <w:tcPr>
            <w:tcW w:w="856" w:type="pct"/>
            <w:shd w:val="clear" w:color="auto" w:fill="EEECE1" w:themeFill="background2"/>
          </w:tcPr>
          <w:p w14:paraId="114431D6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Ràng buộc</w:t>
            </w:r>
          </w:p>
        </w:tc>
        <w:tc>
          <w:tcPr>
            <w:tcW w:w="1903" w:type="pct"/>
            <w:shd w:val="clear" w:color="auto" w:fill="EEECE1" w:themeFill="background2"/>
          </w:tcPr>
          <w:p w14:paraId="00388975" w14:textId="77777777" w:rsidR="008877F7" w:rsidRPr="00C476E4" w:rsidRDefault="008877F7" w:rsidP="00815EB9">
            <w:pPr>
              <w:spacing w:line="360" w:lineRule="auto"/>
              <w:rPr>
                <w:b/>
                <w:bCs/>
              </w:rPr>
            </w:pPr>
            <w:r w:rsidRPr="00C476E4">
              <w:rPr>
                <w:b/>
                <w:bCs/>
                <w:color w:val="000000"/>
              </w:rPr>
              <w:t>Ý nghĩa/ghi chú</w:t>
            </w:r>
          </w:p>
        </w:tc>
      </w:tr>
      <w:tr w:rsidR="00D12CFA" w14:paraId="01E25A3E" w14:textId="77777777" w:rsidTr="00D12CFA">
        <w:tc>
          <w:tcPr>
            <w:tcW w:w="396" w:type="pct"/>
          </w:tcPr>
          <w:p w14:paraId="118589CA" w14:textId="3083F7C2" w:rsidR="00D12CFA" w:rsidRPr="0055070E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B03BB8E" w14:textId="7D4B8303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818" w:type="pct"/>
          </w:tcPr>
          <w:p w14:paraId="693F0E91" w14:textId="4B023183" w:rsidR="00D12CFA" w:rsidRPr="00363B6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31ED274" w14:textId="57C43025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407C76B2" w14:textId="16B80CA1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Số lượng của một sản phẩm trong </w:t>
            </w:r>
            <w:r w:rsidR="00C476E4">
              <w:rPr>
                <w:color w:val="000000"/>
                <w:lang w:val="en-US"/>
              </w:rPr>
              <w:t>đơn hàng</w:t>
            </w:r>
          </w:p>
        </w:tc>
      </w:tr>
      <w:tr w:rsidR="00D12CFA" w14:paraId="12AF1786" w14:textId="77777777" w:rsidTr="00D12CFA">
        <w:tc>
          <w:tcPr>
            <w:tcW w:w="396" w:type="pct"/>
          </w:tcPr>
          <w:p w14:paraId="5AB0CE09" w14:textId="77777777" w:rsidR="00D12CFA" w:rsidRPr="0055070E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BDD0E34" w14:textId="5184480C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GiaTien</w:t>
            </w:r>
          </w:p>
        </w:tc>
        <w:tc>
          <w:tcPr>
            <w:tcW w:w="818" w:type="pct"/>
          </w:tcPr>
          <w:p w14:paraId="7A76C00C" w14:textId="13A3E458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8B2806D" w14:textId="6E7BCA1D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32F59703" w14:textId="16D581DC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tiền của sản phẩm khi thanh toán đơn hàng</w:t>
            </w:r>
          </w:p>
        </w:tc>
      </w:tr>
      <w:tr w:rsidR="00D12CFA" w14:paraId="4292D5B7" w14:textId="77777777" w:rsidTr="00D12CFA">
        <w:tc>
          <w:tcPr>
            <w:tcW w:w="396" w:type="pct"/>
          </w:tcPr>
          <w:p w14:paraId="63ACAC40" w14:textId="58793BDB" w:rsidR="00D12CFA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72590823" w14:textId="1E641DC6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MaDH</w:t>
            </w:r>
          </w:p>
        </w:tc>
        <w:tc>
          <w:tcPr>
            <w:tcW w:w="818" w:type="pct"/>
          </w:tcPr>
          <w:p w14:paraId="5C9A2558" w14:textId="66A11D0C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209779E9" w14:textId="3A3C2C3C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Khóa ngoại tới lớp DonHang</w:t>
            </w:r>
          </w:p>
        </w:tc>
        <w:tc>
          <w:tcPr>
            <w:tcW w:w="1903" w:type="pct"/>
          </w:tcPr>
          <w:p w14:paraId="6E2CAA6C" w14:textId="132AC6D9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Mã của đơn hàng</w:t>
            </w:r>
          </w:p>
        </w:tc>
      </w:tr>
      <w:tr w:rsidR="00D12CFA" w14:paraId="23F02604" w14:textId="77777777" w:rsidTr="00D12CFA">
        <w:tc>
          <w:tcPr>
            <w:tcW w:w="396" w:type="pct"/>
          </w:tcPr>
          <w:p w14:paraId="161D974A" w14:textId="27FDDA66" w:rsidR="00D12CFA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841A224" w14:textId="17C6E617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MaSP</w:t>
            </w:r>
          </w:p>
        </w:tc>
        <w:tc>
          <w:tcPr>
            <w:tcW w:w="818" w:type="pct"/>
          </w:tcPr>
          <w:p w14:paraId="58F5F1A7" w14:textId="747AAD49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6E4484CF" w14:textId="19FE4A86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Khóa ngoại tới lớp SanPham</w:t>
            </w:r>
          </w:p>
        </w:tc>
        <w:tc>
          <w:tcPr>
            <w:tcW w:w="1903" w:type="pct"/>
          </w:tcPr>
          <w:p w14:paraId="55A7DDAD" w14:textId="32BE469F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Mã của sản phẩm</w:t>
            </w:r>
          </w:p>
        </w:tc>
      </w:tr>
    </w:tbl>
    <w:p w14:paraId="7744CE8F" w14:textId="50AA2458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71757F3A" w14:textId="77777777" w:rsidTr="00C476E4">
        <w:tc>
          <w:tcPr>
            <w:tcW w:w="365" w:type="pct"/>
            <w:shd w:val="clear" w:color="auto" w:fill="EEECE1" w:themeFill="background2"/>
          </w:tcPr>
          <w:p w14:paraId="25B548F3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STT</w:t>
            </w:r>
          </w:p>
        </w:tc>
        <w:tc>
          <w:tcPr>
            <w:tcW w:w="1841" w:type="pct"/>
            <w:shd w:val="clear" w:color="auto" w:fill="EEECE1" w:themeFill="background2"/>
          </w:tcPr>
          <w:p w14:paraId="36BC55A4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2795" w:type="pct"/>
            <w:shd w:val="clear" w:color="auto" w:fill="EEECE1" w:themeFill="background2"/>
          </w:tcPr>
          <w:p w14:paraId="722E335E" w14:textId="77777777" w:rsidR="008877F7" w:rsidRPr="00C476E4" w:rsidRDefault="008877F7" w:rsidP="00815EB9">
            <w:pPr>
              <w:pStyle w:val="BodyText"/>
              <w:spacing w:after="0"/>
              <w:rPr>
                <w:b/>
                <w:bCs/>
                <w:lang w:val="en-US"/>
              </w:rPr>
            </w:pPr>
            <w:r w:rsidRPr="00C476E4">
              <w:rPr>
                <w:b/>
                <w:bCs/>
                <w:lang w:val="en-US"/>
              </w:rPr>
              <w:t>Ý nghĩa</w:t>
            </w:r>
          </w:p>
        </w:tc>
      </w:tr>
      <w:tr w:rsidR="008877F7" w:rsidRPr="008877F7" w14:paraId="64E982EE" w14:textId="77777777" w:rsidTr="00815EB9">
        <w:tc>
          <w:tcPr>
            <w:tcW w:w="365" w:type="pct"/>
          </w:tcPr>
          <w:p w14:paraId="439ECB6E" w14:textId="731324C8" w:rsidR="008877F7" w:rsidRPr="008877F7" w:rsidRDefault="008877F7" w:rsidP="005F1F19">
            <w:pPr>
              <w:pStyle w:val="BodyText"/>
              <w:numPr>
                <w:ilvl w:val="0"/>
                <w:numId w:val="15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3DEF2270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5" w:type="pct"/>
          </w:tcPr>
          <w:p w14:paraId="1A08F69C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769A2AB1" w14:textId="77777777" w:rsidR="008877F7" w:rsidRPr="008877F7" w:rsidRDefault="008877F7" w:rsidP="008877F7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67A5DCD3" w14:textId="0CEA38FB" w:rsidR="00FD06E2" w:rsidRDefault="00FD06E2" w:rsidP="00363B6E">
      <w:pPr>
        <w:pStyle w:val="Heading1"/>
      </w:pPr>
      <w:bookmarkStart w:id="5" w:name="_Toc167699050"/>
      <w:bookmarkStart w:id="6" w:name="_Toc71476913"/>
      <w:r>
        <w:lastRenderedPageBreak/>
        <w:t>Sơ đồ trạng thái</w:t>
      </w:r>
      <w:bookmarkEnd w:id="5"/>
      <w:bookmarkEnd w:id="6"/>
    </w:p>
    <w:p w14:paraId="1098A0DF" w14:textId="64A954B1" w:rsidR="00742141" w:rsidRPr="00742141" w:rsidRDefault="00742141" w:rsidP="00742141">
      <w:pPr>
        <w:pStyle w:val="Heading2"/>
        <w:rPr>
          <w:lang w:val="en-US"/>
        </w:rPr>
      </w:pPr>
      <w:bookmarkStart w:id="7" w:name="_Toc71476914"/>
      <w:r>
        <w:rPr>
          <w:lang w:val="en-US"/>
        </w:rPr>
        <w:t>Trạng thái của đơn hàng:</w:t>
      </w:r>
      <w:bookmarkEnd w:id="7"/>
    </w:p>
    <w:p w14:paraId="45EA5DD4" w14:textId="4759F9E6" w:rsidR="00742141" w:rsidRPr="00742141" w:rsidRDefault="00742141" w:rsidP="00742141">
      <w:r>
        <w:rPr>
          <w:noProof/>
        </w:rPr>
        <w:drawing>
          <wp:inline distT="0" distB="0" distL="0" distR="0" wp14:anchorId="422236B2" wp14:editId="251F9313">
            <wp:extent cx="569976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5591"/>
      </w:tblGrid>
      <w:tr w:rsidR="00742141" w14:paraId="72FF90D2" w14:textId="77777777" w:rsidTr="00742141">
        <w:tc>
          <w:tcPr>
            <w:tcW w:w="959" w:type="dxa"/>
          </w:tcPr>
          <w:p w14:paraId="77E2E45A" w14:textId="34BD2B83" w:rsidR="00742141" w:rsidRPr="00742141" w:rsidRDefault="00742141" w:rsidP="00742141">
            <w:pPr>
              <w:spacing w:line="360" w:lineRule="auto"/>
              <w:rPr>
                <w:color w:val="000000"/>
              </w:rPr>
            </w:pPr>
            <w:r w:rsidRPr="00742141">
              <w:rPr>
                <w:color w:val="000000"/>
              </w:rPr>
              <w:t>STT</w:t>
            </w:r>
          </w:p>
        </w:tc>
        <w:tc>
          <w:tcPr>
            <w:tcW w:w="2693" w:type="dxa"/>
          </w:tcPr>
          <w:p w14:paraId="565F44E8" w14:textId="4F5858D9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Trạng thái</w:t>
            </w:r>
          </w:p>
        </w:tc>
        <w:tc>
          <w:tcPr>
            <w:tcW w:w="5591" w:type="dxa"/>
          </w:tcPr>
          <w:p w14:paraId="1FE36DFF" w14:textId="60B06DEC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Chi tiết</w:t>
            </w:r>
          </w:p>
        </w:tc>
      </w:tr>
      <w:tr w:rsidR="00742141" w14:paraId="260F62CB" w14:textId="77777777" w:rsidTr="00742141">
        <w:tc>
          <w:tcPr>
            <w:tcW w:w="959" w:type="dxa"/>
          </w:tcPr>
          <w:p w14:paraId="5163C98A" w14:textId="38ECE78D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7C3799B5" w14:textId="3FF8DD34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Chưa xác nhận</w:t>
            </w:r>
          </w:p>
        </w:tc>
        <w:tc>
          <w:tcPr>
            <w:tcW w:w="5591" w:type="dxa"/>
          </w:tcPr>
          <w:p w14:paraId="7C10A824" w14:textId="704DACC5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Quản trị viên chưa xác nhận đơn hàng này và khách hàng có thể hủy bỏ (việc hủy chỉ khả thi trong trạng thái này)</w:t>
            </w:r>
          </w:p>
        </w:tc>
      </w:tr>
      <w:tr w:rsidR="00742141" w14:paraId="1221E222" w14:textId="77777777" w:rsidTr="00742141">
        <w:tc>
          <w:tcPr>
            <w:tcW w:w="959" w:type="dxa"/>
          </w:tcPr>
          <w:p w14:paraId="69F4D0B5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6FF793EE" w14:textId="2760DF76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Được xác nhận</w:t>
            </w:r>
          </w:p>
        </w:tc>
        <w:tc>
          <w:tcPr>
            <w:tcW w:w="5591" w:type="dxa"/>
          </w:tcPr>
          <w:p w14:paraId="07F30C0C" w14:textId="0BD9A53A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Quản trị viên đã xác nhận đơn hàng</w:t>
            </w:r>
          </w:p>
        </w:tc>
      </w:tr>
      <w:tr w:rsidR="00742141" w14:paraId="0F9ECFB7" w14:textId="77777777" w:rsidTr="00742141">
        <w:tc>
          <w:tcPr>
            <w:tcW w:w="959" w:type="dxa"/>
          </w:tcPr>
          <w:p w14:paraId="1E0F2224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459D7301" w14:textId="31BB0A75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Đang giao</w:t>
            </w:r>
          </w:p>
        </w:tc>
        <w:tc>
          <w:tcPr>
            <w:tcW w:w="5591" w:type="dxa"/>
          </w:tcPr>
          <w:p w14:paraId="4451C27B" w14:textId="0592E9B1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Đơn hàng đang được vận chuyển tới địa chỉ trong đơn hàng</w:t>
            </w:r>
          </w:p>
        </w:tc>
      </w:tr>
      <w:tr w:rsidR="00742141" w14:paraId="5C752F9F" w14:textId="77777777" w:rsidTr="00742141">
        <w:tc>
          <w:tcPr>
            <w:tcW w:w="959" w:type="dxa"/>
          </w:tcPr>
          <w:p w14:paraId="0E1BCB18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5B4B1B4D" w14:textId="2FA71908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Đã giao</w:t>
            </w:r>
          </w:p>
        </w:tc>
        <w:tc>
          <w:tcPr>
            <w:tcW w:w="5591" w:type="dxa"/>
          </w:tcPr>
          <w:p w14:paraId="6B635307" w14:textId="3AEE15CD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Đơn hàng đã giao cho người nhận và xác nhận giao thành công</w:t>
            </w:r>
          </w:p>
        </w:tc>
      </w:tr>
    </w:tbl>
    <w:p w14:paraId="1199AF73" w14:textId="61D4B6A8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92B9" w14:textId="77777777" w:rsidR="006E2E46" w:rsidRDefault="006E2E46">
      <w:r>
        <w:separator/>
      </w:r>
    </w:p>
  </w:endnote>
  <w:endnote w:type="continuationSeparator" w:id="0">
    <w:p w14:paraId="53236DF5" w14:textId="77777777" w:rsidR="006E2E46" w:rsidRDefault="006E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AC9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17B4DD71" wp14:editId="109FED5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02168FF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04D1A20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CBAD21A" wp14:editId="061B19C6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8F0346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69E7E1B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F80C" w14:textId="77777777" w:rsidR="006E2E46" w:rsidRDefault="006E2E46">
      <w:r>
        <w:separator/>
      </w:r>
    </w:p>
  </w:footnote>
  <w:footnote w:type="continuationSeparator" w:id="0">
    <w:p w14:paraId="73AC4044" w14:textId="77777777" w:rsidR="006E2E46" w:rsidRDefault="006E2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A841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C626C5B" wp14:editId="76E3BAE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F895D" id="Freeform 1" o:spid="_x0000_s1026" style="position:absolute;margin-left:0;margin-top:.75pt;width:93.15pt;height:814.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986BDBD" wp14:editId="6129B29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217DCF" w14:textId="77777777" w:rsidR="00746ED1" w:rsidRDefault="00746ED1" w:rsidP="00746ED1">
    <w:pPr>
      <w:pStyle w:val="Title"/>
      <w:rPr>
        <w:lang w:val="en-US"/>
      </w:rPr>
    </w:pPr>
  </w:p>
  <w:p w14:paraId="15E450E2" w14:textId="77777777" w:rsidR="00746ED1" w:rsidRPr="003B1A2B" w:rsidRDefault="00746ED1" w:rsidP="00746ED1">
    <w:pPr>
      <w:rPr>
        <w:lang w:val="en-US"/>
      </w:rPr>
    </w:pPr>
  </w:p>
  <w:p w14:paraId="72FFAA1E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2E2DB1" w14:textId="77777777" w:rsidR="00746ED1" w:rsidRPr="0040293A" w:rsidRDefault="00746ED1" w:rsidP="00746ED1">
    <w:pPr>
      <w:pStyle w:val="Header"/>
      <w:rPr>
        <w:rFonts w:eastAsia="Tahoma"/>
      </w:rPr>
    </w:pPr>
  </w:p>
  <w:p w14:paraId="679BD59C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A14E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8448" behindDoc="1" locked="0" layoutInCell="1" allowOverlap="1" wp14:anchorId="6260689C" wp14:editId="279A123F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291D2824" w14:textId="77777777" w:rsidTr="00746ED1">
      <w:tc>
        <w:tcPr>
          <w:tcW w:w="6623" w:type="dxa"/>
        </w:tcPr>
        <w:p w14:paraId="16C01BC8" w14:textId="018F77BD" w:rsidR="00FD06E2" w:rsidRPr="003548A8" w:rsidRDefault="00D365E9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620" w:type="dxa"/>
        </w:tcPr>
        <w:p w14:paraId="62F69774" w14:textId="0087E4AA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D365E9">
            <w:rPr>
              <w:lang w:val="en-US"/>
            </w:rPr>
            <w:t>1.0</w:t>
          </w:r>
        </w:p>
      </w:tc>
    </w:tr>
    <w:tr w:rsidR="00FD06E2" w14:paraId="05D784F1" w14:textId="77777777" w:rsidTr="00746ED1">
      <w:trPr>
        <w:trHeight w:val="130"/>
      </w:trPr>
      <w:tc>
        <w:tcPr>
          <w:tcW w:w="6623" w:type="dxa"/>
        </w:tcPr>
        <w:p w14:paraId="5E99AF3D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8E49FE9" w14:textId="335F4019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D365E9">
            <w:rPr>
              <w:lang w:val="en-US"/>
            </w:rPr>
            <w:t>9/5/2021</w:t>
          </w:r>
        </w:p>
      </w:tc>
    </w:tr>
  </w:tbl>
  <w:p w14:paraId="3813B61E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E0B12"/>
    <w:multiLevelType w:val="hybridMultilevel"/>
    <w:tmpl w:val="4508D35E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2218"/>
    <w:multiLevelType w:val="hybridMultilevel"/>
    <w:tmpl w:val="1F96123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B69DB"/>
    <w:multiLevelType w:val="hybridMultilevel"/>
    <w:tmpl w:val="54B4E4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224"/>
    <w:multiLevelType w:val="hybridMultilevel"/>
    <w:tmpl w:val="0F4660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450"/>
    <w:multiLevelType w:val="hybridMultilevel"/>
    <w:tmpl w:val="D6341B64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3579"/>
    <w:multiLevelType w:val="hybridMultilevel"/>
    <w:tmpl w:val="F49EE68C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91CD5"/>
    <w:multiLevelType w:val="hybridMultilevel"/>
    <w:tmpl w:val="134CA958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530"/>
    <w:multiLevelType w:val="hybridMultilevel"/>
    <w:tmpl w:val="F49EE68C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324E"/>
    <w:multiLevelType w:val="hybridMultilevel"/>
    <w:tmpl w:val="0EA8A68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1360C"/>
    <w:multiLevelType w:val="hybridMultilevel"/>
    <w:tmpl w:val="0F4660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D29B1"/>
    <w:multiLevelType w:val="hybridMultilevel"/>
    <w:tmpl w:val="B9686BC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5096D"/>
    <w:multiLevelType w:val="hybridMultilevel"/>
    <w:tmpl w:val="FD483D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CBA0556"/>
    <w:multiLevelType w:val="hybridMultilevel"/>
    <w:tmpl w:val="60DC3A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05485"/>
    <w:multiLevelType w:val="hybridMultilevel"/>
    <w:tmpl w:val="D6341B64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DEE"/>
    <w:multiLevelType w:val="hybridMultilevel"/>
    <w:tmpl w:val="B9686BC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E1BB5"/>
    <w:multiLevelType w:val="hybridMultilevel"/>
    <w:tmpl w:val="60DC3A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44B3B"/>
    <w:multiLevelType w:val="hybridMultilevel"/>
    <w:tmpl w:val="4508D35E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178C"/>
    <w:multiLevelType w:val="hybridMultilevel"/>
    <w:tmpl w:val="DF4ABBA6"/>
    <w:lvl w:ilvl="0" w:tplc="0032E3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2"/>
  </w:num>
  <w:num w:numId="5">
    <w:abstractNumId w:val="7"/>
  </w:num>
  <w:num w:numId="6">
    <w:abstractNumId w:val="8"/>
  </w:num>
  <w:num w:numId="7">
    <w:abstractNumId w:val="18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2"/>
  </w:num>
  <w:num w:numId="14">
    <w:abstractNumId w:val="17"/>
  </w:num>
  <w:num w:numId="15">
    <w:abstractNumId w:val="11"/>
  </w:num>
  <w:num w:numId="16">
    <w:abstractNumId w:val="15"/>
  </w:num>
  <w:num w:numId="17">
    <w:abstractNumId w:val="14"/>
  </w:num>
  <w:num w:numId="18">
    <w:abstractNumId w:val="5"/>
  </w:num>
  <w:num w:numId="19">
    <w:abstractNumId w:val="9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81F03"/>
    <w:rsid w:val="000A272D"/>
    <w:rsid w:val="000C0CA8"/>
    <w:rsid w:val="001A3901"/>
    <w:rsid w:val="001A6914"/>
    <w:rsid w:val="00213B43"/>
    <w:rsid w:val="00304881"/>
    <w:rsid w:val="003564C3"/>
    <w:rsid w:val="00362991"/>
    <w:rsid w:val="00363B6E"/>
    <w:rsid w:val="0037628A"/>
    <w:rsid w:val="003B6D89"/>
    <w:rsid w:val="004540F1"/>
    <w:rsid w:val="004A5CF1"/>
    <w:rsid w:val="004A6BB7"/>
    <w:rsid w:val="004B7CC9"/>
    <w:rsid w:val="00505484"/>
    <w:rsid w:val="005300A9"/>
    <w:rsid w:val="005439AE"/>
    <w:rsid w:val="0055070E"/>
    <w:rsid w:val="00562E67"/>
    <w:rsid w:val="00565DFE"/>
    <w:rsid w:val="0057432C"/>
    <w:rsid w:val="005A02B6"/>
    <w:rsid w:val="005E2817"/>
    <w:rsid w:val="005F1F19"/>
    <w:rsid w:val="005F3F51"/>
    <w:rsid w:val="00681CD0"/>
    <w:rsid w:val="006E2E46"/>
    <w:rsid w:val="00742141"/>
    <w:rsid w:val="00746ED1"/>
    <w:rsid w:val="00751440"/>
    <w:rsid w:val="007A1DE8"/>
    <w:rsid w:val="008877F7"/>
    <w:rsid w:val="008D16EA"/>
    <w:rsid w:val="008F22E3"/>
    <w:rsid w:val="008F7BA1"/>
    <w:rsid w:val="00976D26"/>
    <w:rsid w:val="00976FF9"/>
    <w:rsid w:val="00A122CE"/>
    <w:rsid w:val="00AA30A6"/>
    <w:rsid w:val="00AA49C3"/>
    <w:rsid w:val="00B34CF1"/>
    <w:rsid w:val="00B62132"/>
    <w:rsid w:val="00B9220E"/>
    <w:rsid w:val="00BD1F8A"/>
    <w:rsid w:val="00C107A7"/>
    <w:rsid w:val="00C122ED"/>
    <w:rsid w:val="00C161AA"/>
    <w:rsid w:val="00C476E4"/>
    <w:rsid w:val="00C929D6"/>
    <w:rsid w:val="00CC4B40"/>
    <w:rsid w:val="00CE7D5B"/>
    <w:rsid w:val="00D12CFA"/>
    <w:rsid w:val="00D24E39"/>
    <w:rsid w:val="00D26477"/>
    <w:rsid w:val="00D365E9"/>
    <w:rsid w:val="00D52AFF"/>
    <w:rsid w:val="00DA2A6D"/>
    <w:rsid w:val="00E16286"/>
    <w:rsid w:val="00EC66A3"/>
    <w:rsid w:val="00ED3427"/>
    <w:rsid w:val="00F22516"/>
    <w:rsid w:val="00F27343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3BC23"/>
  <w15:docId w15:val="{1BD1433A-CD88-433D-9CE9-9D4056AA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table" w:styleId="TableTheme">
    <w:name w:val="Table Theme"/>
    <w:basedOn w:val="TableNormal"/>
    <w:rsid w:val="008877F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B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04881"/>
    <w:rPr>
      <w:rFonts w:ascii="Arial" w:hAnsi="Arial"/>
      <w:b/>
      <w:sz w:val="22"/>
      <w:lang w:val="vi-VN"/>
    </w:rPr>
  </w:style>
  <w:style w:type="table" w:styleId="TableGridLight">
    <w:name w:val="Grid Table Light"/>
    <w:basedOn w:val="TableNormal"/>
    <w:uiPriority w:val="40"/>
    <w:rsid w:val="00C476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296</TotalTime>
  <Pages>9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5502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Nam Huỳnh Nhật</cp:lastModifiedBy>
  <cp:revision>17</cp:revision>
  <cp:lastPrinted>2013-12-07T15:57:00Z</cp:lastPrinted>
  <dcterms:created xsi:type="dcterms:W3CDTF">2013-10-13T11:07:00Z</dcterms:created>
  <dcterms:modified xsi:type="dcterms:W3CDTF">2021-05-10T03:27:00Z</dcterms:modified>
</cp:coreProperties>
</file>