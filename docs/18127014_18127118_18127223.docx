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438F" w14:textId="77777777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14:paraId="3BA84CA3" w14:textId="4CD34B4A" w:rsidR="000665DD" w:rsidRPr="004266CC" w:rsidRDefault="004266CC" w:rsidP="00D22B0E">
      <w:pPr>
        <w:pStyle w:val="Heading1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Phần mềm </w:t>
      </w:r>
      <w:r w:rsidRPr="004266CC">
        <w:rPr>
          <w:lang w:val="en-US"/>
        </w:rPr>
        <w:t>E-commer</w:t>
      </w:r>
      <w:r>
        <w:rPr>
          <w:lang w:val="en-US"/>
        </w:rPr>
        <w:t>ce cho thiết bị di động sử dụng Android</w:t>
      </w:r>
      <w:r w:rsidR="00D22B0E">
        <w:rPr>
          <w:lang w:val="en-US"/>
        </w:rPr>
        <w:t>.</w:t>
      </w:r>
    </w:p>
    <w:p w14:paraId="4290CD1A" w14:textId="77777777" w:rsidR="000665DD" w:rsidRDefault="000665DD" w:rsidP="000665DD">
      <w:pPr>
        <w:pStyle w:val="Heading1"/>
      </w:pPr>
      <w:r>
        <w:t>Môi trường phát triển ứng dụng:</w:t>
      </w:r>
    </w:p>
    <w:p w14:paraId="481927A6" w14:textId="4AD12697" w:rsidR="000665DD" w:rsidRDefault="00D22B0E" w:rsidP="004266CC">
      <w:pPr>
        <w:pStyle w:val="Heading1"/>
        <w:numPr>
          <w:ilvl w:val="0"/>
          <w:numId w:val="32"/>
        </w:numPr>
        <w:rPr>
          <w:lang w:val="en-US"/>
        </w:rPr>
      </w:pPr>
      <w:r>
        <w:rPr>
          <w:lang w:val="en-US"/>
        </w:rPr>
        <w:t>Ngôn ngữ: Java</w:t>
      </w:r>
    </w:p>
    <w:p w14:paraId="54C23B82" w14:textId="7047907E" w:rsidR="00D22B0E" w:rsidRPr="00D22B0E" w:rsidRDefault="00D22B0E" w:rsidP="00D22B0E">
      <w:pPr>
        <w:pStyle w:val="Heading1"/>
        <w:numPr>
          <w:ilvl w:val="0"/>
          <w:numId w:val="32"/>
        </w:numPr>
        <w:rPr>
          <w:lang w:val="en-US"/>
        </w:rPr>
      </w:pPr>
      <w:r>
        <w:rPr>
          <w:lang w:val="en-US"/>
        </w:rPr>
        <w:t>Môi trường lập trình: Android Studio</w:t>
      </w:r>
    </w:p>
    <w:p w14:paraId="0812F6E8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1"/>
        <w:gridCol w:w="1545"/>
        <w:gridCol w:w="3484"/>
      </w:tblGrid>
      <w:tr w:rsidR="005E362C" w14:paraId="4A485D77" w14:textId="77777777" w:rsidTr="000665DD">
        <w:tc>
          <w:tcPr>
            <w:tcW w:w="763" w:type="dxa"/>
          </w:tcPr>
          <w:p w14:paraId="5A96CF76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66A1D002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68B5DD60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23FAA75C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61F33515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5E362C" w14:paraId="4FFF0F7B" w14:textId="77777777" w:rsidTr="000665DD">
        <w:tc>
          <w:tcPr>
            <w:tcW w:w="763" w:type="dxa"/>
          </w:tcPr>
          <w:p w14:paraId="55367B37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621D6C8" w14:textId="57CE1A09" w:rsidR="000665DD" w:rsidRPr="005E362C" w:rsidRDefault="005E362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18127014</w:t>
            </w:r>
          </w:p>
        </w:tc>
        <w:tc>
          <w:tcPr>
            <w:tcW w:w="2855" w:type="dxa"/>
          </w:tcPr>
          <w:p w14:paraId="7B397C69" w14:textId="20FA0FAD" w:rsidR="000665DD" w:rsidRPr="005E362C" w:rsidRDefault="005E362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Huỳnh Nhật Nam</w:t>
            </w:r>
          </w:p>
        </w:tc>
        <w:tc>
          <w:tcPr>
            <w:tcW w:w="1573" w:type="dxa"/>
          </w:tcPr>
          <w:p w14:paraId="6766CC77" w14:textId="0BBBCC63" w:rsidR="000665DD" w:rsidRPr="00D22B0E" w:rsidRDefault="00D22B0E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0346405447</w:t>
            </w:r>
          </w:p>
        </w:tc>
        <w:tc>
          <w:tcPr>
            <w:tcW w:w="3287" w:type="dxa"/>
          </w:tcPr>
          <w:p w14:paraId="6DBEE90A" w14:textId="75AF46AC" w:rsidR="000665DD" w:rsidRPr="004266CC" w:rsidRDefault="004266C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18127014@</w:t>
            </w:r>
            <w:r>
              <w:rPr>
                <w:lang w:val="en-US"/>
              </w:rPr>
              <w:t>student.hcmus.edu.vn</w:t>
            </w:r>
          </w:p>
        </w:tc>
      </w:tr>
      <w:tr w:rsidR="005E362C" w14:paraId="7F8C1AEF" w14:textId="77777777" w:rsidTr="000665DD">
        <w:tc>
          <w:tcPr>
            <w:tcW w:w="763" w:type="dxa"/>
          </w:tcPr>
          <w:p w14:paraId="0701BC6D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8A653CC" w14:textId="748F91F7" w:rsidR="000665DD" w:rsidRPr="005E362C" w:rsidRDefault="005E362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</w:t>
            </w:r>
            <w:r w:rsidR="004266CC">
              <w:rPr>
                <w:lang w:val="en-US"/>
              </w:rPr>
              <w:t>118</w:t>
            </w:r>
          </w:p>
        </w:tc>
        <w:tc>
          <w:tcPr>
            <w:tcW w:w="2855" w:type="dxa"/>
          </w:tcPr>
          <w:p w14:paraId="4FE9ADC6" w14:textId="68C52C03" w:rsidR="000665DD" w:rsidRPr="004266CC" w:rsidRDefault="004266C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Mai Đăng Khánh</w:t>
            </w:r>
          </w:p>
        </w:tc>
        <w:tc>
          <w:tcPr>
            <w:tcW w:w="1573" w:type="dxa"/>
          </w:tcPr>
          <w:p w14:paraId="52BC57A6" w14:textId="0CD1BDCA" w:rsidR="000665DD" w:rsidRPr="00D22B0E" w:rsidRDefault="00D22B0E" w:rsidP="000279E6">
            <w:pPr>
              <w:spacing w:before="120" w:after="120"/>
              <w:rPr>
                <w:lang w:val="en-US"/>
              </w:rPr>
            </w:pPr>
            <w:r w:rsidRPr="00D22B0E">
              <w:rPr>
                <w:lang w:val="en-US"/>
              </w:rPr>
              <w:t>0967555649</w:t>
            </w:r>
          </w:p>
        </w:tc>
        <w:tc>
          <w:tcPr>
            <w:tcW w:w="3287" w:type="dxa"/>
          </w:tcPr>
          <w:p w14:paraId="1E7B6987" w14:textId="2A637A1F" w:rsidR="000665DD" w:rsidRPr="004266CC" w:rsidRDefault="004266C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18127118@</w:t>
            </w:r>
            <w:r>
              <w:rPr>
                <w:lang w:val="en-US"/>
              </w:rPr>
              <w:t>student.hcmus.edu.vn</w:t>
            </w:r>
          </w:p>
        </w:tc>
      </w:tr>
      <w:tr w:rsidR="005E362C" w14:paraId="301D26E5" w14:textId="77777777" w:rsidTr="000665DD">
        <w:tc>
          <w:tcPr>
            <w:tcW w:w="763" w:type="dxa"/>
          </w:tcPr>
          <w:p w14:paraId="3CF23A2F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33AF048D" w14:textId="17F421DE" w:rsidR="000665DD" w:rsidRPr="005E362C" w:rsidRDefault="005E362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18127223</w:t>
            </w:r>
          </w:p>
        </w:tc>
        <w:tc>
          <w:tcPr>
            <w:tcW w:w="2855" w:type="dxa"/>
          </w:tcPr>
          <w:p w14:paraId="5C4E6924" w14:textId="45A8BE65" w:rsidR="000665DD" w:rsidRPr="005E362C" w:rsidRDefault="005E362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Phúc Thịnh</w:t>
            </w:r>
          </w:p>
        </w:tc>
        <w:tc>
          <w:tcPr>
            <w:tcW w:w="1573" w:type="dxa"/>
          </w:tcPr>
          <w:p w14:paraId="472474B3" w14:textId="4010837B" w:rsidR="000665DD" w:rsidRPr="005E362C" w:rsidRDefault="005E362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0944779167</w:t>
            </w:r>
          </w:p>
        </w:tc>
        <w:tc>
          <w:tcPr>
            <w:tcW w:w="3287" w:type="dxa"/>
          </w:tcPr>
          <w:p w14:paraId="5C9DE313" w14:textId="53402043" w:rsidR="000665DD" w:rsidRPr="005E362C" w:rsidRDefault="005E362C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18127223@student.hcmus.edu.vn</w:t>
            </w:r>
          </w:p>
        </w:tc>
      </w:tr>
    </w:tbl>
    <w:p w14:paraId="6969F49C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20D9E13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1A1949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ECEDCC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0F9337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337F5E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4E290E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2DE389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22E2C7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06C6D6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AADEDA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D82BBF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B72CC1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E0BD5C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715548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85907C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A8C287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F87E5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FBA59" w14:textId="77777777" w:rsidR="00D666AB" w:rsidRDefault="00D666AB">
      <w:r>
        <w:separator/>
      </w:r>
    </w:p>
  </w:endnote>
  <w:endnote w:type="continuationSeparator" w:id="0">
    <w:p w14:paraId="4AF68988" w14:textId="77777777" w:rsidR="00D666AB" w:rsidRDefault="00D6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0B566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F0F8174" wp14:editId="00E5FF22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72BE65D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DB34F" w14:textId="77777777" w:rsidR="00D666AB" w:rsidRDefault="00D666AB">
      <w:r>
        <w:separator/>
      </w:r>
    </w:p>
  </w:footnote>
  <w:footnote w:type="continuationSeparator" w:id="0">
    <w:p w14:paraId="26525014" w14:textId="77777777" w:rsidR="00D666AB" w:rsidRDefault="00D66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B0895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72ABCDA2" wp14:editId="43FCACB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F9B9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F7B0C33" wp14:editId="3E8FD5F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64EF29" w14:textId="77777777" w:rsidR="003701D7" w:rsidRDefault="003701D7" w:rsidP="003701D7">
    <w:pPr>
      <w:pStyle w:val="Title"/>
      <w:rPr>
        <w:lang w:val="en-US"/>
      </w:rPr>
    </w:pPr>
  </w:p>
  <w:p w14:paraId="75379FC1" w14:textId="77777777" w:rsidR="003B1A2B" w:rsidRPr="003B1A2B" w:rsidRDefault="003B1A2B" w:rsidP="003B1A2B">
    <w:pPr>
      <w:rPr>
        <w:lang w:val="en-US"/>
      </w:rPr>
    </w:pPr>
  </w:p>
  <w:p w14:paraId="71F8A13B" w14:textId="08B67C33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 w:rsidR="005E362C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C0CE1"/>
    <w:multiLevelType w:val="hybridMultilevel"/>
    <w:tmpl w:val="043E14DA"/>
    <w:lvl w:ilvl="0" w:tplc="EBBE9F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8"/>
  </w:num>
  <w:num w:numId="7">
    <w:abstractNumId w:val="18"/>
  </w:num>
  <w:num w:numId="8">
    <w:abstractNumId w:val="23"/>
  </w:num>
  <w:num w:numId="9">
    <w:abstractNumId w:val="10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9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2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266CC"/>
    <w:rsid w:val="00435847"/>
    <w:rsid w:val="004B7CC9"/>
    <w:rsid w:val="004E21B2"/>
    <w:rsid w:val="004E4257"/>
    <w:rsid w:val="005802A5"/>
    <w:rsid w:val="005E362C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2B0E"/>
    <w:rsid w:val="00D234F3"/>
    <w:rsid w:val="00D666AB"/>
    <w:rsid w:val="00DA2A6D"/>
    <w:rsid w:val="00DC363E"/>
    <w:rsid w:val="00E13A51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4FC4AB"/>
  <w15:docId w15:val="{0E164983-C0FB-45A0-926D-C127FAC9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26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thinh</cp:lastModifiedBy>
  <cp:revision>9</cp:revision>
  <cp:lastPrinted>2013-12-07T15:54:00Z</cp:lastPrinted>
  <dcterms:created xsi:type="dcterms:W3CDTF">2013-10-13T11:23:00Z</dcterms:created>
  <dcterms:modified xsi:type="dcterms:W3CDTF">2021-02-19T12:06:00Z</dcterms:modified>
</cp:coreProperties>
</file>