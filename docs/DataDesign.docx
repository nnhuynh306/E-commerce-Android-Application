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340B" w14:textId="77777777" w:rsidR="003548A8" w:rsidRDefault="003548A8" w:rsidP="003548A8">
      <w:pPr>
        <w:rPr>
          <w:lang w:val="en-US"/>
        </w:rPr>
      </w:pPr>
    </w:p>
    <w:p w14:paraId="76935359" w14:textId="77777777" w:rsidR="00301562" w:rsidRDefault="00301562" w:rsidP="003548A8">
      <w:pPr>
        <w:rPr>
          <w:lang w:val="en-US"/>
        </w:rPr>
      </w:pPr>
    </w:p>
    <w:p w14:paraId="0CF176DF" w14:textId="77777777" w:rsidR="00301562" w:rsidRDefault="00301562" w:rsidP="003548A8">
      <w:pPr>
        <w:rPr>
          <w:lang w:val="en-US"/>
        </w:rPr>
      </w:pPr>
    </w:p>
    <w:p w14:paraId="2669EE1A" w14:textId="77777777" w:rsidR="00301562" w:rsidRDefault="00301562" w:rsidP="003548A8">
      <w:pPr>
        <w:rPr>
          <w:lang w:val="en-US"/>
        </w:rPr>
      </w:pPr>
    </w:p>
    <w:p w14:paraId="48E031EA" w14:textId="77777777" w:rsidR="00301562" w:rsidRDefault="00301562" w:rsidP="003548A8">
      <w:pPr>
        <w:rPr>
          <w:lang w:val="en-US"/>
        </w:rPr>
      </w:pPr>
    </w:p>
    <w:p w14:paraId="5BE7A902" w14:textId="77777777" w:rsidR="00301562" w:rsidRDefault="00301562" w:rsidP="003548A8">
      <w:pPr>
        <w:rPr>
          <w:lang w:val="en-US"/>
        </w:rPr>
      </w:pPr>
    </w:p>
    <w:p w14:paraId="614BAB1C" w14:textId="77777777" w:rsidR="00301562" w:rsidRDefault="00301562" w:rsidP="003548A8">
      <w:pPr>
        <w:rPr>
          <w:lang w:val="en-US"/>
        </w:rPr>
      </w:pPr>
    </w:p>
    <w:p w14:paraId="2EF034E7" w14:textId="77777777" w:rsidR="003548A8" w:rsidRPr="003548A8" w:rsidRDefault="003548A8" w:rsidP="003548A8">
      <w:pPr>
        <w:rPr>
          <w:lang w:val="en-US"/>
        </w:rPr>
      </w:pPr>
    </w:p>
    <w:p w14:paraId="502A52B1" w14:textId="40D454DA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BC1019">
        <w:rPr>
          <w:color w:val="0000FF"/>
          <w:lang w:val="en-US"/>
        </w:rPr>
        <w:t>E-commerce Android Application</w:t>
      </w:r>
    </w:p>
    <w:p w14:paraId="02B322CD" w14:textId="77777777" w:rsidR="007A1DE8" w:rsidRPr="007A1DE8" w:rsidRDefault="007A1DE8" w:rsidP="007A1DE8">
      <w:pPr>
        <w:rPr>
          <w:lang w:val="en-US"/>
        </w:rPr>
      </w:pPr>
    </w:p>
    <w:p w14:paraId="2D4AC56D" w14:textId="294B4D2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101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2884ADDC" w14:textId="77777777" w:rsidR="00D234F3" w:rsidRDefault="00D234F3">
      <w:pPr>
        <w:pStyle w:val="Title"/>
        <w:jc w:val="both"/>
        <w:rPr>
          <w:lang w:val="en-US"/>
        </w:rPr>
      </w:pPr>
    </w:p>
    <w:p w14:paraId="050E9170" w14:textId="77777777" w:rsidR="003548A8" w:rsidRDefault="003548A8" w:rsidP="003548A8">
      <w:pPr>
        <w:rPr>
          <w:lang w:val="en-US"/>
        </w:rPr>
      </w:pPr>
    </w:p>
    <w:p w14:paraId="1AEE383A" w14:textId="77777777" w:rsidR="00301562" w:rsidRDefault="00301562" w:rsidP="003548A8">
      <w:pPr>
        <w:rPr>
          <w:lang w:val="en-US"/>
        </w:rPr>
      </w:pPr>
    </w:p>
    <w:p w14:paraId="3FEFC7EF" w14:textId="77777777" w:rsidR="00301562" w:rsidRDefault="00301562" w:rsidP="003548A8">
      <w:pPr>
        <w:rPr>
          <w:lang w:val="en-US"/>
        </w:rPr>
      </w:pPr>
    </w:p>
    <w:p w14:paraId="6CD604DF" w14:textId="77777777" w:rsidR="00301562" w:rsidRDefault="00301562" w:rsidP="003548A8">
      <w:pPr>
        <w:rPr>
          <w:lang w:val="en-US"/>
        </w:rPr>
      </w:pPr>
    </w:p>
    <w:p w14:paraId="6985D22D" w14:textId="77777777" w:rsidR="00301562" w:rsidRDefault="00301562" w:rsidP="003548A8">
      <w:pPr>
        <w:rPr>
          <w:lang w:val="en-US"/>
        </w:rPr>
      </w:pPr>
    </w:p>
    <w:p w14:paraId="4DDCE93B" w14:textId="77777777" w:rsidR="00301562" w:rsidRDefault="00301562" w:rsidP="003548A8">
      <w:pPr>
        <w:rPr>
          <w:lang w:val="en-US"/>
        </w:rPr>
      </w:pPr>
    </w:p>
    <w:p w14:paraId="2EEC50F4" w14:textId="77777777" w:rsidR="00301562" w:rsidRDefault="00301562" w:rsidP="003548A8">
      <w:pPr>
        <w:rPr>
          <w:lang w:val="en-US"/>
        </w:rPr>
      </w:pPr>
    </w:p>
    <w:p w14:paraId="3AEA7649" w14:textId="77777777" w:rsidR="00301562" w:rsidRDefault="00301562" w:rsidP="003548A8">
      <w:pPr>
        <w:rPr>
          <w:lang w:val="en-US"/>
        </w:rPr>
      </w:pPr>
    </w:p>
    <w:p w14:paraId="4FC89999" w14:textId="77777777" w:rsidR="00301562" w:rsidRDefault="00301562" w:rsidP="003548A8">
      <w:pPr>
        <w:rPr>
          <w:lang w:val="en-US"/>
        </w:rPr>
      </w:pPr>
    </w:p>
    <w:p w14:paraId="5DB95C92" w14:textId="77777777" w:rsidR="003548A8" w:rsidRDefault="003548A8" w:rsidP="003548A8">
      <w:pPr>
        <w:rPr>
          <w:lang w:val="en-US"/>
        </w:rPr>
      </w:pPr>
    </w:p>
    <w:p w14:paraId="2B212CA6" w14:textId="77777777" w:rsidR="003548A8" w:rsidRDefault="003548A8" w:rsidP="003548A8">
      <w:pPr>
        <w:rPr>
          <w:lang w:val="en-US"/>
        </w:rPr>
      </w:pPr>
    </w:p>
    <w:p w14:paraId="32BAAD74" w14:textId="77777777" w:rsidR="003548A8" w:rsidRDefault="003548A8" w:rsidP="003548A8">
      <w:pPr>
        <w:rPr>
          <w:lang w:val="en-US"/>
        </w:rPr>
      </w:pPr>
    </w:p>
    <w:p w14:paraId="3E9D0A1E" w14:textId="77777777" w:rsidR="003548A8" w:rsidRDefault="003548A8" w:rsidP="003548A8">
      <w:pPr>
        <w:rPr>
          <w:lang w:val="en-US"/>
        </w:rPr>
      </w:pPr>
    </w:p>
    <w:p w14:paraId="2999E59C" w14:textId="77777777" w:rsidR="003548A8" w:rsidRDefault="003548A8" w:rsidP="003548A8">
      <w:pPr>
        <w:rPr>
          <w:lang w:val="en-US"/>
        </w:rPr>
      </w:pPr>
    </w:p>
    <w:p w14:paraId="100A5AC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84A4F19" w14:textId="3ECFD4FE" w:rsidR="003548A8" w:rsidRPr="003548A8" w:rsidRDefault="009C773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55C9701C" w14:textId="65E8B349" w:rsidR="003548A8" w:rsidRDefault="009C773F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Phúc Thịnh</w:t>
      </w:r>
    </w:p>
    <w:p w14:paraId="2BDED018" w14:textId="4DA84FED" w:rsidR="00DC363E" w:rsidRPr="003548A8" w:rsidRDefault="009C773F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– Mai Đăng Khánh</w:t>
      </w:r>
    </w:p>
    <w:p w14:paraId="1DE1EE1B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F783CEC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0238E0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360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2790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42B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FDEF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3052E76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D1C21" w14:textId="2B781493" w:rsidR="00E95D0C" w:rsidRPr="003548A8" w:rsidRDefault="00BC101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F98D" w14:textId="4F18FC69" w:rsidR="00E95D0C" w:rsidRPr="003548A8" w:rsidRDefault="00BC101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E6EB7" w14:textId="048FEFEA" w:rsidR="00E95D0C" w:rsidRPr="0037628A" w:rsidRDefault="00BC101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Database design + Fields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29D1" w14:textId="7C2F5843" w:rsidR="00E95D0C" w:rsidRPr="003548A8" w:rsidRDefault="00BC101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Nhật Nam</w:t>
            </w:r>
          </w:p>
        </w:tc>
      </w:tr>
      <w:tr w:rsidR="00E95D0C" w:rsidRPr="007A1DE8" w14:paraId="15908FF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484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5171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BF9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656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C56F8C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E65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1034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8723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1BE1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DA0A2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21A5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9831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6595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DB4D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67AB061" w14:textId="77777777" w:rsidR="00A23833" w:rsidRDefault="00A23833" w:rsidP="0031511D">
      <w:pPr>
        <w:pStyle w:val="Title"/>
        <w:rPr>
          <w:lang w:val="en-US"/>
        </w:rPr>
      </w:pPr>
    </w:p>
    <w:p w14:paraId="7BCD41D7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C6EA792" w14:textId="33873170" w:rsidR="00117052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1486203" w:history="1">
        <w:r w:rsidR="00117052" w:rsidRPr="00131023">
          <w:rPr>
            <w:rStyle w:val="Hyperlink"/>
            <w:noProof/>
          </w:rPr>
          <w:t>1.</w:t>
        </w:r>
        <w:r w:rsidR="00117052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117052" w:rsidRPr="00131023">
          <w:rPr>
            <w:rStyle w:val="Hyperlink"/>
            <w:noProof/>
          </w:rPr>
          <w:t>Sơ đồ logic</w:t>
        </w:r>
        <w:r w:rsidR="00117052">
          <w:rPr>
            <w:noProof/>
            <w:webHidden/>
          </w:rPr>
          <w:tab/>
        </w:r>
        <w:r w:rsidR="00117052">
          <w:rPr>
            <w:noProof/>
            <w:webHidden/>
          </w:rPr>
          <w:fldChar w:fldCharType="begin"/>
        </w:r>
        <w:r w:rsidR="00117052">
          <w:rPr>
            <w:noProof/>
            <w:webHidden/>
          </w:rPr>
          <w:instrText xml:space="preserve"> PAGEREF _Toc71486203 \h </w:instrText>
        </w:r>
        <w:r w:rsidR="00117052">
          <w:rPr>
            <w:noProof/>
            <w:webHidden/>
          </w:rPr>
        </w:r>
        <w:r w:rsidR="00117052">
          <w:rPr>
            <w:noProof/>
            <w:webHidden/>
          </w:rPr>
          <w:fldChar w:fldCharType="separate"/>
        </w:r>
        <w:r w:rsidR="00117052">
          <w:rPr>
            <w:noProof/>
            <w:webHidden/>
          </w:rPr>
          <w:t>3</w:t>
        </w:r>
        <w:r w:rsidR="00117052">
          <w:rPr>
            <w:noProof/>
            <w:webHidden/>
          </w:rPr>
          <w:fldChar w:fldCharType="end"/>
        </w:r>
      </w:hyperlink>
    </w:p>
    <w:p w14:paraId="6C1F741D" w14:textId="412F8C56" w:rsidR="00117052" w:rsidRDefault="001170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4" w:history="1">
        <w:r w:rsidRPr="001310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661EB" w14:textId="1BBBB54C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5" w:history="1">
        <w:r w:rsidRPr="00131023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LoaiSP: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D71EB5" w14:textId="1BE83333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6" w:history="1">
        <w:r w:rsidRPr="00131023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SanPham: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C1D148" w14:textId="261B1C27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7" w:history="1">
        <w:r w:rsidRPr="00131023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ChiTietGioHang: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869498" w14:textId="4D3E93A3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8" w:history="1">
        <w:r w:rsidRPr="00131023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GioHang: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FF521A" w14:textId="2D509967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09" w:history="1">
        <w:r w:rsidRPr="00131023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ChiTietDonHang: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FD82D8" w14:textId="343A7C37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0" w:history="1">
        <w:r w:rsidRPr="00131023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DonHang: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915250" w14:textId="5C24A0F5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1" w:history="1">
        <w:r w:rsidRPr="00131023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TaiKhoan: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FA997" w14:textId="1601E190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2" w:history="1">
        <w:r w:rsidRPr="00131023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QuanTriVien: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EA0098" w14:textId="0FDD4904" w:rsidR="00117052" w:rsidRDefault="001170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86213" w:history="1">
        <w:r w:rsidRPr="00131023">
          <w:rPr>
            <w:rStyle w:val="Hyperlink"/>
            <w:noProof/>
            <w:lang w:val="en-US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31023">
          <w:rPr>
            <w:rStyle w:val="Hyperlink"/>
            <w:noProof/>
            <w:lang w:val="en-US"/>
          </w:rPr>
          <w:t>ThamSo: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_Toc71486213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036C5B" w14:textId="03DE3440" w:rsidR="00C14AB8" w:rsidRDefault="00A23833" w:rsidP="00117052">
      <w:pPr>
        <w:pStyle w:val="BodyText"/>
        <w:tabs>
          <w:tab w:val="center" w:pos="4873"/>
          <w:tab w:val="left" w:pos="5292"/>
        </w:tabs>
        <w:jc w:val="both"/>
        <w:rPr>
          <w:lang w:val="en-US"/>
        </w:rPr>
      </w:pPr>
      <w:r>
        <w:rPr>
          <w:lang w:val="en-US"/>
        </w:rPr>
        <w:fldChar w:fldCharType="end"/>
      </w:r>
      <w:r w:rsidR="00117052">
        <w:rPr>
          <w:lang w:val="en-US"/>
        </w:rPr>
        <w:tab/>
      </w:r>
      <w:r w:rsidR="00117052">
        <w:rPr>
          <w:lang w:val="en-US"/>
        </w:rPr>
        <w:tab/>
      </w:r>
    </w:p>
    <w:p w14:paraId="2760AF4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2EE6E24" w14:textId="3F52F58F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71486203"/>
      <w:r w:rsidRPr="005F2DFA">
        <w:lastRenderedPageBreak/>
        <w:t>Sơ đồ logic</w:t>
      </w:r>
      <w:bookmarkEnd w:id="0"/>
      <w:bookmarkEnd w:id="1"/>
    </w:p>
    <w:p w14:paraId="6CA3542D" w14:textId="080D40BA" w:rsidR="00656FA7" w:rsidRPr="00656FA7" w:rsidRDefault="00BE2418" w:rsidP="00656FA7">
      <w:r>
        <w:rPr>
          <w:noProof/>
        </w:rPr>
        <w:drawing>
          <wp:inline distT="0" distB="0" distL="0" distR="0" wp14:anchorId="4CD0659B" wp14:editId="7A9DF5B4">
            <wp:extent cx="5732145" cy="37433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E9FB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71486204"/>
      <w:r w:rsidRPr="005F2DFA">
        <w:t>Mô tả chi tiết các kiểu dữ liệu trong sơ đồ logic</w:t>
      </w:r>
      <w:bookmarkEnd w:id="2"/>
      <w:bookmarkEnd w:id="3"/>
    </w:p>
    <w:p w14:paraId="4377FF07" w14:textId="0CC8D87E" w:rsidR="003C2F0F" w:rsidRDefault="0056537C" w:rsidP="0056537C">
      <w:pPr>
        <w:pStyle w:val="Heading2"/>
        <w:rPr>
          <w:lang w:val="en-US"/>
        </w:rPr>
      </w:pPr>
      <w:bookmarkStart w:id="4" w:name="_Toc71486205"/>
      <w:r>
        <w:rPr>
          <w:lang w:val="en-US"/>
        </w:rPr>
        <w:t>LoaiSP: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14:paraId="26AAC977" w14:textId="77777777" w:rsidTr="00EC263F">
        <w:tc>
          <w:tcPr>
            <w:tcW w:w="801" w:type="dxa"/>
            <w:shd w:val="clear" w:color="auto" w:fill="EEECE1" w:themeFill="background2"/>
          </w:tcPr>
          <w:p w14:paraId="6D7F75E6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4DDAE7E6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61FF3965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1749C58A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042BFD8D" w14:textId="77777777" w:rsidR="003C2F0F" w:rsidRPr="00EC263F" w:rsidRDefault="003C2F0F" w:rsidP="00F10F04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3C2F0F" w:rsidRPr="005F2DFA" w14:paraId="426F203F" w14:textId="77777777" w:rsidTr="00F10F04">
        <w:tc>
          <w:tcPr>
            <w:tcW w:w="801" w:type="dxa"/>
          </w:tcPr>
          <w:p w14:paraId="00FF9966" w14:textId="06110EB8" w:rsidR="003C2F0F" w:rsidRPr="0056537C" w:rsidRDefault="003C2F0F" w:rsidP="0056537C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8AC9640" w14:textId="4C7FF983" w:rsidR="003C2F0F" w:rsidRPr="00BE2418" w:rsidRDefault="00BE2418" w:rsidP="0056537C">
            <w:pPr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1688" w:type="dxa"/>
          </w:tcPr>
          <w:p w14:paraId="400CF7EF" w14:textId="5F694DF6" w:rsidR="003C2F0F" w:rsidRPr="00BE2418" w:rsidRDefault="00BE2418" w:rsidP="0056537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C90533B" w14:textId="73BF0708" w:rsidR="003C2F0F" w:rsidRPr="00BE2418" w:rsidRDefault="00BE2418" w:rsidP="0056537C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57D5DC3E" w14:textId="6584EA82" w:rsidR="003C2F0F" w:rsidRPr="00BE2418" w:rsidRDefault="003C2F0F" w:rsidP="0056537C">
            <w:pPr>
              <w:rPr>
                <w:lang w:val="en-US"/>
              </w:rPr>
            </w:pPr>
          </w:p>
        </w:tc>
      </w:tr>
      <w:tr w:rsidR="00E8339B" w:rsidRPr="005F2DFA" w14:paraId="16CE422F" w14:textId="77777777" w:rsidTr="00F10F04">
        <w:tc>
          <w:tcPr>
            <w:tcW w:w="801" w:type="dxa"/>
          </w:tcPr>
          <w:p w14:paraId="793AC648" w14:textId="77777777" w:rsidR="00E8339B" w:rsidRPr="0056537C" w:rsidRDefault="00E8339B" w:rsidP="00E8339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ED5B31D" w14:textId="69DB1D26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688" w:type="dxa"/>
          </w:tcPr>
          <w:p w14:paraId="47453C39" w14:textId="59704589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462424A2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39E3117" w14:textId="3ACAD801" w:rsidR="00E8339B" w:rsidRPr="00BE2418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Tên của loại sản phẩm</w:t>
            </w:r>
          </w:p>
        </w:tc>
      </w:tr>
    </w:tbl>
    <w:p w14:paraId="5627ECE9" w14:textId="40B6BC01" w:rsidR="0056537C" w:rsidRDefault="0056537C" w:rsidP="0056537C">
      <w:pPr>
        <w:pStyle w:val="Heading2"/>
        <w:rPr>
          <w:lang w:val="en-US"/>
        </w:rPr>
      </w:pPr>
      <w:bookmarkStart w:id="5" w:name="_Toc71486206"/>
      <w:r>
        <w:rPr>
          <w:lang w:val="en-US"/>
        </w:rPr>
        <w:t>SanPham</w:t>
      </w:r>
      <w:r>
        <w:rPr>
          <w:lang w:val="en-US"/>
        </w:rPr>
        <w:t>:</w:t>
      </w:r>
      <w:bookmarkEnd w:id="5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1B421811" w14:textId="77777777" w:rsidTr="00EC263F">
        <w:tc>
          <w:tcPr>
            <w:tcW w:w="801" w:type="dxa"/>
            <w:shd w:val="clear" w:color="auto" w:fill="EEECE1" w:themeFill="background2"/>
          </w:tcPr>
          <w:p w14:paraId="54B87911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4409538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34D6070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11D999F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63F3CE6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3C2FA6DD" w14:textId="77777777" w:rsidTr="00E06949">
        <w:tc>
          <w:tcPr>
            <w:tcW w:w="801" w:type="dxa"/>
          </w:tcPr>
          <w:p w14:paraId="51A20510" w14:textId="77777777" w:rsidR="0056537C" w:rsidRPr="0056537C" w:rsidRDefault="0056537C" w:rsidP="0056537C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FA91C31" w14:textId="5973AEC7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688" w:type="dxa"/>
          </w:tcPr>
          <w:p w14:paraId="25AB546D" w14:textId="43B2F7DA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38D29E28" w14:textId="5704412F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30A4618" w14:textId="77777777" w:rsidR="0056537C" w:rsidRPr="0056537C" w:rsidRDefault="0056537C" w:rsidP="00E06949"/>
        </w:tc>
      </w:tr>
      <w:tr w:rsidR="00BE2418" w:rsidRPr="005F2DFA" w14:paraId="072DC7B5" w14:textId="77777777" w:rsidTr="00E06949">
        <w:tc>
          <w:tcPr>
            <w:tcW w:w="801" w:type="dxa"/>
          </w:tcPr>
          <w:p w14:paraId="603191D2" w14:textId="77777777" w:rsidR="00BE2418" w:rsidRPr="0056537C" w:rsidRDefault="00BE2418" w:rsidP="0056537C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8B407AB" w14:textId="6F89E181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1688" w:type="dxa"/>
          </w:tcPr>
          <w:p w14:paraId="5D9717EA" w14:textId="589F2E50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087D6253" w14:textId="43DDF0A5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4D31B65C" w14:textId="0A80489E" w:rsidR="00BE2418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LoaiSP</w:t>
            </w:r>
          </w:p>
        </w:tc>
      </w:tr>
      <w:tr w:rsidR="00E8339B" w:rsidRPr="005F2DFA" w14:paraId="0C42D8BF" w14:textId="77777777" w:rsidTr="00E06949">
        <w:tc>
          <w:tcPr>
            <w:tcW w:w="801" w:type="dxa"/>
          </w:tcPr>
          <w:p w14:paraId="31745353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6AD769C" w14:textId="1713EF45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1688" w:type="dxa"/>
          </w:tcPr>
          <w:p w14:paraId="57AC283F" w14:textId="72CEF045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290D01B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088C5FC6" w14:textId="07E48ED7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E8339B" w:rsidRPr="005F2DFA" w14:paraId="03C8D4A6" w14:textId="77777777" w:rsidTr="00E06949">
        <w:tc>
          <w:tcPr>
            <w:tcW w:w="801" w:type="dxa"/>
          </w:tcPr>
          <w:p w14:paraId="71151D95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21CCA4C" w14:textId="4A929DB3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1688" w:type="dxa"/>
          </w:tcPr>
          <w:p w14:paraId="3589B87A" w14:textId="75B8BB1C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7F76E540" w14:textId="4AEF0E44" w:rsidR="00E8339B" w:rsidRDefault="00E8339B" w:rsidP="00E8339B">
            <w:pPr>
              <w:rPr>
                <w:lang w:val="en-US"/>
              </w:rPr>
            </w:pPr>
            <w:r w:rsidRPr="0055070E">
              <w:rPr>
                <w:lang w:val="en-US"/>
              </w:rPr>
              <w:t>&gt;</w:t>
            </w:r>
            <w:r>
              <w:rPr>
                <w:lang w:val="en-US"/>
              </w:rPr>
              <w:t>= 0</w:t>
            </w:r>
          </w:p>
        </w:tc>
        <w:tc>
          <w:tcPr>
            <w:tcW w:w="2858" w:type="dxa"/>
          </w:tcPr>
          <w:p w14:paraId="0F45CCA7" w14:textId="50033286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Số lượng tồn kho của sản phẩm</w:t>
            </w:r>
          </w:p>
        </w:tc>
      </w:tr>
      <w:tr w:rsidR="00E8339B" w:rsidRPr="005F2DFA" w14:paraId="2BAE64A9" w14:textId="77777777" w:rsidTr="00E06949">
        <w:tc>
          <w:tcPr>
            <w:tcW w:w="801" w:type="dxa"/>
          </w:tcPr>
          <w:p w14:paraId="163D4AE4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86EDB5A" w14:textId="5C587E4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688" w:type="dxa"/>
          </w:tcPr>
          <w:p w14:paraId="5FE1F352" w14:textId="49F29183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14:paraId="7A4072A4" w14:textId="79C52F3E" w:rsidR="00E8339B" w:rsidRPr="0055070E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2858" w:type="dxa"/>
          </w:tcPr>
          <w:p w14:paraId="157B0653" w14:textId="1CB269DE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Giá của một sản phẩm</w:t>
            </w:r>
          </w:p>
        </w:tc>
      </w:tr>
      <w:tr w:rsidR="00E8339B" w:rsidRPr="005F2DFA" w14:paraId="72652BD6" w14:textId="77777777" w:rsidTr="00E06949">
        <w:tc>
          <w:tcPr>
            <w:tcW w:w="801" w:type="dxa"/>
          </w:tcPr>
          <w:p w14:paraId="7A8F2B56" w14:textId="77777777" w:rsidR="00E8339B" w:rsidRPr="0056537C" w:rsidRDefault="00E8339B" w:rsidP="00E8339B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17E715C" w14:textId="2E4FB13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ThongTinMoTa</w:t>
            </w:r>
          </w:p>
        </w:tc>
        <w:tc>
          <w:tcPr>
            <w:tcW w:w="1688" w:type="dxa"/>
          </w:tcPr>
          <w:p w14:paraId="4ACFBEA6" w14:textId="424F8525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1ED1B32F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6DD3D37C" w14:textId="7FB3AC50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Thông tin mô tả của sản phẩm</w:t>
            </w:r>
          </w:p>
        </w:tc>
      </w:tr>
    </w:tbl>
    <w:p w14:paraId="0B214335" w14:textId="1F3CFFD2" w:rsidR="0056537C" w:rsidRDefault="0056537C" w:rsidP="0056537C">
      <w:pPr>
        <w:pStyle w:val="Heading2"/>
        <w:rPr>
          <w:lang w:val="en-US"/>
        </w:rPr>
      </w:pPr>
      <w:bookmarkStart w:id="6" w:name="_Toc71486207"/>
      <w:r>
        <w:rPr>
          <w:lang w:val="en-US"/>
        </w:rPr>
        <w:t>ChiTietGioHang</w:t>
      </w:r>
      <w:r>
        <w:rPr>
          <w:lang w:val="en-US"/>
        </w:rPr>
        <w:t>:</w:t>
      </w:r>
      <w:bookmarkEnd w:id="6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4C25D7A0" w14:textId="77777777" w:rsidTr="00EC263F">
        <w:tc>
          <w:tcPr>
            <w:tcW w:w="801" w:type="dxa"/>
            <w:shd w:val="clear" w:color="auto" w:fill="EEECE1" w:themeFill="background2"/>
          </w:tcPr>
          <w:p w14:paraId="161C075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4C52928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16CD5EC1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5FB8CDAE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4FB7758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49A6628E" w14:textId="77777777" w:rsidTr="00E06949">
        <w:tc>
          <w:tcPr>
            <w:tcW w:w="801" w:type="dxa"/>
          </w:tcPr>
          <w:p w14:paraId="62CDE572" w14:textId="77777777" w:rsidR="0056537C" w:rsidRPr="0056537C" w:rsidRDefault="0056537C" w:rsidP="00BE241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FE83BD4" w14:textId="52B705A2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688" w:type="dxa"/>
          </w:tcPr>
          <w:p w14:paraId="5B4BFFB1" w14:textId="64758757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0D9D14AD" w14:textId="5581BAE8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5E2EEF7C" w14:textId="65A08EDB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SanPham</w:t>
            </w:r>
          </w:p>
        </w:tc>
      </w:tr>
      <w:tr w:rsidR="00BE2418" w:rsidRPr="005F2DFA" w14:paraId="0FCCDDCA" w14:textId="77777777" w:rsidTr="00E06949">
        <w:tc>
          <w:tcPr>
            <w:tcW w:w="801" w:type="dxa"/>
          </w:tcPr>
          <w:p w14:paraId="4C31B680" w14:textId="77777777" w:rsidR="00BE2418" w:rsidRPr="0056537C" w:rsidRDefault="00BE2418" w:rsidP="00BE2418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2A33272A" w14:textId="403D9AFC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MaGH</w:t>
            </w:r>
          </w:p>
        </w:tc>
        <w:tc>
          <w:tcPr>
            <w:tcW w:w="1688" w:type="dxa"/>
          </w:tcPr>
          <w:p w14:paraId="077247DC" w14:textId="6BC7A0C8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63B6EFB" w14:textId="4996D7F3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711D6587" w14:textId="3D04E405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GioHang</w:t>
            </w:r>
          </w:p>
        </w:tc>
      </w:tr>
      <w:tr w:rsidR="006C4B21" w:rsidRPr="005F2DFA" w14:paraId="4D5BD68E" w14:textId="77777777" w:rsidTr="00E06949">
        <w:tc>
          <w:tcPr>
            <w:tcW w:w="801" w:type="dxa"/>
          </w:tcPr>
          <w:p w14:paraId="74B26F3B" w14:textId="77777777" w:rsidR="006C4B21" w:rsidRPr="0056537C" w:rsidRDefault="006C4B21" w:rsidP="006C4B21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C622B62" w14:textId="17A17DD2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1688" w:type="dxa"/>
          </w:tcPr>
          <w:p w14:paraId="5D273FAB" w14:textId="1AB1437A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688" w:type="dxa"/>
          </w:tcPr>
          <w:p w14:paraId="45C260B5" w14:textId="117E2275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2858" w:type="dxa"/>
          </w:tcPr>
          <w:p w14:paraId="4D04D492" w14:textId="2EFCA03F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Số lượng của một sản phẩm trong giỏ hàng</w:t>
            </w:r>
          </w:p>
        </w:tc>
      </w:tr>
    </w:tbl>
    <w:p w14:paraId="39F77571" w14:textId="168B7106" w:rsidR="0056537C" w:rsidRDefault="0056537C" w:rsidP="0056537C">
      <w:pPr>
        <w:pStyle w:val="Heading2"/>
        <w:rPr>
          <w:lang w:val="en-US"/>
        </w:rPr>
      </w:pPr>
      <w:bookmarkStart w:id="7" w:name="_Toc71486208"/>
      <w:r>
        <w:rPr>
          <w:lang w:val="en-US"/>
        </w:rPr>
        <w:lastRenderedPageBreak/>
        <w:t>GioHang</w:t>
      </w:r>
      <w:r>
        <w:rPr>
          <w:lang w:val="en-US"/>
        </w:rPr>
        <w:t>:</w:t>
      </w:r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37C487CC" w14:textId="77777777" w:rsidTr="00EC263F">
        <w:tc>
          <w:tcPr>
            <w:tcW w:w="801" w:type="dxa"/>
            <w:shd w:val="clear" w:color="auto" w:fill="EEECE1" w:themeFill="background2"/>
          </w:tcPr>
          <w:p w14:paraId="65613AE7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5E1D9B5D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30DE2AC2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561B2480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6A541C0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7948C222" w14:textId="77777777" w:rsidTr="00E06949">
        <w:tc>
          <w:tcPr>
            <w:tcW w:w="801" w:type="dxa"/>
          </w:tcPr>
          <w:p w14:paraId="099A60A0" w14:textId="77777777" w:rsidR="0056537C" w:rsidRPr="0056537C" w:rsidRDefault="0056537C" w:rsidP="00BE2418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279807E" w14:textId="554CE74C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MaGH</w:t>
            </w:r>
          </w:p>
        </w:tc>
        <w:tc>
          <w:tcPr>
            <w:tcW w:w="1688" w:type="dxa"/>
          </w:tcPr>
          <w:p w14:paraId="0A431541" w14:textId="579E3D40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A9309ED" w14:textId="71C7DBA8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5F0931F" w14:textId="77777777" w:rsidR="0056537C" w:rsidRPr="0056537C" w:rsidRDefault="0056537C" w:rsidP="00E06949"/>
        </w:tc>
      </w:tr>
      <w:tr w:rsidR="00BE2418" w:rsidRPr="005F2DFA" w14:paraId="4871D574" w14:textId="77777777" w:rsidTr="00E06949">
        <w:tc>
          <w:tcPr>
            <w:tcW w:w="801" w:type="dxa"/>
          </w:tcPr>
          <w:p w14:paraId="2FC91DF3" w14:textId="77777777" w:rsidR="00BE2418" w:rsidRPr="0056537C" w:rsidRDefault="00BE2418" w:rsidP="00BE2418">
            <w:pPr>
              <w:pStyle w:val="ListParagraph"/>
              <w:numPr>
                <w:ilvl w:val="0"/>
                <w:numId w:val="41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18EBEF4" w14:textId="2583A905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88" w:type="dxa"/>
          </w:tcPr>
          <w:p w14:paraId="6C408203" w14:textId="25B1FE3D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1C89219" w14:textId="36B3E7FA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069976DE" w14:textId="2E6D3B5E" w:rsidR="00BE2418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tài khoản</w:t>
            </w:r>
          </w:p>
        </w:tc>
      </w:tr>
    </w:tbl>
    <w:p w14:paraId="774C8331" w14:textId="1162F33D" w:rsidR="0056537C" w:rsidRDefault="0056537C" w:rsidP="0056537C">
      <w:pPr>
        <w:pStyle w:val="Heading2"/>
        <w:rPr>
          <w:lang w:val="en-US"/>
        </w:rPr>
      </w:pPr>
      <w:bookmarkStart w:id="8" w:name="_Toc71486209"/>
      <w:r>
        <w:rPr>
          <w:lang w:val="en-US"/>
        </w:rPr>
        <w:t>ChiTietDonHang</w:t>
      </w:r>
      <w:r>
        <w:rPr>
          <w:lang w:val="en-US"/>
        </w:rPr>
        <w:t>:</w:t>
      </w:r>
      <w:bookmarkEnd w:id="8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5CF635A1" w14:textId="77777777" w:rsidTr="00EC263F">
        <w:tc>
          <w:tcPr>
            <w:tcW w:w="801" w:type="dxa"/>
            <w:shd w:val="clear" w:color="auto" w:fill="EEECE1" w:themeFill="background2"/>
          </w:tcPr>
          <w:p w14:paraId="4D51DDEB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58BB6898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28A8827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63A1AA47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4C0E5596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2BFB9E72" w14:textId="77777777" w:rsidTr="00E06949">
        <w:tc>
          <w:tcPr>
            <w:tcW w:w="801" w:type="dxa"/>
          </w:tcPr>
          <w:p w14:paraId="6C744F08" w14:textId="77777777" w:rsidR="0056537C" w:rsidRPr="0056537C" w:rsidRDefault="0056537C" w:rsidP="00BE2418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508D52D" w14:textId="267AC524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1688" w:type="dxa"/>
          </w:tcPr>
          <w:p w14:paraId="7EE6EF25" w14:textId="730FA448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7C714970" w14:textId="6B0B2AEF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211B3637" w14:textId="2C17DB1D" w:rsidR="0056537C" w:rsidRP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SanPham</w:t>
            </w:r>
          </w:p>
        </w:tc>
      </w:tr>
      <w:tr w:rsidR="00BE2418" w:rsidRPr="005F2DFA" w14:paraId="534E59E8" w14:textId="77777777" w:rsidTr="00E06949">
        <w:tc>
          <w:tcPr>
            <w:tcW w:w="801" w:type="dxa"/>
          </w:tcPr>
          <w:p w14:paraId="13FE78F8" w14:textId="77777777" w:rsidR="00BE2418" w:rsidRPr="0056537C" w:rsidRDefault="00BE2418" w:rsidP="00BE2418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247370B3" w14:textId="213E8053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MaDH</w:t>
            </w:r>
          </w:p>
        </w:tc>
        <w:tc>
          <w:tcPr>
            <w:tcW w:w="1688" w:type="dxa"/>
          </w:tcPr>
          <w:p w14:paraId="7BB75C1D" w14:textId="1AF2C0E2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Interger</w:t>
            </w:r>
          </w:p>
        </w:tc>
        <w:tc>
          <w:tcPr>
            <w:tcW w:w="1688" w:type="dxa"/>
          </w:tcPr>
          <w:p w14:paraId="4455C39D" w14:textId="159C616E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293E3A46" w14:textId="38098C57" w:rsidR="00BE2418" w:rsidRDefault="00BE241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DonHang</w:t>
            </w:r>
          </w:p>
        </w:tc>
      </w:tr>
      <w:tr w:rsidR="006C4B21" w:rsidRPr="005F2DFA" w14:paraId="03EB9009" w14:textId="77777777" w:rsidTr="00E06949">
        <w:tc>
          <w:tcPr>
            <w:tcW w:w="801" w:type="dxa"/>
          </w:tcPr>
          <w:p w14:paraId="35E6BA2C" w14:textId="77777777" w:rsidR="006C4B21" w:rsidRPr="0056537C" w:rsidRDefault="006C4B21" w:rsidP="006C4B21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F810612" w14:textId="5FBEBABA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1688" w:type="dxa"/>
          </w:tcPr>
          <w:p w14:paraId="43D2C372" w14:textId="0AEA1141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Integer</w:t>
            </w:r>
          </w:p>
        </w:tc>
        <w:tc>
          <w:tcPr>
            <w:tcW w:w="1688" w:type="dxa"/>
          </w:tcPr>
          <w:p w14:paraId="07A0BD44" w14:textId="46C608F0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2858" w:type="dxa"/>
          </w:tcPr>
          <w:p w14:paraId="3C898CCE" w14:textId="3651B009" w:rsidR="006C4B21" w:rsidRDefault="006C4B21" w:rsidP="006C4B21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Số lượng của một sản phẩm trong giỏ hàng</w:t>
            </w:r>
          </w:p>
        </w:tc>
      </w:tr>
      <w:tr w:rsidR="006C4B21" w:rsidRPr="005F2DFA" w14:paraId="518DAA3C" w14:textId="77777777" w:rsidTr="00E06949">
        <w:tc>
          <w:tcPr>
            <w:tcW w:w="801" w:type="dxa"/>
          </w:tcPr>
          <w:p w14:paraId="66590798" w14:textId="77777777" w:rsidR="006C4B21" w:rsidRPr="0056537C" w:rsidRDefault="006C4B21" w:rsidP="006C4B21">
            <w:pPr>
              <w:pStyle w:val="ListParagraph"/>
              <w:numPr>
                <w:ilvl w:val="0"/>
                <w:numId w:val="42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0854C95" w14:textId="42C8AE9E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GiaTien</w:t>
            </w:r>
          </w:p>
        </w:tc>
        <w:tc>
          <w:tcPr>
            <w:tcW w:w="1688" w:type="dxa"/>
          </w:tcPr>
          <w:p w14:paraId="14D794FF" w14:textId="52EC686E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1688" w:type="dxa"/>
          </w:tcPr>
          <w:p w14:paraId="2D7BBC34" w14:textId="4B63563D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2858" w:type="dxa"/>
          </w:tcPr>
          <w:p w14:paraId="7EEFD364" w14:textId="3CF04C8F" w:rsidR="006C4B21" w:rsidRDefault="006C4B21" w:rsidP="006C4B2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 của sản phẩm khi thanh toán đơn hàng</w:t>
            </w:r>
          </w:p>
        </w:tc>
      </w:tr>
    </w:tbl>
    <w:p w14:paraId="6EFA334F" w14:textId="4A9EBAA7" w:rsidR="0056537C" w:rsidRDefault="0056537C" w:rsidP="0056537C">
      <w:pPr>
        <w:pStyle w:val="Heading2"/>
        <w:rPr>
          <w:lang w:val="en-US"/>
        </w:rPr>
      </w:pPr>
      <w:bookmarkStart w:id="9" w:name="_Toc71486210"/>
      <w:r>
        <w:rPr>
          <w:lang w:val="en-US"/>
        </w:rPr>
        <w:t>DonHang</w:t>
      </w:r>
      <w:r>
        <w:rPr>
          <w:lang w:val="en-US"/>
        </w:rPr>
        <w:t>:</w:t>
      </w:r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3937FCFE" w14:textId="77777777" w:rsidTr="00EC263F">
        <w:tc>
          <w:tcPr>
            <w:tcW w:w="801" w:type="dxa"/>
            <w:shd w:val="clear" w:color="auto" w:fill="EEECE1" w:themeFill="background2"/>
          </w:tcPr>
          <w:p w14:paraId="0F8F4AD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0738198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0E37A1E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074A5F81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4B3E89C4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454B2507" w14:textId="77777777" w:rsidTr="00E06949">
        <w:tc>
          <w:tcPr>
            <w:tcW w:w="801" w:type="dxa"/>
          </w:tcPr>
          <w:p w14:paraId="33F17F7B" w14:textId="77777777" w:rsidR="0056537C" w:rsidRPr="0056537C" w:rsidRDefault="0056537C" w:rsidP="009D00B0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2B4580A" w14:textId="27C9293B" w:rsidR="0056537C" w:rsidRPr="009D00B0" w:rsidRDefault="009D00B0" w:rsidP="00E06949">
            <w:pPr>
              <w:rPr>
                <w:lang w:val="en-US"/>
              </w:rPr>
            </w:pPr>
            <w:r>
              <w:rPr>
                <w:lang w:val="en-US"/>
              </w:rPr>
              <w:t>MaDH</w:t>
            </w:r>
          </w:p>
        </w:tc>
        <w:tc>
          <w:tcPr>
            <w:tcW w:w="1688" w:type="dxa"/>
          </w:tcPr>
          <w:p w14:paraId="6BA266F9" w14:textId="20CA7844" w:rsidR="0056537C" w:rsidRPr="009D00B0" w:rsidRDefault="009D00B0" w:rsidP="00E0694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50555B83" w14:textId="7A5570EE" w:rsidR="0056537C" w:rsidRPr="009D00B0" w:rsidRDefault="009D00B0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75A49092" w14:textId="77777777" w:rsidR="0056537C" w:rsidRPr="0056537C" w:rsidRDefault="0056537C" w:rsidP="00E06949"/>
        </w:tc>
      </w:tr>
      <w:tr w:rsidR="002704B8" w:rsidRPr="005F2DFA" w14:paraId="28313634" w14:textId="77777777" w:rsidTr="00E06949">
        <w:tc>
          <w:tcPr>
            <w:tcW w:w="801" w:type="dxa"/>
          </w:tcPr>
          <w:p w14:paraId="287D742A" w14:textId="2D5CCA4F" w:rsidR="002704B8" w:rsidRPr="0056537C" w:rsidRDefault="002704B8" w:rsidP="009D00B0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FDE25CE" w14:textId="3B5F2181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88" w:type="dxa"/>
          </w:tcPr>
          <w:p w14:paraId="385D32AB" w14:textId="55D324B6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6A6D9413" w14:textId="2C294159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08D68176" w14:textId="4420CF20" w:rsidR="002704B8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TaiKhoan</w:t>
            </w:r>
          </w:p>
        </w:tc>
      </w:tr>
      <w:tr w:rsidR="00E8339B" w:rsidRPr="005F2DFA" w14:paraId="77AE707F" w14:textId="77777777" w:rsidTr="00E06949">
        <w:tc>
          <w:tcPr>
            <w:tcW w:w="801" w:type="dxa"/>
          </w:tcPr>
          <w:p w14:paraId="70E74426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32E60FC" w14:textId="02B75F8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NgayMua</w:t>
            </w:r>
          </w:p>
        </w:tc>
        <w:tc>
          <w:tcPr>
            <w:tcW w:w="1688" w:type="dxa"/>
          </w:tcPr>
          <w:p w14:paraId="554B9510" w14:textId="2B277DF0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4FA267D8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2476ABED" w14:textId="2D316929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Ngày ghi đơn hàng</w:t>
            </w:r>
          </w:p>
        </w:tc>
      </w:tr>
      <w:tr w:rsidR="00E8339B" w:rsidRPr="005F2DFA" w14:paraId="5129F6D5" w14:textId="77777777" w:rsidTr="00E06949">
        <w:tc>
          <w:tcPr>
            <w:tcW w:w="801" w:type="dxa"/>
          </w:tcPr>
          <w:p w14:paraId="75C3F17A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913BCA5" w14:textId="51EF2C6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688" w:type="dxa"/>
          </w:tcPr>
          <w:p w14:paraId="0538F25E" w14:textId="433EE60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74B6AD54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1F245DAA" w14:textId="12346C66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Địa chỉ người nhận</w:t>
            </w:r>
          </w:p>
        </w:tc>
      </w:tr>
      <w:tr w:rsidR="00E8339B" w:rsidRPr="005F2DFA" w14:paraId="60BE2F88" w14:textId="77777777" w:rsidTr="00E06949">
        <w:tc>
          <w:tcPr>
            <w:tcW w:w="801" w:type="dxa"/>
          </w:tcPr>
          <w:p w14:paraId="2B10FEC9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60B2C6D" w14:textId="7B326BC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TenNguoiNhan</w:t>
            </w:r>
          </w:p>
        </w:tc>
        <w:tc>
          <w:tcPr>
            <w:tcW w:w="1688" w:type="dxa"/>
          </w:tcPr>
          <w:p w14:paraId="35B42F69" w14:textId="3199141F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5C8B9281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1804404" w14:textId="08787843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Tên người nhận hàng</w:t>
            </w:r>
          </w:p>
        </w:tc>
      </w:tr>
      <w:tr w:rsidR="00E8339B" w:rsidRPr="005F2DFA" w14:paraId="711B814C" w14:textId="77777777" w:rsidTr="00E06949">
        <w:tc>
          <w:tcPr>
            <w:tcW w:w="801" w:type="dxa"/>
          </w:tcPr>
          <w:p w14:paraId="2E96AE43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5A80EA3" w14:textId="473C23E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1688" w:type="dxa"/>
          </w:tcPr>
          <w:p w14:paraId="7B467C4C" w14:textId="389CD49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5A1B5DD4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66EB6F58" w14:textId="6504364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Trạng thái của đơn hàng (chưa xác nhận, đang giao, hoàn thành)</w:t>
            </w:r>
          </w:p>
        </w:tc>
      </w:tr>
      <w:tr w:rsidR="00E8339B" w:rsidRPr="005F2DFA" w14:paraId="5D7228BC" w14:textId="77777777" w:rsidTr="00E06949">
        <w:tc>
          <w:tcPr>
            <w:tcW w:w="801" w:type="dxa"/>
          </w:tcPr>
          <w:p w14:paraId="5F84D69A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629BF45" w14:textId="7F918DC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688" w:type="dxa"/>
          </w:tcPr>
          <w:p w14:paraId="0A9B6E12" w14:textId="52CACBF4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7DA5E44" w14:textId="77777777" w:rsidR="00E8339B" w:rsidRDefault="00E8339B" w:rsidP="00E8339B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5F5F133E" w14:textId="08C9EBFB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Số điện thoại người nhận hàng</w:t>
            </w:r>
          </w:p>
        </w:tc>
      </w:tr>
      <w:tr w:rsidR="00E8339B" w:rsidRPr="005F2DFA" w14:paraId="084D168F" w14:textId="77777777" w:rsidTr="00E06949">
        <w:tc>
          <w:tcPr>
            <w:tcW w:w="801" w:type="dxa"/>
          </w:tcPr>
          <w:p w14:paraId="20F4D379" w14:textId="77777777" w:rsidR="00E8339B" w:rsidRPr="0056537C" w:rsidRDefault="00E8339B" w:rsidP="00E8339B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B619C33" w14:textId="10671C8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688" w:type="dxa"/>
          </w:tcPr>
          <w:p w14:paraId="1AB2492A" w14:textId="4DAC3B20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88" w:type="dxa"/>
          </w:tcPr>
          <w:p w14:paraId="44AD94D1" w14:textId="1F9890B9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2858" w:type="dxa"/>
          </w:tcPr>
          <w:p w14:paraId="5232F77B" w14:textId="3AF4C8D2" w:rsidR="00E8339B" w:rsidRDefault="00E8339B" w:rsidP="00E8339B">
            <w:pPr>
              <w:rPr>
                <w:lang w:val="en-US"/>
              </w:rPr>
            </w:pPr>
            <w:r>
              <w:rPr>
                <w:lang w:val="en-US"/>
              </w:rPr>
              <w:t>Tổng tiền phải thanh toán</w:t>
            </w:r>
          </w:p>
        </w:tc>
      </w:tr>
    </w:tbl>
    <w:p w14:paraId="6ED85E46" w14:textId="655835F1" w:rsidR="0056537C" w:rsidRDefault="0056537C" w:rsidP="0056537C">
      <w:pPr>
        <w:pStyle w:val="Heading2"/>
        <w:rPr>
          <w:lang w:val="en-US"/>
        </w:rPr>
      </w:pPr>
      <w:bookmarkStart w:id="10" w:name="_Toc71486211"/>
      <w:r>
        <w:rPr>
          <w:lang w:val="en-US"/>
        </w:rPr>
        <w:t>TaiKhoan</w:t>
      </w:r>
      <w:r>
        <w:rPr>
          <w:lang w:val="en-US"/>
        </w:rPr>
        <w:t>:</w:t>
      </w:r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0FE03DF8" w14:textId="77777777" w:rsidTr="00EC263F">
        <w:tc>
          <w:tcPr>
            <w:tcW w:w="801" w:type="dxa"/>
            <w:shd w:val="clear" w:color="auto" w:fill="EEECE1" w:themeFill="background2"/>
          </w:tcPr>
          <w:p w14:paraId="7DA5905F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53A090E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51E412FC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35B92D4E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1C0BE86C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1214659C" w14:textId="77777777" w:rsidTr="00E06949">
        <w:tc>
          <w:tcPr>
            <w:tcW w:w="801" w:type="dxa"/>
          </w:tcPr>
          <w:p w14:paraId="28B6188E" w14:textId="77777777" w:rsidR="0056537C" w:rsidRPr="0056537C" w:rsidRDefault="0056537C" w:rsidP="002704B8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6CD8C1AC" w14:textId="25694F9F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688" w:type="dxa"/>
          </w:tcPr>
          <w:p w14:paraId="528AC544" w14:textId="18D18B73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30BE9D31" w14:textId="7DE14EC3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1BA13253" w14:textId="77777777" w:rsidR="0056537C" w:rsidRPr="0056537C" w:rsidRDefault="0056537C" w:rsidP="00E06949"/>
        </w:tc>
      </w:tr>
      <w:tr w:rsidR="009072A0" w:rsidRPr="005F2DFA" w14:paraId="35D8FA6E" w14:textId="77777777" w:rsidTr="00E06949">
        <w:tc>
          <w:tcPr>
            <w:tcW w:w="801" w:type="dxa"/>
          </w:tcPr>
          <w:p w14:paraId="5CA354A8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0F3A0E7" w14:textId="24E3B87F" w:rsidR="009072A0" w:rsidRDefault="009072A0" w:rsidP="009072A0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MatKhau</w:t>
            </w:r>
          </w:p>
        </w:tc>
        <w:tc>
          <w:tcPr>
            <w:tcW w:w="1688" w:type="dxa"/>
          </w:tcPr>
          <w:p w14:paraId="1D7078AA" w14:textId="4F60627F" w:rsidR="009072A0" w:rsidRDefault="009072A0" w:rsidP="009072A0">
            <w:pPr>
              <w:rPr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7ED1D4D1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52DE5112" w14:textId="0E0D064A" w:rsidR="009072A0" w:rsidRPr="0056537C" w:rsidRDefault="009072A0" w:rsidP="009072A0">
            <w:r>
              <w:rPr>
                <w:color w:val="000000"/>
                <w:lang w:val="en-US"/>
              </w:rPr>
              <w:t>Mật khẩu của tài khoản</w:t>
            </w:r>
          </w:p>
        </w:tc>
      </w:tr>
      <w:tr w:rsidR="009072A0" w:rsidRPr="005F2DFA" w14:paraId="11553E14" w14:textId="77777777" w:rsidTr="00E06949">
        <w:tc>
          <w:tcPr>
            <w:tcW w:w="801" w:type="dxa"/>
          </w:tcPr>
          <w:p w14:paraId="4F9C65F5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3E005420" w14:textId="0E3B4F2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HoVaTen</w:t>
            </w:r>
          </w:p>
        </w:tc>
        <w:tc>
          <w:tcPr>
            <w:tcW w:w="1688" w:type="dxa"/>
          </w:tcPr>
          <w:p w14:paraId="2DA82D96" w14:textId="28708737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27E9A4CB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4963B64B" w14:textId="13380D5D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chủ tài khoản</w:t>
            </w:r>
          </w:p>
        </w:tc>
      </w:tr>
      <w:tr w:rsidR="009072A0" w:rsidRPr="005F2DFA" w14:paraId="74F39941" w14:textId="77777777" w:rsidTr="00E06949">
        <w:tc>
          <w:tcPr>
            <w:tcW w:w="801" w:type="dxa"/>
          </w:tcPr>
          <w:p w14:paraId="09B82979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791BAB98" w14:textId="404B524B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NgaySinh</w:t>
            </w:r>
          </w:p>
        </w:tc>
        <w:tc>
          <w:tcPr>
            <w:tcW w:w="1688" w:type="dxa"/>
          </w:tcPr>
          <w:p w14:paraId="3592DF9B" w14:textId="6C18A2FB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688" w:type="dxa"/>
          </w:tcPr>
          <w:p w14:paraId="5E98FAAC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2DD58F9F" w14:textId="481EFABD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tháng năm sinh của chủ tài khoản</w:t>
            </w:r>
          </w:p>
        </w:tc>
      </w:tr>
      <w:tr w:rsidR="009072A0" w:rsidRPr="005F2DFA" w14:paraId="07101E2C" w14:textId="77777777" w:rsidTr="00E06949">
        <w:tc>
          <w:tcPr>
            <w:tcW w:w="801" w:type="dxa"/>
          </w:tcPr>
          <w:p w14:paraId="5A68E948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05CA4567" w14:textId="106241A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688" w:type="dxa"/>
          </w:tcPr>
          <w:p w14:paraId="3BD53684" w14:textId="57F88DC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7D994555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C05D6D8" w14:textId="71E4D8E7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Email </w:t>
            </w:r>
          </w:p>
        </w:tc>
      </w:tr>
      <w:tr w:rsidR="009072A0" w:rsidRPr="005F2DFA" w14:paraId="05C744BF" w14:textId="77777777" w:rsidTr="00E06949">
        <w:tc>
          <w:tcPr>
            <w:tcW w:w="801" w:type="dxa"/>
          </w:tcPr>
          <w:p w14:paraId="233BA42C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215E95A" w14:textId="48A4FCE6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DiaChi</w:t>
            </w:r>
          </w:p>
        </w:tc>
        <w:tc>
          <w:tcPr>
            <w:tcW w:w="1688" w:type="dxa"/>
          </w:tcPr>
          <w:p w14:paraId="5DA5F277" w14:textId="4D573F18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4253B817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20CA23AC" w14:textId="5AC615EF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 nhà</w:t>
            </w:r>
          </w:p>
        </w:tc>
      </w:tr>
      <w:tr w:rsidR="009072A0" w:rsidRPr="005F2DFA" w14:paraId="0C789976" w14:textId="77777777" w:rsidTr="00E06949">
        <w:tc>
          <w:tcPr>
            <w:tcW w:w="801" w:type="dxa"/>
          </w:tcPr>
          <w:p w14:paraId="5FCE8A72" w14:textId="77777777" w:rsidR="009072A0" w:rsidRPr="0056537C" w:rsidRDefault="009072A0" w:rsidP="009072A0">
            <w:pPr>
              <w:pStyle w:val="ListParagraph"/>
              <w:numPr>
                <w:ilvl w:val="0"/>
                <w:numId w:val="44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11A22E07" w14:textId="09A40642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SDT</w:t>
            </w:r>
          </w:p>
        </w:tc>
        <w:tc>
          <w:tcPr>
            <w:tcW w:w="1688" w:type="dxa"/>
          </w:tcPr>
          <w:p w14:paraId="15CC8AA0" w14:textId="545F1203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688" w:type="dxa"/>
          </w:tcPr>
          <w:p w14:paraId="62EEEBEC" w14:textId="77777777" w:rsidR="009072A0" w:rsidRDefault="009072A0" w:rsidP="009072A0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02DDA7BC" w14:textId="74042585" w:rsidR="009072A0" w:rsidRDefault="009072A0" w:rsidP="009072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điện thoại</w:t>
            </w:r>
          </w:p>
        </w:tc>
      </w:tr>
    </w:tbl>
    <w:p w14:paraId="338AC1C7" w14:textId="34F527A3" w:rsidR="0056537C" w:rsidRDefault="0056537C" w:rsidP="0056537C">
      <w:pPr>
        <w:pStyle w:val="Heading2"/>
        <w:rPr>
          <w:lang w:val="en-US"/>
        </w:rPr>
      </w:pPr>
      <w:bookmarkStart w:id="11" w:name="_Toc71486212"/>
      <w:r>
        <w:rPr>
          <w:lang w:val="en-US"/>
        </w:rPr>
        <w:t>QuanTriVien</w:t>
      </w:r>
      <w:r>
        <w:rPr>
          <w:lang w:val="en-US"/>
        </w:rPr>
        <w:t>:</w:t>
      </w:r>
      <w:bookmarkEnd w:id="11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06AD21C0" w14:textId="77777777" w:rsidTr="00EC263F">
        <w:tc>
          <w:tcPr>
            <w:tcW w:w="801" w:type="dxa"/>
            <w:shd w:val="clear" w:color="auto" w:fill="EEECE1" w:themeFill="background2"/>
          </w:tcPr>
          <w:p w14:paraId="6D38BA4B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344FC8A2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73D0AC37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276BB11E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69769E8B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1B70404B" w14:textId="77777777" w:rsidTr="00E06949">
        <w:tc>
          <w:tcPr>
            <w:tcW w:w="801" w:type="dxa"/>
          </w:tcPr>
          <w:p w14:paraId="3AF481C4" w14:textId="77777777" w:rsidR="0056537C" w:rsidRPr="0056537C" w:rsidRDefault="0056537C" w:rsidP="002704B8">
            <w:pPr>
              <w:pStyle w:val="ListParagraph"/>
              <w:numPr>
                <w:ilvl w:val="0"/>
                <w:numId w:val="45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1230CD3" w14:textId="0FD5468B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MaTK</w:t>
            </w:r>
          </w:p>
        </w:tc>
        <w:tc>
          <w:tcPr>
            <w:tcW w:w="1688" w:type="dxa"/>
          </w:tcPr>
          <w:p w14:paraId="48AFE593" w14:textId="67F90B0F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1F0719F6" w14:textId="313826C2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14:paraId="6E7BB8DF" w14:textId="2A5D9197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Tới bảng TaiKhoan</w:t>
            </w:r>
          </w:p>
        </w:tc>
      </w:tr>
    </w:tbl>
    <w:p w14:paraId="3C5F4BB2" w14:textId="0DDFD877" w:rsidR="0056537C" w:rsidRDefault="00BE2418" w:rsidP="0056537C">
      <w:pPr>
        <w:pStyle w:val="Heading2"/>
        <w:rPr>
          <w:lang w:val="en-US"/>
        </w:rPr>
      </w:pPr>
      <w:bookmarkStart w:id="12" w:name="_Toc71486213"/>
      <w:r>
        <w:rPr>
          <w:lang w:val="en-US"/>
        </w:rPr>
        <w:t>ThamSo</w:t>
      </w:r>
      <w:r w:rsidR="0056537C">
        <w:rPr>
          <w:lang w:val="en-US"/>
        </w:rPr>
        <w:t>:</w:t>
      </w:r>
      <w:bookmarkEnd w:id="12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56537C" w:rsidRPr="005F2DFA" w14:paraId="3A0051EB" w14:textId="77777777" w:rsidTr="00EC263F">
        <w:tc>
          <w:tcPr>
            <w:tcW w:w="801" w:type="dxa"/>
            <w:shd w:val="clear" w:color="auto" w:fill="EEECE1" w:themeFill="background2"/>
          </w:tcPr>
          <w:p w14:paraId="2EE7CC53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EEECE1" w:themeFill="background2"/>
          </w:tcPr>
          <w:p w14:paraId="0D964BC5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EEECE1" w:themeFill="background2"/>
          </w:tcPr>
          <w:p w14:paraId="59E58035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Kiểu</w:t>
            </w:r>
          </w:p>
        </w:tc>
        <w:tc>
          <w:tcPr>
            <w:tcW w:w="1688" w:type="dxa"/>
            <w:shd w:val="clear" w:color="auto" w:fill="EEECE1" w:themeFill="background2"/>
          </w:tcPr>
          <w:p w14:paraId="54746192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Ràng buộc</w:t>
            </w:r>
          </w:p>
        </w:tc>
        <w:tc>
          <w:tcPr>
            <w:tcW w:w="2858" w:type="dxa"/>
            <w:shd w:val="clear" w:color="auto" w:fill="EEECE1" w:themeFill="background2"/>
          </w:tcPr>
          <w:p w14:paraId="0FD00299" w14:textId="77777777" w:rsidR="0056537C" w:rsidRPr="00EC263F" w:rsidRDefault="0056537C" w:rsidP="00E06949">
            <w:pPr>
              <w:rPr>
                <w:b/>
                <w:bCs/>
              </w:rPr>
            </w:pPr>
            <w:r w:rsidRPr="00EC263F">
              <w:rPr>
                <w:b/>
                <w:bCs/>
              </w:rPr>
              <w:t>Ý nghĩa/ghi chú</w:t>
            </w:r>
          </w:p>
        </w:tc>
      </w:tr>
      <w:tr w:rsidR="0056537C" w:rsidRPr="005F2DFA" w14:paraId="3AC269BD" w14:textId="77777777" w:rsidTr="00E06949">
        <w:tc>
          <w:tcPr>
            <w:tcW w:w="801" w:type="dxa"/>
          </w:tcPr>
          <w:p w14:paraId="39536FE6" w14:textId="77777777" w:rsidR="0056537C" w:rsidRPr="0056537C" w:rsidRDefault="0056537C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50F8A7FD" w14:textId="77EE724E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TenTS</w:t>
            </w:r>
          </w:p>
        </w:tc>
        <w:tc>
          <w:tcPr>
            <w:tcW w:w="1688" w:type="dxa"/>
          </w:tcPr>
          <w:p w14:paraId="6E518227" w14:textId="61BB1E87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47FB0BED" w14:textId="5D8525AC" w:rsidR="0056537C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14:paraId="05056362" w14:textId="77777777" w:rsidR="0056537C" w:rsidRPr="0056537C" w:rsidRDefault="0056537C" w:rsidP="00E06949"/>
        </w:tc>
      </w:tr>
      <w:tr w:rsidR="002704B8" w:rsidRPr="005F2DFA" w14:paraId="08445CD0" w14:textId="77777777" w:rsidTr="00E06949">
        <w:tc>
          <w:tcPr>
            <w:tcW w:w="801" w:type="dxa"/>
          </w:tcPr>
          <w:p w14:paraId="7C4A29E3" w14:textId="77777777" w:rsidR="002704B8" w:rsidRPr="0056537C" w:rsidRDefault="002704B8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4435F67B" w14:textId="75197FF9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Kieu</w:t>
            </w:r>
          </w:p>
        </w:tc>
        <w:tc>
          <w:tcPr>
            <w:tcW w:w="1688" w:type="dxa"/>
          </w:tcPr>
          <w:p w14:paraId="653DA0D3" w14:textId="09A362A2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084FBE2F" w14:textId="77777777" w:rsidR="002704B8" w:rsidRDefault="002704B8" w:rsidP="00E06949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763FCA64" w14:textId="7D6EBFCE" w:rsidR="002704B8" w:rsidRP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Kiểu dữ liệu của tham số</w:t>
            </w:r>
          </w:p>
        </w:tc>
      </w:tr>
      <w:tr w:rsidR="002704B8" w:rsidRPr="005F2DFA" w14:paraId="0D2E95F1" w14:textId="77777777" w:rsidTr="00E06949">
        <w:tc>
          <w:tcPr>
            <w:tcW w:w="801" w:type="dxa"/>
          </w:tcPr>
          <w:p w14:paraId="179E9DDF" w14:textId="77777777" w:rsidR="002704B8" w:rsidRPr="0056537C" w:rsidRDefault="002704B8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3B1B2B62" w14:textId="0A63BF89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GiaTri</w:t>
            </w:r>
          </w:p>
        </w:tc>
        <w:tc>
          <w:tcPr>
            <w:tcW w:w="1688" w:type="dxa"/>
          </w:tcPr>
          <w:p w14:paraId="1C5C315C" w14:textId="185EF376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88" w:type="dxa"/>
          </w:tcPr>
          <w:p w14:paraId="17DE5956" w14:textId="77777777" w:rsidR="002704B8" w:rsidRDefault="002704B8" w:rsidP="00E06949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4815F396" w14:textId="5FB6BF1D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Giá trị của tham số</w:t>
            </w:r>
          </w:p>
        </w:tc>
      </w:tr>
      <w:tr w:rsidR="002704B8" w:rsidRPr="005F2DFA" w14:paraId="10EA971C" w14:textId="77777777" w:rsidTr="00E06949">
        <w:tc>
          <w:tcPr>
            <w:tcW w:w="801" w:type="dxa"/>
          </w:tcPr>
          <w:p w14:paraId="5F2B6B99" w14:textId="77777777" w:rsidR="002704B8" w:rsidRPr="0056537C" w:rsidRDefault="002704B8" w:rsidP="002704B8">
            <w:pPr>
              <w:pStyle w:val="ListParagraph"/>
              <w:numPr>
                <w:ilvl w:val="0"/>
                <w:numId w:val="46"/>
              </w:numPr>
              <w:rPr>
                <w:lang w:val="en-US"/>
              </w:rPr>
            </w:pPr>
          </w:p>
        </w:tc>
        <w:tc>
          <w:tcPr>
            <w:tcW w:w="1833" w:type="dxa"/>
          </w:tcPr>
          <w:p w14:paraId="1FCBB838" w14:textId="40511767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88" w:type="dxa"/>
          </w:tcPr>
          <w:p w14:paraId="6567003A" w14:textId="55544A27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688" w:type="dxa"/>
          </w:tcPr>
          <w:p w14:paraId="3B80A0A4" w14:textId="77777777" w:rsidR="002704B8" w:rsidRDefault="002704B8" w:rsidP="00E06949">
            <w:pPr>
              <w:rPr>
                <w:lang w:val="en-US"/>
              </w:rPr>
            </w:pPr>
          </w:p>
        </w:tc>
        <w:tc>
          <w:tcPr>
            <w:tcW w:w="2858" w:type="dxa"/>
          </w:tcPr>
          <w:p w14:paraId="509F78D0" w14:textId="7816E755" w:rsidR="002704B8" w:rsidRDefault="002704B8" w:rsidP="00E06949">
            <w:pPr>
              <w:rPr>
                <w:lang w:val="en-US"/>
              </w:rPr>
            </w:pPr>
            <w:r>
              <w:rPr>
                <w:lang w:val="en-US"/>
              </w:rPr>
              <w:t>Tình trạng tham số có còn được sử dụng hay không</w:t>
            </w:r>
          </w:p>
        </w:tc>
      </w:tr>
    </w:tbl>
    <w:p w14:paraId="6F2F8D5E" w14:textId="77777777" w:rsidR="00EC263F" w:rsidRPr="00EC263F" w:rsidRDefault="00EC263F" w:rsidP="00EC263F">
      <w:pPr>
        <w:rPr>
          <w:lang w:val="en-US"/>
        </w:rPr>
      </w:pPr>
    </w:p>
    <w:sectPr w:rsidR="00EC263F" w:rsidRPr="00EC263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8279" w14:textId="77777777" w:rsidR="001C3FDE" w:rsidRDefault="001C3FDE">
      <w:r>
        <w:separator/>
      </w:r>
    </w:p>
  </w:endnote>
  <w:endnote w:type="continuationSeparator" w:id="0">
    <w:p w14:paraId="1683D664" w14:textId="77777777" w:rsidR="001C3FDE" w:rsidRDefault="001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3ED7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98CA41F" wp14:editId="7380EB50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0FC11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8921CAC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DC56F50" wp14:editId="6A4C0DE0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62CA6A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12844E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AAB2B" w14:textId="77777777" w:rsidR="001C3FDE" w:rsidRDefault="001C3FDE">
      <w:r>
        <w:separator/>
      </w:r>
    </w:p>
  </w:footnote>
  <w:footnote w:type="continuationSeparator" w:id="0">
    <w:p w14:paraId="423A1978" w14:textId="77777777" w:rsidR="001C3FDE" w:rsidRDefault="001C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0B34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065EF" wp14:editId="4B23772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707FD3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A9F4B1E" wp14:editId="3C1194F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9D9AF6" w14:textId="77777777" w:rsidR="006D084D" w:rsidRDefault="006D084D" w:rsidP="006D084D">
    <w:pPr>
      <w:pStyle w:val="Title"/>
      <w:rPr>
        <w:lang w:val="en-US"/>
      </w:rPr>
    </w:pPr>
  </w:p>
  <w:p w14:paraId="694EBDBC" w14:textId="77777777" w:rsidR="006D084D" w:rsidRPr="003B1A2B" w:rsidRDefault="006D084D" w:rsidP="006D084D">
    <w:pPr>
      <w:rPr>
        <w:lang w:val="en-US"/>
      </w:rPr>
    </w:pPr>
  </w:p>
  <w:p w14:paraId="0CD1C49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66EBE66" w14:textId="77777777" w:rsidR="006D084D" w:rsidRPr="0040293A" w:rsidRDefault="006D084D" w:rsidP="006D084D">
    <w:pPr>
      <w:pStyle w:val="Header"/>
      <w:rPr>
        <w:rFonts w:eastAsia="Tahoma"/>
      </w:rPr>
    </w:pPr>
  </w:p>
  <w:p w14:paraId="418B3316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B8C0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3D042CA" wp14:editId="579F1A6B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5F38848" w14:textId="77777777" w:rsidTr="008D3541">
      <w:tc>
        <w:tcPr>
          <w:tcW w:w="6623" w:type="dxa"/>
          <w:shd w:val="clear" w:color="auto" w:fill="auto"/>
        </w:tcPr>
        <w:p w14:paraId="1D075E57" w14:textId="71C33E67" w:rsidR="00E95D0C" w:rsidRPr="008D3541" w:rsidRDefault="0056537C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845" w:type="dxa"/>
          <w:shd w:val="clear" w:color="auto" w:fill="auto"/>
        </w:tcPr>
        <w:p w14:paraId="3EBAF91C" w14:textId="566EBA0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56537C">
            <w:rPr>
              <w:color w:val="0000FF"/>
              <w:lang w:val="en-US"/>
            </w:rPr>
            <w:t>1.0</w:t>
          </w:r>
        </w:p>
      </w:tc>
    </w:tr>
    <w:tr w:rsidR="00E95D0C" w14:paraId="0A1C7C55" w14:textId="77777777" w:rsidTr="008D3541">
      <w:tc>
        <w:tcPr>
          <w:tcW w:w="6623" w:type="dxa"/>
          <w:shd w:val="clear" w:color="auto" w:fill="auto"/>
        </w:tcPr>
        <w:p w14:paraId="0ABFF538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012F2EA1" w14:textId="62038989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56537C">
            <w:rPr>
              <w:color w:val="0000FF"/>
              <w:lang w:val="en-US"/>
            </w:rPr>
            <w:t>9/5/2021</w:t>
          </w:r>
        </w:p>
      </w:tc>
    </w:tr>
  </w:tbl>
  <w:p w14:paraId="01DA71F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FF0CED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945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F4F4B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C477BF0"/>
    <w:multiLevelType w:val="hybridMultilevel"/>
    <w:tmpl w:val="D92AA568"/>
    <w:lvl w:ilvl="0" w:tplc="AD6210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D4117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6C1335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641B5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66D08D9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BAA0C29"/>
    <w:multiLevelType w:val="hybridMultilevel"/>
    <w:tmpl w:val="415CF3FC"/>
    <w:lvl w:ilvl="0" w:tplc="AD6210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AB12FA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B3734"/>
    <w:multiLevelType w:val="hybridMultilevel"/>
    <w:tmpl w:val="82B0424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9"/>
  </w:num>
  <w:num w:numId="5">
    <w:abstractNumId w:val="23"/>
  </w:num>
  <w:num w:numId="6">
    <w:abstractNumId w:val="11"/>
  </w:num>
  <w:num w:numId="7">
    <w:abstractNumId w:val="24"/>
  </w:num>
  <w:num w:numId="8">
    <w:abstractNumId w:val="31"/>
  </w:num>
  <w:num w:numId="9">
    <w:abstractNumId w:val="14"/>
  </w:num>
  <w:num w:numId="10">
    <w:abstractNumId w:val="9"/>
  </w:num>
  <w:num w:numId="11">
    <w:abstractNumId w:val="37"/>
  </w:num>
  <w:num w:numId="12">
    <w:abstractNumId w:val="32"/>
  </w:num>
  <w:num w:numId="13">
    <w:abstractNumId w:val="30"/>
  </w:num>
  <w:num w:numId="14">
    <w:abstractNumId w:val="5"/>
  </w:num>
  <w:num w:numId="15">
    <w:abstractNumId w:val="7"/>
  </w:num>
  <w:num w:numId="16">
    <w:abstractNumId w:val="29"/>
  </w:num>
  <w:num w:numId="17">
    <w:abstractNumId w:val="34"/>
  </w:num>
  <w:num w:numId="18">
    <w:abstractNumId w:val="13"/>
  </w:num>
  <w:num w:numId="19">
    <w:abstractNumId w:val="26"/>
  </w:num>
  <w:num w:numId="20">
    <w:abstractNumId w:val="33"/>
  </w:num>
  <w:num w:numId="21">
    <w:abstractNumId w:val="36"/>
  </w:num>
  <w:num w:numId="22">
    <w:abstractNumId w:val="10"/>
  </w:num>
  <w:num w:numId="23">
    <w:abstractNumId w:val="18"/>
  </w:num>
  <w:num w:numId="24">
    <w:abstractNumId w:val="8"/>
  </w:num>
  <w:num w:numId="25">
    <w:abstractNumId w:val="6"/>
  </w:num>
  <w:num w:numId="26">
    <w:abstractNumId w:val="16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17"/>
  </w:num>
  <w:num w:numId="37">
    <w:abstractNumId w:val="38"/>
  </w:num>
  <w:num w:numId="38">
    <w:abstractNumId w:val="21"/>
  </w:num>
  <w:num w:numId="39">
    <w:abstractNumId w:val="4"/>
  </w:num>
  <w:num w:numId="40">
    <w:abstractNumId w:val="35"/>
  </w:num>
  <w:num w:numId="41">
    <w:abstractNumId w:val="39"/>
  </w:num>
  <w:num w:numId="42">
    <w:abstractNumId w:val="40"/>
  </w:num>
  <w:num w:numId="43">
    <w:abstractNumId w:val="3"/>
  </w:num>
  <w:num w:numId="44">
    <w:abstractNumId w:val="27"/>
  </w:num>
  <w:num w:numId="45">
    <w:abstractNumId w:val="2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001B6"/>
    <w:rsid w:val="000519D9"/>
    <w:rsid w:val="000C0CA8"/>
    <w:rsid w:val="00117052"/>
    <w:rsid w:val="001802A8"/>
    <w:rsid w:val="001C3FDE"/>
    <w:rsid w:val="00213ECB"/>
    <w:rsid w:val="002160F2"/>
    <w:rsid w:val="00221A67"/>
    <w:rsid w:val="002704B8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6537C"/>
    <w:rsid w:val="005802A5"/>
    <w:rsid w:val="0060493B"/>
    <w:rsid w:val="006257BE"/>
    <w:rsid w:val="00656FA7"/>
    <w:rsid w:val="006855DC"/>
    <w:rsid w:val="006C4B21"/>
    <w:rsid w:val="006D084D"/>
    <w:rsid w:val="006E420F"/>
    <w:rsid w:val="006E56E2"/>
    <w:rsid w:val="007338F6"/>
    <w:rsid w:val="007A1DE8"/>
    <w:rsid w:val="007F21C9"/>
    <w:rsid w:val="008243D9"/>
    <w:rsid w:val="008D3541"/>
    <w:rsid w:val="009072A0"/>
    <w:rsid w:val="00984338"/>
    <w:rsid w:val="0099744F"/>
    <w:rsid w:val="009B2AFC"/>
    <w:rsid w:val="009C773F"/>
    <w:rsid w:val="009D00B0"/>
    <w:rsid w:val="009F47F5"/>
    <w:rsid w:val="00A077C4"/>
    <w:rsid w:val="00A23833"/>
    <w:rsid w:val="00A544E7"/>
    <w:rsid w:val="00A638EF"/>
    <w:rsid w:val="00B871C5"/>
    <w:rsid w:val="00BB5444"/>
    <w:rsid w:val="00BC1019"/>
    <w:rsid w:val="00BE2418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8339B"/>
    <w:rsid w:val="00E95D0C"/>
    <w:rsid w:val="00EC263F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B4B23"/>
  <w15:docId w15:val="{13528839-50E8-49BC-AC1B-78B495C3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56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3445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Nam Huỳnh Nhật</cp:lastModifiedBy>
  <cp:revision>11</cp:revision>
  <cp:lastPrinted>2013-12-07T15:58:00Z</cp:lastPrinted>
  <dcterms:created xsi:type="dcterms:W3CDTF">2021-05-09T13:15:00Z</dcterms:created>
  <dcterms:modified xsi:type="dcterms:W3CDTF">2021-05-09T13:56:00Z</dcterms:modified>
</cp:coreProperties>
</file>