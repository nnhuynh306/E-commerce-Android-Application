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1BECE" w14:textId="77777777" w:rsidR="003548A8" w:rsidRDefault="003548A8" w:rsidP="003548A8">
      <w:pPr>
        <w:rPr>
          <w:lang w:val="en-US"/>
        </w:rPr>
      </w:pPr>
    </w:p>
    <w:p w14:paraId="0481D11C" w14:textId="77777777" w:rsidR="00301562" w:rsidRDefault="00301562" w:rsidP="003548A8">
      <w:pPr>
        <w:rPr>
          <w:lang w:val="en-US"/>
        </w:rPr>
      </w:pPr>
    </w:p>
    <w:p w14:paraId="033FE4B6" w14:textId="77777777" w:rsidR="00301562" w:rsidRDefault="00301562" w:rsidP="003548A8">
      <w:pPr>
        <w:rPr>
          <w:lang w:val="en-US"/>
        </w:rPr>
      </w:pPr>
    </w:p>
    <w:p w14:paraId="4535BCCF" w14:textId="77777777" w:rsidR="00301562" w:rsidRDefault="00301562" w:rsidP="003548A8">
      <w:pPr>
        <w:rPr>
          <w:lang w:val="en-US"/>
        </w:rPr>
      </w:pPr>
    </w:p>
    <w:p w14:paraId="39992EDD" w14:textId="77777777" w:rsidR="00301562" w:rsidRDefault="00301562" w:rsidP="003548A8">
      <w:pPr>
        <w:rPr>
          <w:lang w:val="en-US"/>
        </w:rPr>
      </w:pPr>
    </w:p>
    <w:p w14:paraId="44A7A0B6" w14:textId="77777777" w:rsidR="00301562" w:rsidRDefault="00301562" w:rsidP="003548A8">
      <w:pPr>
        <w:rPr>
          <w:lang w:val="en-US"/>
        </w:rPr>
      </w:pPr>
    </w:p>
    <w:p w14:paraId="6DCD4A72" w14:textId="77777777" w:rsidR="00301562" w:rsidRDefault="00301562" w:rsidP="003548A8">
      <w:pPr>
        <w:rPr>
          <w:lang w:val="en-US"/>
        </w:rPr>
      </w:pPr>
    </w:p>
    <w:p w14:paraId="77ADD991" w14:textId="77777777" w:rsidR="003548A8" w:rsidRPr="003548A8" w:rsidRDefault="003548A8" w:rsidP="003548A8">
      <w:pPr>
        <w:rPr>
          <w:lang w:val="en-US"/>
        </w:rPr>
      </w:pPr>
    </w:p>
    <w:p w14:paraId="63808E14" w14:textId="04A1D738" w:rsidR="00D234F3" w:rsidRDefault="00A23833" w:rsidP="00B650F7">
      <w:pPr>
        <w:pStyle w:val="Title"/>
        <w:jc w:val="right"/>
        <w:rPr>
          <w:lang w:val="en-US"/>
        </w:rPr>
      </w:pPr>
      <w:r>
        <w:rPr>
          <w:lang w:val="en-US"/>
        </w:rPr>
        <w:t>Mô hình Use case</w:t>
      </w:r>
      <w:r w:rsidR="007A1DE8">
        <w:rPr>
          <w:lang w:val="en-US"/>
        </w:rPr>
        <w:t xml:space="preserve"> </w:t>
      </w:r>
      <w:r w:rsidR="00B650F7">
        <w:rPr>
          <w:color w:val="0000FF"/>
          <w:lang w:val="en-US"/>
        </w:rPr>
        <w:t>E-Commerce Android App</w:t>
      </w:r>
    </w:p>
    <w:p w14:paraId="55D77F96" w14:textId="77777777" w:rsidR="007A1DE8" w:rsidRPr="007A1DE8" w:rsidRDefault="007A1DE8" w:rsidP="007A1DE8">
      <w:pPr>
        <w:rPr>
          <w:lang w:val="en-US"/>
        </w:rPr>
      </w:pPr>
    </w:p>
    <w:p w14:paraId="47469407" w14:textId="1072D95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650F7">
        <w:rPr>
          <w:rFonts w:ascii="Arial" w:hAnsi="Arial"/>
          <w:color w:val="0000FF"/>
          <w:sz w:val="34"/>
          <w:szCs w:val="30"/>
          <w:lang w:val="en-US"/>
        </w:rPr>
        <w:t>1.0</w:t>
      </w:r>
      <w:r w:rsidR="00DC363E">
        <w:rPr>
          <w:rFonts w:ascii="Arial" w:hAnsi="Arial"/>
          <w:color w:val="0000FF"/>
          <w:sz w:val="34"/>
          <w:szCs w:val="30"/>
          <w:lang w:val="en-US"/>
        </w:rPr>
        <w:t>&gt;</w:t>
      </w:r>
    </w:p>
    <w:p w14:paraId="79A9B804" w14:textId="77777777" w:rsidR="00D234F3" w:rsidRDefault="00D234F3">
      <w:pPr>
        <w:pStyle w:val="Title"/>
        <w:jc w:val="both"/>
        <w:rPr>
          <w:lang w:val="en-US"/>
        </w:rPr>
      </w:pPr>
    </w:p>
    <w:p w14:paraId="7F056BBC" w14:textId="77777777" w:rsidR="003548A8" w:rsidRDefault="003548A8" w:rsidP="003548A8">
      <w:pPr>
        <w:rPr>
          <w:lang w:val="en-US"/>
        </w:rPr>
      </w:pPr>
    </w:p>
    <w:p w14:paraId="0E02F5EC" w14:textId="77777777" w:rsidR="00301562" w:rsidRDefault="00301562" w:rsidP="003548A8">
      <w:pPr>
        <w:rPr>
          <w:lang w:val="en-US"/>
        </w:rPr>
      </w:pPr>
    </w:p>
    <w:p w14:paraId="22A1247F" w14:textId="77777777" w:rsidR="00301562" w:rsidRDefault="00301562" w:rsidP="003548A8">
      <w:pPr>
        <w:rPr>
          <w:lang w:val="en-US"/>
        </w:rPr>
      </w:pPr>
    </w:p>
    <w:p w14:paraId="1B01D3BC" w14:textId="77777777" w:rsidR="00301562" w:rsidRDefault="00301562" w:rsidP="003548A8">
      <w:pPr>
        <w:rPr>
          <w:lang w:val="en-US"/>
        </w:rPr>
      </w:pPr>
    </w:p>
    <w:p w14:paraId="3024A498" w14:textId="77777777" w:rsidR="00301562" w:rsidRDefault="00301562" w:rsidP="003548A8">
      <w:pPr>
        <w:rPr>
          <w:lang w:val="en-US"/>
        </w:rPr>
      </w:pPr>
    </w:p>
    <w:p w14:paraId="08CB3822" w14:textId="77777777" w:rsidR="00301562" w:rsidRDefault="00301562" w:rsidP="003548A8">
      <w:pPr>
        <w:rPr>
          <w:lang w:val="en-US"/>
        </w:rPr>
      </w:pPr>
    </w:p>
    <w:p w14:paraId="77352CD1" w14:textId="77777777" w:rsidR="00301562" w:rsidRDefault="00301562" w:rsidP="003548A8">
      <w:pPr>
        <w:rPr>
          <w:lang w:val="en-US"/>
        </w:rPr>
      </w:pPr>
    </w:p>
    <w:p w14:paraId="4E053E2B" w14:textId="77777777" w:rsidR="00301562" w:rsidRDefault="00301562" w:rsidP="003548A8">
      <w:pPr>
        <w:rPr>
          <w:lang w:val="en-US"/>
        </w:rPr>
      </w:pPr>
    </w:p>
    <w:p w14:paraId="3A2ED55B" w14:textId="77777777" w:rsidR="00301562" w:rsidRDefault="00301562" w:rsidP="003548A8">
      <w:pPr>
        <w:rPr>
          <w:lang w:val="en-US"/>
        </w:rPr>
      </w:pPr>
    </w:p>
    <w:p w14:paraId="31BBE6D1" w14:textId="77777777" w:rsidR="003548A8" w:rsidRDefault="003548A8" w:rsidP="003548A8">
      <w:pPr>
        <w:rPr>
          <w:lang w:val="en-US"/>
        </w:rPr>
      </w:pPr>
    </w:p>
    <w:p w14:paraId="1092A2D7" w14:textId="77777777" w:rsidR="003548A8" w:rsidRDefault="003548A8" w:rsidP="003548A8">
      <w:pPr>
        <w:rPr>
          <w:lang w:val="en-US"/>
        </w:rPr>
      </w:pPr>
    </w:p>
    <w:p w14:paraId="647DCD72" w14:textId="77777777" w:rsidR="003548A8" w:rsidRDefault="003548A8" w:rsidP="003548A8">
      <w:pPr>
        <w:rPr>
          <w:lang w:val="en-US"/>
        </w:rPr>
      </w:pPr>
    </w:p>
    <w:p w14:paraId="493F8939" w14:textId="77777777" w:rsidR="003548A8" w:rsidRDefault="003548A8" w:rsidP="003548A8">
      <w:pPr>
        <w:rPr>
          <w:lang w:val="en-US"/>
        </w:rPr>
      </w:pPr>
    </w:p>
    <w:p w14:paraId="25801E62" w14:textId="77777777" w:rsidR="003548A8" w:rsidRDefault="003548A8" w:rsidP="003548A8">
      <w:pPr>
        <w:rPr>
          <w:lang w:val="en-US"/>
        </w:rPr>
      </w:pPr>
    </w:p>
    <w:p w14:paraId="091E2B04" w14:textId="77777777" w:rsidR="00B650F7" w:rsidRPr="003548A8" w:rsidRDefault="00B650F7" w:rsidP="00B650F7">
      <w:pPr>
        <w:jc w:val="center"/>
        <w:rPr>
          <w:rFonts w:ascii="Arial" w:hAnsi="Arial" w:cs="Arial"/>
          <w:sz w:val="30"/>
          <w:szCs w:val="30"/>
          <w:lang w:val="en-US"/>
        </w:rPr>
      </w:pPr>
      <w:r w:rsidRPr="003548A8">
        <w:rPr>
          <w:rFonts w:ascii="Arial" w:hAnsi="Arial" w:cs="Arial"/>
          <w:sz w:val="30"/>
          <w:szCs w:val="30"/>
          <w:lang w:val="en-US"/>
        </w:rPr>
        <w:t>Sinh viên thực hiện:</w:t>
      </w:r>
    </w:p>
    <w:p w14:paraId="6564E230" w14:textId="77777777" w:rsidR="00B650F7" w:rsidRPr="003548A8"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A4642F0" w14:textId="77777777" w:rsidR="00B650F7" w:rsidRDefault="00B650F7" w:rsidP="00B650F7">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2482D73E" w14:textId="77777777" w:rsidR="00B650F7" w:rsidRPr="003548A8" w:rsidRDefault="00B650F7" w:rsidP="00B650F7">
      <w:pPr>
        <w:jc w:val="center"/>
        <w:rPr>
          <w:sz w:val="30"/>
          <w:szCs w:val="30"/>
          <w:lang w:val="en-US"/>
        </w:rPr>
        <w:sectPr w:rsidR="00B650F7"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92B2A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680769C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335FB20" w14:textId="77777777">
        <w:tc>
          <w:tcPr>
            <w:tcW w:w="2093" w:type="dxa"/>
            <w:tcBorders>
              <w:top w:val="single" w:sz="6" w:space="0" w:color="auto"/>
              <w:left w:val="single" w:sz="6" w:space="0" w:color="auto"/>
              <w:bottom w:val="single" w:sz="6" w:space="0" w:color="auto"/>
              <w:right w:val="single" w:sz="6" w:space="0" w:color="auto"/>
            </w:tcBorders>
          </w:tcPr>
          <w:p w14:paraId="7F72748C"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4EE1CF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DD9FE2F"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EF90B5E"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F7E17D0" w14:textId="77777777">
        <w:tc>
          <w:tcPr>
            <w:tcW w:w="2093" w:type="dxa"/>
            <w:tcBorders>
              <w:top w:val="single" w:sz="6" w:space="0" w:color="auto"/>
              <w:left w:val="single" w:sz="6" w:space="0" w:color="auto"/>
              <w:bottom w:val="single" w:sz="6" w:space="0" w:color="auto"/>
              <w:right w:val="single" w:sz="6" w:space="0" w:color="auto"/>
            </w:tcBorders>
          </w:tcPr>
          <w:p w14:paraId="08EFDCA3" w14:textId="2F0AE28F" w:rsidR="00E95D0C" w:rsidRPr="003548A8" w:rsidRDefault="00B650F7" w:rsidP="004176B5">
            <w:pPr>
              <w:keepLines/>
              <w:spacing w:after="120"/>
              <w:jc w:val="center"/>
              <w:rPr>
                <w:rFonts w:eastAsia="SimSun"/>
                <w:color w:val="0000FF"/>
                <w:lang w:val="en-US"/>
              </w:rPr>
            </w:pPr>
            <w:r>
              <w:rPr>
                <w:rFonts w:eastAsia="SimSun"/>
                <w:color w:val="0000FF"/>
                <w:lang w:val="en-US"/>
              </w:rPr>
              <w:t>20/03/2021</w:t>
            </w:r>
          </w:p>
        </w:tc>
        <w:tc>
          <w:tcPr>
            <w:tcW w:w="1363" w:type="dxa"/>
            <w:tcBorders>
              <w:top w:val="single" w:sz="6" w:space="0" w:color="auto"/>
              <w:left w:val="single" w:sz="6" w:space="0" w:color="auto"/>
              <w:bottom w:val="single" w:sz="6" w:space="0" w:color="auto"/>
              <w:right w:val="single" w:sz="6" w:space="0" w:color="auto"/>
            </w:tcBorders>
          </w:tcPr>
          <w:p w14:paraId="74EFFCCE" w14:textId="131E0174"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650F7">
              <w:rPr>
                <w:rFonts w:eastAsia="SimSun"/>
                <w:color w:val="0000FF"/>
                <w:lang w:val="en-US"/>
              </w:rPr>
              <w:t>1</w:t>
            </w:r>
            <w:r w:rsidR="00E95D0C" w:rsidRPr="003548A8">
              <w:rPr>
                <w:rFonts w:eastAsia="SimSun"/>
                <w:color w:val="0000FF"/>
                <w:lang w:val="en-US"/>
              </w:rPr>
              <w:t>.</w:t>
            </w:r>
            <w:r w:rsidR="00B650F7">
              <w:rPr>
                <w:rFonts w:eastAsia="SimSun"/>
                <w:color w:val="0000FF"/>
                <w:lang w:val="en-US"/>
              </w:rPr>
              <w:t>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5C24F64" w14:textId="4A7469DE" w:rsidR="00E95D0C" w:rsidRPr="0037628A" w:rsidRDefault="00B650F7" w:rsidP="00F776D2">
            <w:pPr>
              <w:keepLines/>
              <w:spacing w:after="120"/>
              <w:rPr>
                <w:rFonts w:eastAsia="SimSun"/>
                <w:color w:val="0000FF"/>
                <w:lang w:val="en-US"/>
              </w:rPr>
            </w:pPr>
            <w:r>
              <w:rPr>
                <w:rFonts w:eastAsia="SimSun"/>
                <w:color w:val="0000FF"/>
                <w:lang w:val="en-US"/>
              </w:rPr>
              <w:t>Thêm UseCase Model</w:t>
            </w:r>
          </w:p>
        </w:tc>
        <w:tc>
          <w:tcPr>
            <w:tcW w:w="2304" w:type="dxa"/>
            <w:tcBorders>
              <w:top w:val="single" w:sz="6" w:space="0" w:color="auto"/>
              <w:left w:val="single" w:sz="6" w:space="0" w:color="auto"/>
              <w:bottom w:val="single" w:sz="6" w:space="0" w:color="auto"/>
              <w:right w:val="single" w:sz="6" w:space="0" w:color="auto"/>
            </w:tcBorders>
          </w:tcPr>
          <w:p w14:paraId="396894B7" w14:textId="77777777" w:rsidR="00E95D0C" w:rsidRDefault="00B650F7" w:rsidP="00DC363E">
            <w:pPr>
              <w:keepLines/>
              <w:spacing w:after="120"/>
              <w:jc w:val="center"/>
              <w:rPr>
                <w:rFonts w:eastAsia="SimSun"/>
                <w:color w:val="0000FF"/>
                <w:lang w:val="en-US"/>
              </w:rPr>
            </w:pPr>
            <w:r>
              <w:rPr>
                <w:rFonts w:eastAsia="SimSun"/>
                <w:color w:val="0000FF"/>
                <w:lang w:val="en-US"/>
              </w:rPr>
              <w:t>Nguyễn Phúc Thịnh</w:t>
            </w:r>
          </w:p>
          <w:p w14:paraId="7A6C802C" w14:textId="6D748846" w:rsidR="00B650F7" w:rsidRPr="003548A8" w:rsidRDefault="00B650F7" w:rsidP="00DC363E">
            <w:pPr>
              <w:keepLines/>
              <w:spacing w:after="120"/>
              <w:jc w:val="center"/>
              <w:rPr>
                <w:rFonts w:eastAsia="SimSun"/>
                <w:color w:val="0000FF"/>
                <w:lang w:val="en-US"/>
              </w:rPr>
            </w:pPr>
            <w:r>
              <w:rPr>
                <w:rFonts w:eastAsia="SimSun"/>
                <w:color w:val="0000FF"/>
                <w:lang w:val="en-US"/>
              </w:rPr>
              <w:t>Huỳnh Nhật Nam</w:t>
            </w:r>
          </w:p>
        </w:tc>
      </w:tr>
      <w:tr w:rsidR="00E95D0C" w:rsidRPr="007A1DE8" w14:paraId="32BDF9A6" w14:textId="77777777">
        <w:tc>
          <w:tcPr>
            <w:tcW w:w="2093" w:type="dxa"/>
            <w:tcBorders>
              <w:top w:val="single" w:sz="6" w:space="0" w:color="auto"/>
              <w:left w:val="single" w:sz="6" w:space="0" w:color="auto"/>
              <w:bottom w:val="single" w:sz="6" w:space="0" w:color="auto"/>
              <w:right w:val="single" w:sz="6" w:space="0" w:color="auto"/>
            </w:tcBorders>
          </w:tcPr>
          <w:p w14:paraId="13645BE9" w14:textId="5D67C750"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0C26A8DA" w14:textId="6BD32B5F" w:rsidR="00E95D0C" w:rsidRPr="00B650F7" w:rsidRDefault="00B650F7" w:rsidP="004176B5">
            <w:pPr>
              <w:keepLines/>
              <w:spacing w:after="120"/>
              <w:jc w:val="center"/>
              <w:rPr>
                <w:rFonts w:eastAsia="SimSun"/>
                <w:color w:val="0000FF"/>
                <w:lang w:val="en-US"/>
              </w:rPr>
            </w:pPr>
            <w:r w:rsidRPr="00B650F7">
              <w:rPr>
                <w:rFonts w:eastAsia="SimSun"/>
                <w:color w:val="0000FF"/>
                <w:lang w:val="en-US"/>
              </w:rPr>
              <w:t>&lt;1.1&gt;</w:t>
            </w:r>
          </w:p>
        </w:tc>
        <w:tc>
          <w:tcPr>
            <w:tcW w:w="3744" w:type="dxa"/>
            <w:tcBorders>
              <w:top w:val="single" w:sz="6" w:space="0" w:color="auto"/>
              <w:left w:val="single" w:sz="6" w:space="0" w:color="auto"/>
              <w:bottom w:val="single" w:sz="6" w:space="0" w:color="auto"/>
              <w:right w:val="single" w:sz="6" w:space="0" w:color="auto"/>
            </w:tcBorders>
          </w:tcPr>
          <w:p w14:paraId="4228774E" w14:textId="15EE5FC1" w:rsidR="00E95D0C" w:rsidRPr="00B650F7" w:rsidRDefault="00B650F7" w:rsidP="00F776D2">
            <w:pPr>
              <w:keepLines/>
              <w:spacing w:after="120"/>
              <w:rPr>
                <w:rFonts w:eastAsia="SimSun"/>
                <w:color w:val="0000FF"/>
                <w:lang w:val="en-US"/>
              </w:rPr>
            </w:pPr>
            <w:r>
              <w:rPr>
                <w:rFonts w:eastAsia="SimSun"/>
                <w:color w:val="0000FF"/>
                <w:lang w:val="en-US"/>
              </w:rPr>
              <w:t xml:space="preserve">Đặc tả UseCase của người dùng chưa đăng nhập </w:t>
            </w:r>
          </w:p>
        </w:tc>
        <w:tc>
          <w:tcPr>
            <w:tcW w:w="2304" w:type="dxa"/>
            <w:tcBorders>
              <w:top w:val="single" w:sz="6" w:space="0" w:color="auto"/>
              <w:left w:val="single" w:sz="6" w:space="0" w:color="auto"/>
              <w:bottom w:val="single" w:sz="6" w:space="0" w:color="auto"/>
              <w:right w:val="single" w:sz="6" w:space="0" w:color="auto"/>
            </w:tcBorders>
          </w:tcPr>
          <w:p w14:paraId="2575C973" w14:textId="1F3D4D24" w:rsidR="00E95D0C" w:rsidRPr="00B650F7" w:rsidRDefault="00B650F7" w:rsidP="004176B5">
            <w:pPr>
              <w:keepLines/>
              <w:spacing w:after="120"/>
              <w:jc w:val="both"/>
              <w:rPr>
                <w:rFonts w:eastAsia="SimSun"/>
                <w:color w:val="0000FF"/>
                <w:lang w:val="en-US"/>
              </w:rPr>
            </w:pPr>
            <w:r>
              <w:rPr>
                <w:rFonts w:eastAsia="SimSun"/>
                <w:color w:val="0000FF"/>
                <w:lang w:val="en-US"/>
              </w:rPr>
              <w:t>Nguyễn Phúc Thịnh</w:t>
            </w:r>
          </w:p>
        </w:tc>
      </w:tr>
      <w:tr w:rsidR="00E95D0C" w:rsidRPr="007A1DE8" w14:paraId="3887A272" w14:textId="77777777">
        <w:tc>
          <w:tcPr>
            <w:tcW w:w="2093" w:type="dxa"/>
            <w:tcBorders>
              <w:top w:val="single" w:sz="6" w:space="0" w:color="auto"/>
              <w:left w:val="single" w:sz="6" w:space="0" w:color="auto"/>
              <w:bottom w:val="single" w:sz="6" w:space="0" w:color="auto"/>
              <w:right w:val="single" w:sz="6" w:space="0" w:color="auto"/>
            </w:tcBorders>
          </w:tcPr>
          <w:p w14:paraId="3D1F29F9" w14:textId="64800481"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6F9A1909" w14:textId="0F6CAF04" w:rsidR="00E95D0C" w:rsidRPr="00B650F7" w:rsidRDefault="00B650F7" w:rsidP="00B650F7">
            <w:pPr>
              <w:keepLines/>
              <w:spacing w:after="120"/>
              <w:jc w:val="center"/>
              <w:rPr>
                <w:rFonts w:eastAsia="SimSun"/>
                <w:color w:val="0000FF"/>
                <w:lang w:val="en-US"/>
              </w:rPr>
            </w:pPr>
            <w:r>
              <w:rPr>
                <w:rFonts w:eastAsia="SimSun"/>
                <w:color w:val="0000FF"/>
                <w:lang w:val="en-US"/>
              </w:rPr>
              <w:t>&lt;1.2&gt;</w:t>
            </w:r>
          </w:p>
        </w:tc>
        <w:tc>
          <w:tcPr>
            <w:tcW w:w="3744" w:type="dxa"/>
            <w:tcBorders>
              <w:top w:val="single" w:sz="6" w:space="0" w:color="auto"/>
              <w:left w:val="single" w:sz="6" w:space="0" w:color="auto"/>
              <w:bottom w:val="single" w:sz="6" w:space="0" w:color="auto"/>
              <w:right w:val="single" w:sz="6" w:space="0" w:color="auto"/>
            </w:tcBorders>
          </w:tcPr>
          <w:p w14:paraId="05BF5779" w14:textId="721294AD" w:rsidR="00E95D0C" w:rsidRPr="00B650F7" w:rsidRDefault="00B650F7" w:rsidP="00F776D2">
            <w:pPr>
              <w:keepLines/>
              <w:spacing w:after="120"/>
              <w:rPr>
                <w:rFonts w:eastAsia="SimSun"/>
                <w:color w:val="0000FF"/>
                <w:lang w:val="en-US"/>
              </w:rPr>
            </w:pPr>
            <w:r>
              <w:rPr>
                <w:rFonts w:eastAsia="SimSun"/>
                <w:color w:val="0000FF"/>
                <w:lang w:val="en-US"/>
              </w:rPr>
              <w:t>Đặc tả UseCase của người dùng đã đăng nhập</w:t>
            </w:r>
          </w:p>
        </w:tc>
        <w:tc>
          <w:tcPr>
            <w:tcW w:w="2304" w:type="dxa"/>
            <w:tcBorders>
              <w:top w:val="single" w:sz="6" w:space="0" w:color="auto"/>
              <w:left w:val="single" w:sz="6" w:space="0" w:color="auto"/>
              <w:bottom w:val="single" w:sz="6" w:space="0" w:color="auto"/>
              <w:right w:val="single" w:sz="6" w:space="0" w:color="auto"/>
            </w:tcBorders>
          </w:tcPr>
          <w:p w14:paraId="188B7156" w14:textId="797FB57A" w:rsidR="00E95D0C" w:rsidRPr="00B650F7" w:rsidRDefault="00B650F7" w:rsidP="00B650F7">
            <w:pPr>
              <w:keepLines/>
              <w:spacing w:after="120"/>
              <w:jc w:val="center"/>
              <w:rPr>
                <w:rFonts w:eastAsia="SimSun"/>
                <w:color w:val="0000FF"/>
                <w:lang w:val="en-US"/>
              </w:rPr>
            </w:pPr>
            <w:r>
              <w:rPr>
                <w:rFonts w:eastAsia="SimSun"/>
                <w:color w:val="0000FF"/>
                <w:lang w:val="en-US"/>
              </w:rPr>
              <w:t>Huỳnh Nhật Nam</w:t>
            </w:r>
          </w:p>
        </w:tc>
      </w:tr>
      <w:tr w:rsidR="00E95D0C" w:rsidRPr="007A1DE8" w14:paraId="7F6F34EF" w14:textId="77777777">
        <w:tc>
          <w:tcPr>
            <w:tcW w:w="2093" w:type="dxa"/>
            <w:tcBorders>
              <w:top w:val="single" w:sz="6" w:space="0" w:color="auto"/>
              <w:left w:val="single" w:sz="6" w:space="0" w:color="auto"/>
              <w:bottom w:val="single" w:sz="6" w:space="0" w:color="auto"/>
              <w:right w:val="single" w:sz="6" w:space="0" w:color="auto"/>
            </w:tcBorders>
          </w:tcPr>
          <w:p w14:paraId="466FBDB7" w14:textId="0C0369C0" w:rsidR="00E95D0C" w:rsidRPr="00B650F7" w:rsidRDefault="00B650F7" w:rsidP="00B650F7">
            <w:pPr>
              <w:keepLines/>
              <w:spacing w:after="120"/>
              <w:jc w:val="center"/>
              <w:rPr>
                <w:rFonts w:eastAsia="SimSun"/>
                <w:color w:val="0000FF"/>
                <w:lang w:val="en-US"/>
              </w:rPr>
            </w:pPr>
            <w:r>
              <w:rPr>
                <w:rFonts w:eastAsia="SimSun"/>
                <w:color w:val="0000FF"/>
                <w:lang w:val="en-US"/>
              </w:rPr>
              <w:t>21/03/2021</w:t>
            </w:r>
          </w:p>
        </w:tc>
        <w:tc>
          <w:tcPr>
            <w:tcW w:w="1363" w:type="dxa"/>
            <w:tcBorders>
              <w:top w:val="single" w:sz="6" w:space="0" w:color="auto"/>
              <w:left w:val="single" w:sz="6" w:space="0" w:color="auto"/>
              <w:bottom w:val="single" w:sz="6" w:space="0" w:color="auto"/>
              <w:right w:val="single" w:sz="6" w:space="0" w:color="auto"/>
            </w:tcBorders>
          </w:tcPr>
          <w:p w14:paraId="47CDE833" w14:textId="7AE7D5B4" w:rsidR="00E95D0C" w:rsidRPr="00B650F7" w:rsidRDefault="00B650F7" w:rsidP="00B650F7">
            <w:pPr>
              <w:keepLines/>
              <w:spacing w:after="120"/>
              <w:jc w:val="center"/>
              <w:rPr>
                <w:rFonts w:eastAsia="SimSun"/>
                <w:color w:val="0000FF"/>
                <w:lang w:val="en-US"/>
              </w:rPr>
            </w:pPr>
            <w:r>
              <w:rPr>
                <w:rFonts w:eastAsia="SimSun"/>
                <w:color w:val="0000FF"/>
                <w:lang w:val="en-US"/>
              </w:rPr>
              <w:t>&lt;1.3&gt;</w:t>
            </w:r>
          </w:p>
        </w:tc>
        <w:tc>
          <w:tcPr>
            <w:tcW w:w="3744" w:type="dxa"/>
            <w:tcBorders>
              <w:top w:val="single" w:sz="6" w:space="0" w:color="auto"/>
              <w:left w:val="single" w:sz="6" w:space="0" w:color="auto"/>
              <w:bottom w:val="single" w:sz="6" w:space="0" w:color="auto"/>
              <w:right w:val="single" w:sz="6" w:space="0" w:color="auto"/>
            </w:tcBorders>
          </w:tcPr>
          <w:p w14:paraId="4151DABF" w14:textId="02C2C003" w:rsidR="00E95D0C" w:rsidRPr="00B650F7" w:rsidRDefault="00B650F7" w:rsidP="00F776D2">
            <w:pPr>
              <w:keepLines/>
              <w:spacing w:after="120"/>
              <w:rPr>
                <w:rFonts w:eastAsia="SimSun"/>
                <w:color w:val="0000FF"/>
                <w:lang w:val="en-US"/>
              </w:rPr>
            </w:pPr>
            <w:r>
              <w:rPr>
                <w:rFonts w:eastAsia="SimSun"/>
                <w:color w:val="0000FF"/>
                <w:lang w:val="en-US"/>
              </w:rPr>
              <w:t>Đặc tả UseCase của Admin</w:t>
            </w:r>
          </w:p>
        </w:tc>
        <w:tc>
          <w:tcPr>
            <w:tcW w:w="2304" w:type="dxa"/>
            <w:tcBorders>
              <w:top w:val="single" w:sz="6" w:space="0" w:color="auto"/>
              <w:left w:val="single" w:sz="6" w:space="0" w:color="auto"/>
              <w:bottom w:val="single" w:sz="6" w:space="0" w:color="auto"/>
              <w:right w:val="single" w:sz="6" w:space="0" w:color="auto"/>
            </w:tcBorders>
          </w:tcPr>
          <w:p w14:paraId="7C41B2A4" w14:textId="57B88369" w:rsidR="00E95D0C" w:rsidRPr="00B650F7" w:rsidRDefault="00B650F7" w:rsidP="00B650F7">
            <w:pPr>
              <w:keepLines/>
              <w:spacing w:after="120"/>
              <w:jc w:val="center"/>
              <w:rPr>
                <w:rFonts w:eastAsia="SimSun"/>
                <w:color w:val="0000FF"/>
                <w:lang w:val="en-US"/>
              </w:rPr>
            </w:pPr>
            <w:r>
              <w:rPr>
                <w:rFonts w:eastAsia="SimSun"/>
                <w:color w:val="0000FF"/>
                <w:lang w:val="en-US"/>
              </w:rPr>
              <w:t>Mai Đăng Khánh</w:t>
            </w:r>
          </w:p>
        </w:tc>
      </w:tr>
    </w:tbl>
    <w:p w14:paraId="684EC2A9" w14:textId="77777777" w:rsidR="00A23833" w:rsidRDefault="00A23833" w:rsidP="0031511D">
      <w:pPr>
        <w:pStyle w:val="Title"/>
        <w:rPr>
          <w:lang w:val="en-US"/>
        </w:rPr>
      </w:pPr>
    </w:p>
    <w:p w14:paraId="308EC7C1" w14:textId="77777777" w:rsidR="00A23833" w:rsidRDefault="00A23833" w:rsidP="00A23833">
      <w:pPr>
        <w:pStyle w:val="Title"/>
        <w:rPr>
          <w:lang w:val="en-US"/>
        </w:rPr>
      </w:pPr>
      <w:r>
        <w:rPr>
          <w:lang w:val="en-US"/>
        </w:rPr>
        <w:br w:type="page"/>
      </w:r>
      <w:r>
        <w:rPr>
          <w:lang w:val="en-US"/>
        </w:rPr>
        <w:lastRenderedPageBreak/>
        <w:t>Mục lục</w:t>
      </w:r>
    </w:p>
    <w:p w14:paraId="0F784743" w14:textId="504F033C" w:rsidR="00C970D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67304833" w:history="1">
        <w:r w:rsidR="00C970D7" w:rsidRPr="008D2030">
          <w:rPr>
            <w:rStyle w:val="Hyperlink"/>
            <w:noProof/>
          </w:rPr>
          <w:t>1.</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 xml:space="preserve">Sơ đồ </w:t>
        </w:r>
        <w:r w:rsidR="00C970D7" w:rsidRPr="008D2030">
          <w:rPr>
            <w:rStyle w:val="Hyperlink"/>
            <w:noProof/>
          </w:rPr>
          <w:t>Use-case</w:t>
        </w:r>
        <w:r w:rsidR="00C970D7">
          <w:rPr>
            <w:noProof/>
            <w:webHidden/>
          </w:rPr>
          <w:tab/>
        </w:r>
        <w:r w:rsidR="00C970D7">
          <w:rPr>
            <w:noProof/>
            <w:webHidden/>
          </w:rPr>
          <w:fldChar w:fldCharType="begin"/>
        </w:r>
        <w:r w:rsidR="00C970D7">
          <w:rPr>
            <w:noProof/>
            <w:webHidden/>
          </w:rPr>
          <w:instrText xml:space="preserve"> PAGEREF _Toc67304833 \h </w:instrText>
        </w:r>
        <w:r w:rsidR="00C970D7">
          <w:rPr>
            <w:noProof/>
            <w:webHidden/>
          </w:rPr>
        </w:r>
        <w:r w:rsidR="00C970D7">
          <w:rPr>
            <w:noProof/>
            <w:webHidden/>
          </w:rPr>
          <w:fldChar w:fldCharType="separate"/>
        </w:r>
        <w:r w:rsidR="00C970D7">
          <w:rPr>
            <w:noProof/>
            <w:webHidden/>
          </w:rPr>
          <w:t>3</w:t>
        </w:r>
        <w:r w:rsidR="00C970D7">
          <w:rPr>
            <w:noProof/>
            <w:webHidden/>
          </w:rPr>
          <w:fldChar w:fldCharType="end"/>
        </w:r>
      </w:hyperlink>
    </w:p>
    <w:p w14:paraId="14528DC4" w14:textId="131DDACF" w:rsidR="00C970D7" w:rsidRDefault="008B491F">
      <w:pPr>
        <w:pStyle w:val="TOC1"/>
        <w:tabs>
          <w:tab w:val="left" w:pos="432"/>
        </w:tabs>
        <w:rPr>
          <w:rFonts w:asciiTheme="minorHAnsi" w:eastAsiaTheme="minorEastAsia" w:hAnsiTheme="minorHAnsi" w:cstheme="minorBidi"/>
          <w:noProof/>
          <w:sz w:val="22"/>
          <w:szCs w:val="22"/>
          <w:lang w:val="en-US"/>
        </w:rPr>
      </w:pPr>
      <w:hyperlink w:anchor="_Toc67304834" w:history="1">
        <w:r w:rsidR="00C970D7" w:rsidRPr="008D2030">
          <w:rPr>
            <w:rStyle w:val="Hyperlink"/>
            <w:noProof/>
            <w:lang w:val="en-US"/>
          </w:rPr>
          <w:t>2.</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Danh sách các Actor</w:t>
        </w:r>
        <w:r w:rsidR="00C970D7">
          <w:rPr>
            <w:noProof/>
            <w:webHidden/>
          </w:rPr>
          <w:tab/>
        </w:r>
        <w:r w:rsidR="00C970D7">
          <w:rPr>
            <w:noProof/>
            <w:webHidden/>
          </w:rPr>
          <w:fldChar w:fldCharType="begin"/>
        </w:r>
        <w:r w:rsidR="00C970D7">
          <w:rPr>
            <w:noProof/>
            <w:webHidden/>
          </w:rPr>
          <w:instrText xml:space="preserve"> PAGEREF _Toc67304834 \h </w:instrText>
        </w:r>
        <w:r w:rsidR="00C970D7">
          <w:rPr>
            <w:noProof/>
            <w:webHidden/>
          </w:rPr>
        </w:r>
        <w:r w:rsidR="00C970D7">
          <w:rPr>
            <w:noProof/>
            <w:webHidden/>
          </w:rPr>
          <w:fldChar w:fldCharType="separate"/>
        </w:r>
        <w:r w:rsidR="00C970D7">
          <w:rPr>
            <w:noProof/>
            <w:webHidden/>
          </w:rPr>
          <w:t>3</w:t>
        </w:r>
        <w:r w:rsidR="00C970D7">
          <w:rPr>
            <w:noProof/>
            <w:webHidden/>
          </w:rPr>
          <w:fldChar w:fldCharType="end"/>
        </w:r>
      </w:hyperlink>
    </w:p>
    <w:p w14:paraId="3E154310" w14:textId="26E1895D" w:rsidR="00C970D7" w:rsidRDefault="008B491F">
      <w:pPr>
        <w:pStyle w:val="TOC1"/>
        <w:tabs>
          <w:tab w:val="left" w:pos="432"/>
        </w:tabs>
        <w:rPr>
          <w:rFonts w:asciiTheme="minorHAnsi" w:eastAsiaTheme="minorEastAsia" w:hAnsiTheme="minorHAnsi" w:cstheme="minorBidi"/>
          <w:noProof/>
          <w:sz w:val="22"/>
          <w:szCs w:val="22"/>
          <w:lang w:val="en-US"/>
        </w:rPr>
      </w:pPr>
      <w:hyperlink w:anchor="_Toc67304835" w:history="1">
        <w:r w:rsidR="00C970D7" w:rsidRPr="008D2030">
          <w:rPr>
            <w:rStyle w:val="Hyperlink"/>
            <w:noProof/>
            <w:lang w:val="en-US"/>
          </w:rPr>
          <w:t>3.</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Danh sách các Use-case</w:t>
        </w:r>
        <w:r w:rsidR="00C970D7">
          <w:rPr>
            <w:noProof/>
            <w:webHidden/>
          </w:rPr>
          <w:tab/>
        </w:r>
        <w:r w:rsidR="00C970D7">
          <w:rPr>
            <w:noProof/>
            <w:webHidden/>
          </w:rPr>
          <w:fldChar w:fldCharType="begin"/>
        </w:r>
        <w:r w:rsidR="00C970D7">
          <w:rPr>
            <w:noProof/>
            <w:webHidden/>
          </w:rPr>
          <w:instrText xml:space="preserve"> PAGEREF _Toc67304835 \h </w:instrText>
        </w:r>
        <w:r w:rsidR="00C970D7">
          <w:rPr>
            <w:noProof/>
            <w:webHidden/>
          </w:rPr>
        </w:r>
        <w:r w:rsidR="00C970D7">
          <w:rPr>
            <w:noProof/>
            <w:webHidden/>
          </w:rPr>
          <w:fldChar w:fldCharType="separate"/>
        </w:r>
        <w:r w:rsidR="00C970D7">
          <w:rPr>
            <w:noProof/>
            <w:webHidden/>
          </w:rPr>
          <w:t>4</w:t>
        </w:r>
        <w:r w:rsidR="00C970D7">
          <w:rPr>
            <w:noProof/>
            <w:webHidden/>
          </w:rPr>
          <w:fldChar w:fldCharType="end"/>
        </w:r>
      </w:hyperlink>
    </w:p>
    <w:p w14:paraId="50BA92C1" w14:textId="606A4B33" w:rsidR="00C970D7" w:rsidRDefault="008B491F">
      <w:pPr>
        <w:pStyle w:val="TOC1"/>
        <w:tabs>
          <w:tab w:val="left" w:pos="432"/>
        </w:tabs>
        <w:rPr>
          <w:rFonts w:asciiTheme="minorHAnsi" w:eastAsiaTheme="minorEastAsia" w:hAnsiTheme="minorHAnsi" w:cstheme="minorBidi"/>
          <w:noProof/>
          <w:sz w:val="22"/>
          <w:szCs w:val="22"/>
          <w:lang w:val="en-US"/>
        </w:rPr>
      </w:pPr>
      <w:hyperlink w:anchor="_Toc67304836" w:history="1">
        <w:r w:rsidR="00C970D7" w:rsidRPr="008D2030">
          <w:rPr>
            <w:rStyle w:val="Hyperlink"/>
            <w:noProof/>
            <w:lang w:val="en-US"/>
          </w:rPr>
          <w:t>4.</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w:t>
        </w:r>
        <w:r w:rsidR="00C970D7">
          <w:rPr>
            <w:noProof/>
            <w:webHidden/>
          </w:rPr>
          <w:tab/>
        </w:r>
        <w:r w:rsidR="00C970D7">
          <w:rPr>
            <w:noProof/>
            <w:webHidden/>
          </w:rPr>
          <w:fldChar w:fldCharType="begin"/>
        </w:r>
        <w:r w:rsidR="00C970D7">
          <w:rPr>
            <w:noProof/>
            <w:webHidden/>
          </w:rPr>
          <w:instrText xml:space="preserve"> PAGEREF _Toc67304836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209CDD11" w14:textId="6CE40970"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37" w:history="1">
        <w:r w:rsidR="00C970D7" w:rsidRPr="008D2030">
          <w:rPr>
            <w:rStyle w:val="Hyperlink"/>
            <w:noProof/>
            <w:lang w:val="en-US"/>
          </w:rPr>
          <w:t>4.1</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“Tạo tài khoản”</w:t>
        </w:r>
        <w:r w:rsidR="00C970D7">
          <w:rPr>
            <w:noProof/>
            <w:webHidden/>
          </w:rPr>
          <w:tab/>
        </w:r>
        <w:r w:rsidR="00C970D7">
          <w:rPr>
            <w:noProof/>
            <w:webHidden/>
          </w:rPr>
          <w:fldChar w:fldCharType="begin"/>
        </w:r>
        <w:r w:rsidR="00C970D7">
          <w:rPr>
            <w:noProof/>
            <w:webHidden/>
          </w:rPr>
          <w:instrText xml:space="preserve"> PAGEREF _Toc67304837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CD99EAE" w14:textId="582CC57B"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38" w:history="1">
        <w:r w:rsidR="00C970D7" w:rsidRPr="008D2030">
          <w:rPr>
            <w:rStyle w:val="Hyperlink"/>
            <w:noProof/>
            <w:lang w:val="en-US"/>
          </w:rPr>
          <w:t>4.2</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“Đăng nhập”</w:t>
        </w:r>
        <w:r w:rsidR="00C970D7">
          <w:rPr>
            <w:noProof/>
            <w:webHidden/>
          </w:rPr>
          <w:tab/>
        </w:r>
        <w:r w:rsidR="00C970D7">
          <w:rPr>
            <w:noProof/>
            <w:webHidden/>
          </w:rPr>
          <w:fldChar w:fldCharType="begin"/>
        </w:r>
        <w:r w:rsidR="00C970D7">
          <w:rPr>
            <w:noProof/>
            <w:webHidden/>
          </w:rPr>
          <w:instrText xml:space="preserve"> PAGEREF _Toc67304838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03A95A52" w14:textId="14A78194"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39" w:history="1">
        <w:r w:rsidR="00C970D7" w:rsidRPr="008D2030">
          <w:rPr>
            <w:rStyle w:val="Hyperlink"/>
            <w:noProof/>
            <w:lang w:val="en-US"/>
          </w:rPr>
          <w:t>4.3</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danh sách sản phẩm”</w:t>
        </w:r>
        <w:r w:rsidR="00C970D7">
          <w:rPr>
            <w:noProof/>
            <w:webHidden/>
          </w:rPr>
          <w:tab/>
        </w:r>
        <w:r w:rsidR="00C970D7">
          <w:rPr>
            <w:noProof/>
            <w:webHidden/>
          </w:rPr>
          <w:fldChar w:fldCharType="begin"/>
        </w:r>
        <w:r w:rsidR="00C970D7">
          <w:rPr>
            <w:noProof/>
            <w:webHidden/>
          </w:rPr>
          <w:instrText xml:space="preserve"> PAGEREF _Toc67304839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12FABEDA" w14:textId="278FE03A"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40" w:history="1">
        <w:r w:rsidR="00C970D7" w:rsidRPr="008D2030">
          <w:rPr>
            <w:rStyle w:val="Hyperlink"/>
            <w:noProof/>
            <w:lang w:val="en-US"/>
          </w:rPr>
          <w:t>4.4</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danh sách sản phẩm theo loại hàng”</w:t>
        </w:r>
        <w:r w:rsidR="00C970D7">
          <w:rPr>
            <w:noProof/>
            <w:webHidden/>
          </w:rPr>
          <w:tab/>
        </w:r>
        <w:r w:rsidR="00C970D7">
          <w:rPr>
            <w:noProof/>
            <w:webHidden/>
          </w:rPr>
          <w:fldChar w:fldCharType="begin"/>
        </w:r>
        <w:r w:rsidR="00C970D7">
          <w:rPr>
            <w:noProof/>
            <w:webHidden/>
          </w:rPr>
          <w:instrText xml:space="preserve"> PAGEREF _Toc67304840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8787A7A" w14:textId="6834971F"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41" w:history="1">
        <w:r w:rsidR="00C970D7" w:rsidRPr="008D2030">
          <w:rPr>
            <w:rStyle w:val="Hyperlink"/>
            <w:noProof/>
            <w:lang w:val="en-US"/>
          </w:rPr>
          <w:t>4.5</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“Tìm kiếm sản phẩm”</w:t>
        </w:r>
        <w:r w:rsidR="00C970D7">
          <w:rPr>
            <w:noProof/>
            <w:webHidden/>
          </w:rPr>
          <w:tab/>
        </w:r>
        <w:r w:rsidR="00C970D7">
          <w:rPr>
            <w:noProof/>
            <w:webHidden/>
          </w:rPr>
          <w:fldChar w:fldCharType="begin"/>
        </w:r>
        <w:r w:rsidR="00C970D7">
          <w:rPr>
            <w:noProof/>
            <w:webHidden/>
          </w:rPr>
          <w:instrText xml:space="preserve"> PAGEREF _Toc67304841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00FF6687" w14:textId="0C1E2C88" w:rsidR="00C970D7" w:rsidRDefault="008B491F">
      <w:pPr>
        <w:pStyle w:val="TOC2"/>
        <w:tabs>
          <w:tab w:val="left" w:pos="1000"/>
        </w:tabs>
        <w:rPr>
          <w:rFonts w:asciiTheme="minorHAnsi" w:eastAsiaTheme="minorEastAsia" w:hAnsiTheme="minorHAnsi" w:cstheme="minorBidi"/>
          <w:noProof/>
          <w:sz w:val="22"/>
          <w:szCs w:val="22"/>
          <w:lang w:val="en-US"/>
        </w:rPr>
      </w:pPr>
      <w:hyperlink w:anchor="_Toc67304842" w:history="1">
        <w:r w:rsidR="00C970D7" w:rsidRPr="008D2030">
          <w:rPr>
            <w:rStyle w:val="Hyperlink"/>
            <w:noProof/>
            <w:lang w:val="en-US"/>
          </w:rPr>
          <w:t>4.6</w:t>
        </w:r>
        <w:r w:rsidR="00C970D7">
          <w:rPr>
            <w:rFonts w:asciiTheme="minorHAnsi" w:eastAsiaTheme="minorEastAsia" w:hAnsiTheme="minorHAnsi" w:cstheme="minorBidi"/>
            <w:noProof/>
            <w:sz w:val="22"/>
            <w:szCs w:val="22"/>
            <w:lang w:val="en-US"/>
          </w:rPr>
          <w:tab/>
        </w:r>
        <w:r w:rsidR="00C970D7" w:rsidRPr="008D2030">
          <w:rPr>
            <w:rStyle w:val="Hyperlink"/>
            <w:noProof/>
            <w:lang w:val="en-US"/>
          </w:rPr>
          <w:t>Đặc tả Use-case “Xem chi tiết món hàng”</w:t>
        </w:r>
        <w:r w:rsidR="00C970D7">
          <w:rPr>
            <w:noProof/>
            <w:webHidden/>
          </w:rPr>
          <w:tab/>
        </w:r>
        <w:r w:rsidR="00C970D7">
          <w:rPr>
            <w:noProof/>
            <w:webHidden/>
          </w:rPr>
          <w:fldChar w:fldCharType="begin"/>
        </w:r>
        <w:r w:rsidR="00C970D7">
          <w:rPr>
            <w:noProof/>
            <w:webHidden/>
          </w:rPr>
          <w:instrText xml:space="preserve"> PAGEREF _Toc67304842 \h </w:instrText>
        </w:r>
        <w:r w:rsidR="00C970D7">
          <w:rPr>
            <w:noProof/>
            <w:webHidden/>
          </w:rPr>
        </w:r>
        <w:r w:rsidR="00C970D7">
          <w:rPr>
            <w:noProof/>
            <w:webHidden/>
          </w:rPr>
          <w:fldChar w:fldCharType="separate"/>
        </w:r>
        <w:r w:rsidR="00C970D7">
          <w:rPr>
            <w:noProof/>
            <w:webHidden/>
          </w:rPr>
          <w:t>5</w:t>
        </w:r>
        <w:r w:rsidR="00C970D7">
          <w:rPr>
            <w:noProof/>
            <w:webHidden/>
          </w:rPr>
          <w:fldChar w:fldCharType="end"/>
        </w:r>
      </w:hyperlink>
    </w:p>
    <w:p w14:paraId="304DF016" w14:textId="6219A3EC" w:rsidR="00A23833" w:rsidRDefault="008B491F" w:rsidP="0060493B">
      <w:pPr>
        <w:pStyle w:val="Heading1"/>
        <w:pageBreakBefore/>
      </w:pPr>
      <w:r>
        <w:rPr>
          <w:noProof/>
        </w:rPr>
        <w:lastRenderedPageBreak/>
        <w:object w:dxaOrig="1440" w:dyaOrig="1440" w14:anchorId="6C9BA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9.95pt;margin-top:22.8pt;width:590.2pt;height:534.25pt;z-index:251659264;mso-position-horizontal:absolute;mso-position-horizontal-relative:text;mso-position-vertical:absolute;mso-position-vertical-relative:text" wrapcoords="3558 40 3558 3216 1330 3812 1114 4288 1078 4765 1150 5122 252 5519 108 5638 216 5757 1402 6393 1438 7663 1294 8299 1114 8576 1078 8934 1186 9569 899 9847 899 10006 1438 10204 1330 12071 1150 12150 1078 12309 1078 12746 1222 13381 863 13500 863 14016 1438 14016 3522 14651 3558 21521 19408 21521 19408 14651 19587 14016 20378 12746 21097 12746 21492 12507 21528 11157 21384 10840 21169 10641 20558 10204 19551 8299 19408 7663 19408 40 3558 40">
            <v:imagedata r:id="rId10" o:title=""/>
            <w10:wrap type="tight"/>
          </v:shape>
          <o:OLEObject Type="Embed" ProgID="Visio.Drawing.15" ShapeID="_x0000_s1028" DrawAspect="Content" ObjectID="_1677938487" r:id="rId11"/>
        </w:object>
      </w:r>
      <w:r w:rsidR="00A23833">
        <w:rPr>
          <w:lang w:val="en-US"/>
        </w:rPr>
        <w:fldChar w:fldCharType="end"/>
      </w:r>
      <w:bookmarkStart w:id="0" w:name="_Toc67304833"/>
      <w:r w:rsidR="00A23833">
        <w:rPr>
          <w:lang w:val="en-US"/>
        </w:rPr>
        <w:t xml:space="preserve">Sơ đồ </w:t>
      </w:r>
      <w:r w:rsidR="00A23833">
        <w:t>Use-case</w:t>
      </w:r>
      <w:bookmarkEnd w:id="0"/>
    </w:p>
    <w:p w14:paraId="0075AA2F" w14:textId="6257EC85" w:rsidR="00B650F7" w:rsidRPr="0037628A" w:rsidRDefault="00B650F7" w:rsidP="00A23833">
      <w:pPr>
        <w:rPr>
          <w:i/>
          <w:color w:val="0000FF"/>
        </w:rPr>
      </w:pPr>
    </w:p>
    <w:p w14:paraId="593508BA" w14:textId="38D05BEE" w:rsidR="00A23833" w:rsidRDefault="00A23833" w:rsidP="00A23833">
      <w:pPr>
        <w:jc w:val="both"/>
      </w:pPr>
    </w:p>
    <w:p w14:paraId="629CB231" w14:textId="77777777" w:rsidR="00A23833" w:rsidRDefault="00A23833" w:rsidP="00A23833">
      <w:pPr>
        <w:pStyle w:val="Heading1"/>
        <w:spacing w:line="360" w:lineRule="auto"/>
        <w:jc w:val="both"/>
        <w:rPr>
          <w:lang w:val="en-US"/>
        </w:rPr>
      </w:pPr>
      <w:bookmarkStart w:id="1" w:name="_Toc67304834"/>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D81C714" w14:textId="77777777" w:rsidTr="008D3541">
        <w:tc>
          <w:tcPr>
            <w:tcW w:w="763" w:type="dxa"/>
            <w:shd w:val="clear" w:color="auto" w:fill="auto"/>
          </w:tcPr>
          <w:p w14:paraId="306CEDD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DED74D3"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9A79811" w14:textId="77777777" w:rsidR="00A23833" w:rsidRPr="008D3541" w:rsidRDefault="00A23833" w:rsidP="008D3541">
            <w:pPr>
              <w:jc w:val="center"/>
              <w:rPr>
                <w:lang w:val="en-US"/>
              </w:rPr>
            </w:pPr>
            <w:r w:rsidRPr="008D3541">
              <w:rPr>
                <w:lang w:val="en-US"/>
              </w:rPr>
              <w:t>Ý nghĩa/Ghi chú</w:t>
            </w:r>
          </w:p>
        </w:tc>
      </w:tr>
      <w:tr w:rsidR="00A23833" w:rsidRPr="008D3541" w14:paraId="43D34260" w14:textId="77777777" w:rsidTr="008D3541">
        <w:tc>
          <w:tcPr>
            <w:tcW w:w="763" w:type="dxa"/>
            <w:shd w:val="clear" w:color="auto" w:fill="auto"/>
          </w:tcPr>
          <w:p w14:paraId="66BF0A54" w14:textId="3D883BE1" w:rsidR="00A23833" w:rsidRPr="008D3541" w:rsidRDefault="00B650F7" w:rsidP="008D3541">
            <w:pPr>
              <w:jc w:val="center"/>
              <w:rPr>
                <w:lang w:val="en-US"/>
              </w:rPr>
            </w:pPr>
            <w:r>
              <w:rPr>
                <w:lang w:val="en-US"/>
              </w:rPr>
              <w:t>1</w:t>
            </w:r>
          </w:p>
        </w:tc>
        <w:tc>
          <w:tcPr>
            <w:tcW w:w="3192" w:type="dxa"/>
            <w:shd w:val="clear" w:color="auto" w:fill="auto"/>
          </w:tcPr>
          <w:p w14:paraId="49FC1DF8" w14:textId="0DB31569" w:rsidR="00A23833" w:rsidRPr="008D3541" w:rsidRDefault="00B650F7" w:rsidP="008D3541">
            <w:pPr>
              <w:rPr>
                <w:lang w:val="en-US"/>
              </w:rPr>
            </w:pPr>
            <w:r>
              <w:rPr>
                <w:lang w:val="en-US"/>
              </w:rPr>
              <w:t>Người dùng</w:t>
            </w:r>
          </w:p>
        </w:tc>
        <w:tc>
          <w:tcPr>
            <w:tcW w:w="5651" w:type="dxa"/>
            <w:shd w:val="clear" w:color="auto" w:fill="auto"/>
          </w:tcPr>
          <w:p w14:paraId="68168AAF" w14:textId="456EB4D3" w:rsidR="00A23833" w:rsidRPr="008D3541" w:rsidRDefault="00A1598D" w:rsidP="008D3541">
            <w:pPr>
              <w:rPr>
                <w:lang w:val="en-US"/>
              </w:rPr>
            </w:pPr>
            <w:r>
              <w:rPr>
                <w:lang w:val="en-US"/>
              </w:rPr>
              <w:t>Người dùng nói chung, tổng quát</w:t>
            </w:r>
          </w:p>
        </w:tc>
      </w:tr>
      <w:tr w:rsidR="00A23833" w:rsidRPr="008D3541" w14:paraId="47321B26" w14:textId="77777777" w:rsidTr="008D3541">
        <w:tc>
          <w:tcPr>
            <w:tcW w:w="763" w:type="dxa"/>
            <w:shd w:val="clear" w:color="auto" w:fill="auto"/>
          </w:tcPr>
          <w:p w14:paraId="1AA63ECF" w14:textId="2E6DEB00" w:rsidR="00A23833" w:rsidRPr="008D3541" w:rsidRDefault="00B650F7" w:rsidP="008D3541">
            <w:pPr>
              <w:jc w:val="center"/>
              <w:rPr>
                <w:lang w:val="en-US"/>
              </w:rPr>
            </w:pPr>
            <w:r>
              <w:rPr>
                <w:lang w:val="en-US"/>
              </w:rPr>
              <w:t>2</w:t>
            </w:r>
          </w:p>
        </w:tc>
        <w:tc>
          <w:tcPr>
            <w:tcW w:w="3192" w:type="dxa"/>
            <w:shd w:val="clear" w:color="auto" w:fill="auto"/>
          </w:tcPr>
          <w:p w14:paraId="76C44E2F" w14:textId="2C3952A5" w:rsidR="00A23833" w:rsidRPr="008D3541" w:rsidRDefault="00B650F7" w:rsidP="008D3541">
            <w:pPr>
              <w:rPr>
                <w:lang w:val="en-US"/>
              </w:rPr>
            </w:pPr>
            <w:r>
              <w:rPr>
                <w:lang w:val="en-US"/>
              </w:rPr>
              <w:t>Người dùng chưa đăng nhập</w:t>
            </w:r>
          </w:p>
        </w:tc>
        <w:tc>
          <w:tcPr>
            <w:tcW w:w="5651" w:type="dxa"/>
            <w:shd w:val="clear" w:color="auto" w:fill="auto"/>
          </w:tcPr>
          <w:p w14:paraId="63F849BF" w14:textId="6D1E97FF" w:rsidR="00A23833" w:rsidRPr="008D3541" w:rsidRDefault="00A1598D" w:rsidP="008D3541">
            <w:pPr>
              <w:rPr>
                <w:lang w:val="en-US"/>
              </w:rPr>
            </w:pPr>
            <w:r>
              <w:rPr>
                <w:lang w:val="en-US"/>
              </w:rPr>
              <w:t>Kế thừa của người dùng, có các usecase riêng</w:t>
            </w:r>
          </w:p>
        </w:tc>
      </w:tr>
      <w:tr w:rsidR="00B650F7" w:rsidRPr="008D3541" w14:paraId="7341E270" w14:textId="77777777" w:rsidTr="008D3541">
        <w:tc>
          <w:tcPr>
            <w:tcW w:w="763" w:type="dxa"/>
            <w:shd w:val="clear" w:color="auto" w:fill="auto"/>
          </w:tcPr>
          <w:p w14:paraId="5ECADD14" w14:textId="4198D81A" w:rsidR="00B650F7" w:rsidRDefault="00B650F7" w:rsidP="008D3541">
            <w:pPr>
              <w:jc w:val="center"/>
              <w:rPr>
                <w:lang w:val="en-US"/>
              </w:rPr>
            </w:pPr>
            <w:r>
              <w:rPr>
                <w:lang w:val="en-US"/>
              </w:rPr>
              <w:t>3</w:t>
            </w:r>
          </w:p>
        </w:tc>
        <w:tc>
          <w:tcPr>
            <w:tcW w:w="3192" w:type="dxa"/>
            <w:shd w:val="clear" w:color="auto" w:fill="auto"/>
          </w:tcPr>
          <w:p w14:paraId="2790319E" w14:textId="53AAE595" w:rsidR="00B650F7" w:rsidRPr="008D3541" w:rsidRDefault="00B650F7" w:rsidP="008D3541">
            <w:pPr>
              <w:rPr>
                <w:lang w:val="en-US"/>
              </w:rPr>
            </w:pPr>
            <w:r>
              <w:rPr>
                <w:lang w:val="en-US"/>
              </w:rPr>
              <w:t>Người dùng đã đăng nhập</w:t>
            </w:r>
          </w:p>
        </w:tc>
        <w:tc>
          <w:tcPr>
            <w:tcW w:w="5651" w:type="dxa"/>
            <w:shd w:val="clear" w:color="auto" w:fill="auto"/>
          </w:tcPr>
          <w:p w14:paraId="61CC3CB5" w14:textId="2B668504" w:rsidR="00B650F7" w:rsidRPr="008D3541" w:rsidRDefault="00A1598D" w:rsidP="008D3541">
            <w:pPr>
              <w:rPr>
                <w:lang w:val="en-US"/>
              </w:rPr>
            </w:pPr>
            <w:r>
              <w:rPr>
                <w:lang w:val="en-US"/>
              </w:rPr>
              <w:t>Kế thừa của người dùng, có usecase đặc trưng</w:t>
            </w:r>
          </w:p>
        </w:tc>
      </w:tr>
      <w:tr w:rsidR="00A1598D" w:rsidRPr="008D3541" w14:paraId="53D0EE97" w14:textId="77777777" w:rsidTr="008D3541">
        <w:tc>
          <w:tcPr>
            <w:tcW w:w="763" w:type="dxa"/>
            <w:shd w:val="clear" w:color="auto" w:fill="auto"/>
          </w:tcPr>
          <w:p w14:paraId="24A7759D" w14:textId="115DF6B1" w:rsidR="00A1598D" w:rsidRDefault="00A1598D" w:rsidP="008D3541">
            <w:pPr>
              <w:jc w:val="center"/>
              <w:rPr>
                <w:lang w:val="en-US"/>
              </w:rPr>
            </w:pPr>
            <w:r>
              <w:rPr>
                <w:lang w:val="en-US"/>
              </w:rPr>
              <w:t>4</w:t>
            </w:r>
          </w:p>
        </w:tc>
        <w:tc>
          <w:tcPr>
            <w:tcW w:w="3192" w:type="dxa"/>
            <w:shd w:val="clear" w:color="auto" w:fill="auto"/>
          </w:tcPr>
          <w:p w14:paraId="4757BF08" w14:textId="59076A4F" w:rsidR="00A1598D" w:rsidRDefault="00A1598D" w:rsidP="008D3541">
            <w:pPr>
              <w:rPr>
                <w:lang w:val="en-US"/>
              </w:rPr>
            </w:pPr>
            <w:r>
              <w:rPr>
                <w:lang w:val="en-US"/>
              </w:rPr>
              <w:t>Admin</w:t>
            </w:r>
          </w:p>
        </w:tc>
        <w:tc>
          <w:tcPr>
            <w:tcW w:w="5651" w:type="dxa"/>
            <w:shd w:val="clear" w:color="auto" w:fill="auto"/>
          </w:tcPr>
          <w:p w14:paraId="0C487C30" w14:textId="64316095" w:rsidR="00A1598D" w:rsidRPr="008D3541" w:rsidRDefault="00A1598D" w:rsidP="008D3541">
            <w:pPr>
              <w:rPr>
                <w:lang w:val="en-US"/>
              </w:rPr>
            </w:pPr>
            <w:r>
              <w:rPr>
                <w:lang w:val="en-US"/>
              </w:rPr>
              <w:t xml:space="preserve">Người quản lý hệ thống, dữ liệu. </w:t>
            </w:r>
          </w:p>
        </w:tc>
      </w:tr>
    </w:tbl>
    <w:p w14:paraId="684856D2" w14:textId="77777777" w:rsidR="00A23833" w:rsidRDefault="00A23833" w:rsidP="00A23833">
      <w:pPr>
        <w:pStyle w:val="BodyText"/>
        <w:rPr>
          <w:lang w:val="en-US"/>
        </w:rPr>
      </w:pPr>
    </w:p>
    <w:p w14:paraId="3A37A436" w14:textId="77777777" w:rsidR="00A23833" w:rsidRDefault="00A23833" w:rsidP="00A23833">
      <w:pPr>
        <w:pStyle w:val="Heading1"/>
        <w:spacing w:line="360" w:lineRule="auto"/>
        <w:jc w:val="both"/>
        <w:rPr>
          <w:lang w:val="en-US"/>
        </w:rPr>
      </w:pPr>
      <w:bookmarkStart w:id="7" w:name="_Toc67304835"/>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1FAFB788" w14:textId="77777777" w:rsidTr="008D3541">
        <w:tc>
          <w:tcPr>
            <w:tcW w:w="763" w:type="dxa"/>
            <w:shd w:val="clear" w:color="auto" w:fill="auto"/>
          </w:tcPr>
          <w:p w14:paraId="03A37101"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032EE7C"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2CF3CA96" w14:textId="77777777" w:rsidR="00A23833" w:rsidRPr="008D3541" w:rsidRDefault="00A23833" w:rsidP="008D3541">
            <w:pPr>
              <w:jc w:val="center"/>
              <w:rPr>
                <w:lang w:val="en-US"/>
              </w:rPr>
            </w:pPr>
            <w:r w:rsidRPr="008D3541">
              <w:rPr>
                <w:lang w:val="en-US"/>
              </w:rPr>
              <w:t>Ý nghĩa/Ghi chú</w:t>
            </w:r>
          </w:p>
        </w:tc>
      </w:tr>
      <w:tr w:rsidR="00A23833" w:rsidRPr="008D3541" w14:paraId="0851D300" w14:textId="77777777" w:rsidTr="008D3541">
        <w:tc>
          <w:tcPr>
            <w:tcW w:w="763" w:type="dxa"/>
            <w:shd w:val="clear" w:color="auto" w:fill="auto"/>
          </w:tcPr>
          <w:p w14:paraId="3320AA7C" w14:textId="5D1F7876" w:rsidR="00A23833" w:rsidRPr="008D3541" w:rsidRDefault="00A1598D" w:rsidP="008D3541">
            <w:pPr>
              <w:jc w:val="center"/>
              <w:rPr>
                <w:lang w:val="en-US"/>
              </w:rPr>
            </w:pPr>
            <w:r>
              <w:rPr>
                <w:lang w:val="en-US"/>
              </w:rPr>
              <w:t>1</w:t>
            </w:r>
          </w:p>
        </w:tc>
        <w:tc>
          <w:tcPr>
            <w:tcW w:w="3192" w:type="dxa"/>
            <w:shd w:val="clear" w:color="auto" w:fill="auto"/>
          </w:tcPr>
          <w:p w14:paraId="073914DE" w14:textId="2BE82BB3" w:rsidR="00A23833" w:rsidRPr="008D3541" w:rsidRDefault="00BE646E" w:rsidP="008D3541">
            <w:pPr>
              <w:rPr>
                <w:lang w:val="en-US"/>
              </w:rPr>
            </w:pPr>
            <w:r>
              <w:rPr>
                <w:lang w:val="en-US"/>
              </w:rPr>
              <w:t>Tạo tài khoản</w:t>
            </w:r>
          </w:p>
        </w:tc>
        <w:tc>
          <w:tcPr>
            <w:tcW w:w="5651" w:type="dxa"/>
            <w:shd w:val="clear" w:color="auto" w:fill="auto"/>
          </w:tcPr>
          <w:p w14:paraId="33E23681" w14:textId="32EBF5FB" w:rsidR="00A23833" w:rsidRPr="008D3541" w:rsidRDefault="00BE646E" w:rsidP="008D3541">
            <w:pPr>
              <w:rPr>
                <w:lang w:val="en-US"/>
              </w:rPr>
            </w:pPr>
            <w:r>
              <w:rPr>
                <w:lang w:val="en-US"/>
              </w:rPr>
              <w:t>Người dùng tạo 1 tài khoản mới</w:t>
            </w:r>
          </w:p>
        </w:tc>
      </w:tr>
      <w:tr w:rsidR="00A23833" w:rsidRPr="008D3541" w14:paraId="51BF84A5" w14:textId="77777777" w:rsidTr="008D3541">
        <w:tc>
          <w:tcPr>
            <w:tcW w:w="763" w:type="dxa"/>
            <w:shd w:val="clear" w:color="auto" w:fill="auto"/>
          </w:tcPr>
          <w:p w14:paraId="46185C33" w14:textId="1B5D21E8" w:rsidR="00A23833" w:rsidRPr="008D3541" w:rsidRDefault="00A1598D" w:rsidP="008D3541">
            <w:pPr>
              <w:jc w:val="center"/>
              <w:rPr>
                <w:lang w:val="en-US"/>
              </w:rPr>
            </w:pPr>
            <w:r>
              <w:rPr>
                <w:lang w:val="en-US"/>
              </w:rPr>
              <w:t>2</w:t>
            </w:r>
          </w:p>
        </w:tc>
        <w:tc>
          <w:tcPr>
            <w:tcW w:w="3192" w:type="dxa"/>
            <w:shd w:val="clear" w:color="auto" w:fill="auto"/>
          </w:tcPr>
          <w:p w14:paraId="2F95E905" w14:textId="33FEA50D" w:rsidR="00A23833" w:rsidRPr="008D3541" w:rsidRDefault="00BE646E" w:rsidP="008D3541">
            <w:pPr>
              <w:rPr>
                <w:lang w:val="en-US"/>
              </w:rPr>
            </w:pPr>
            <w:r>
              <w:rPr>
                <w:lang w:val="en-US"/>
              </w:rPr>
              <w:t>Đăng nhập</w:t>
            </w:r>
          </w:p>
        </w:tc>
        <w:tc>
          <w:tcPr>
            <w:tcW w:w="5651" w:type="dxa"/>
            <w:shd w:val="clear" w:color="auto" w:fill="auto"/>
          </w:tcPr>
          <w:p w14:paraId="25192C26" w14:textId="6AD6A3C5" w:rsidR="00A23833" w:rsidRPr="008D3541" w:rsidRDefault="00BE646E" w:rsidP="008D3541">
            <w:pPr>
              <w:rPr>
                <w:lang w:val="en-US"/>
              </w:rPr>
            </w:pPr>
            <w:r>
              <w:rPr>
                <w:lang w:val="en-US"/>
              </w:rPr>
              <w:t>Người dùng chưa đăng nhập có thể đăng nhập</w:t>
            </w:r>
          </w:p>
        </w:tc>
      </w:tr>
      <w:tr w:rsidR="00A1598D" w:rsidRPr="008D3541" w14:paraId="344D45A8" w14:textId="77777777" w:rsidTr="003F70F7">
        <w:tc>
          <w:tcPr>
            <w:tcW w:w="763" w:type="dxa"/>
            <w:shd w:val="clear" w:color="auto" w:fill="auto"/>
          </w:tcPr>
          <w:p w14:paraId="17290761" w14:textId="2B1D9229" w:rsidR="00A1598D" w:rsidRDefault="00A1598D" w:rsidP="003F70F7">
            <w:pPr>
              <w:jc w:val="center"/>
              <w:rPr>
                <w:lang w:val="en-US"/>
              </w:rPr>
            </w:pPr>
            <w:r>
              <w:rPr>
                <w:lang w:val="en-US"/>
              </w:rPr>
              <w:t>3</w:t>
            </w:r>
          </w:p>
        </w:tc>
        <w:tc>
          <w:tcPr>
            <w:tcW w:w="3192" w:type="dxa"/>
            <w:shd w:val="clear" w:color="auto" w:fill="auto"/>
          </w:tcPr>
          <w:p w14:paraId="1C0CD08F" w14:textId="4C48B810" w:rsidR="00A1598D" w:rsidRPr="008D3541" w:rsidRDefault="00BE646E" w:rsidP="003F70F7">
            <w:pPr>
              <w:rPr>
                <w:lang w:val="en-US"/>
              </w:rPr>
            </w:pPr>
            <w:r>
              <w:rPr>
                <w:lang w:val="en-US"/>
              </w:rPr>
              <w:t>Xem danh sách sản phẩm</w:t>
            </w:r>
          </w:p>
        </w:tc>
        <w:tc>
          <w:tcPr>
            <w:tcW w:w="5651" w:type="dxa"/>
            <w:shd w:val="clear" w:color="auto" w:fill="auto"/>
          </w:tcPr>
          <w:p w14:paraId="32A9B9E5" w14:textId="4CE2E707" w:rsidR="00A1598D" w:rsidRPr="008D3541" w:rsidRDefault="00A1598D" w:rsidP="003F70F7">
            <w:pPr>
              <w:rPr>
                <w:lang w:val="en-US"/>
              </w:rPr>
            </w:pPr>
          </w:p>
        </w:tc>
      </w:tr>
      <w:tr w:rsidR="00A1598D" w:rsidRPr="008D3541" w14:paraId="1CFACB58" w14:textId="77777777" w:rsidTr="003F70F7">
        <w:tc>
          <w:tcPr>
            <w:tcW w:w="763" w:type="dxa"/>
            <w:shd w:val="clear" w:color="auto" w:fill="auto"/>
          </w:tcPr>
          <w:p w14:paraId="1376121B" w14:textId="287CE9F1" w:rsidR="00A1598D" w:rsidRDefault="00A1598D" w:rsidP="003F70F7">
            <w:pPr>
              <w:jc w:val="center"/>
              <w:rPr>
                <w:lang w:val="en-US"/>
              </w:rPr>
            </w:pPr>
            <w:r>
              <w:rPr>
                <w:lang w:val="en-US"/>
              </w:rPr>
              <w:t>4</w:t>
            </w:r>
          </w:p>
        </w:tc>
        <w:tc>
          <w:tcPr>
            <w:tcW w:w="3192" w:type="dxa"/>
            <w:shd w:val="clear" w:color="auto" w:fill="auto"/>
          </w:tcPr>
          <w:p w14:paraId="33A141A5" w14:textId="08D09C65" w:rsidR="00A1598D" w:rsidRPr="008D3541" w:rsidRDefault="00BE646E" w:rsidP="003F70F7">
            <w:pPr>
              <w:rPr>
                <w:lang w:val="en-US"/>
              </w:rPr>
            </w:pPr>
            <w:r>
              <w:rPr>
                <w:lang w:val="en-US"/>
              </w:rPr>
              <w:t>Xem danh sách sản phẩm theo loại hàng</w:t>
            </w:r>
          </w:p>
        </w:tc>
        <w:tc>
          <w:tcPr>
            <w:tcW w:w="5651" w:type="dxa"/>
            <w:shd w:val="clear" w:color="auto" w:fill="auto"/>
          </w:tcPr>
          <w:p w14:paraId="4C601462" w14:textId="43DED56A" w:rsidR="00A1598D" w:rsidRPr="008D3541" w:rsidRDefault="00BE646E" w:rsidP="003F70F7">
            <w:pPr>
              <w:rPr>
                <w:lang w:val="en-US"/>
              </w:rPr>
            </w:pPr>
            <w:r>
              <w:rPr>
                <w:lang w:val="en-US"/>
              </w:rPr>
              <w:t>Sản phẩm được phân loại, người dùng có thể xem sản phẩm theo từng loại</w:t>
            </w:r>
          </w:p>
        </w:tc>
      </w:tr>
      <w:tr w:rsidR="00A1598D" w:rsidRPr="008D3541" w14:paraId="76C6F09E" w14:textId="77777777" w:rsidTr="003F70F7">
        <w:tc>
          <w:tcPr>
            <w:tcW w:w="763" w:type="dxa"/>
            <w:shd w:val="clear" w:color="auto" w:fill="auto"/>
          </w:tcPr>
          <w:p w14:paraId="5C57BD58" w14:textId="5B277B1F" w:rsidR="00A1598D" w:rsidRDefault="00A1598D" w:rsidP="003F70F7">
            <w:pPr>
              <w:jc w:val="center"/>
              <w:rPr>
                <w:lang w:val="en-US"/>
              </w:rPr>
            </w:pPr>
            <w:r>
              <w:rPr>
                <w:lang w:val="en-US"/>
              </w:rPr>
              <w:t>5</w:t>
            </w:r>
          </w:p>
        </w:tc>
        <w:tc>
          <w:tcPr>
            <w:tcW w:w="3192" w:type="dxa"/>
            <w:shd w:val="clear" w:color="auto" w:fill="auto"/>
          </w:tcPr>
          <w:p w14:paraId="2D07B2A9" w14:textId="4D33D50D" w:rsidR="00A1598D" w:rsidRPr="008D3541" w:rsidRDefault="00BE646E" w:rsidP="003F70F7">
            <w:pPr>
              <w:rPr>
                <w:lang w:val="en-US"/>
              </w:rPr>
            </w:pPr>
            <w:r>
              <w:rPr>
                <w:lang w:val="en-US"/>
              </w:rPr>
              <w:t>Tìm kiếm sản phẩm</w:t>
            </w:r>
          </w:p>
        </w:tc>
        <w:tc>
          <w:tcPr>
            <w:tcW w:w="5651" w:type="dxa"/>
            <w:shd w:val="clear" w:color="auto" w:fill="auto"/>
          </w:tcPr>
          <w:p w14:paraId="1B5DC122" w14:textId="649DC1EB" w:rsidR="00A1598D" w:rsidRPr="008D3541" w:rsidRDefault="00BE646E" w:rsidP="003F70F7">
            <w:pPr>
              <w:rPr>
                <w:lang w:val="en-US"/>
              </w:rPr>
            </w:pPr>
            <w:r>
              <w:rPr>
                <w:lang w:val="en-US"/>
              </w:rPr>
              <w:t>Tìm sản phẩm theo từ khoá</w:t>
            </w:r>
          </w:p>
        </w:tc>
      </w:tr>
      <w:tr w:rsidR="00A1598D" w:rsidRPr="008D3541" w14:paraId="12CA01F0" w14:textId="77777777" w:rsidTr="003F70F7">
        <w:tc>
          <w:tcPr>
            <w:tcW w:w="763" w:type="dxa"/>
            <w:shd w:val="clear" w:color="auto" w:fill="auto"/>
          </w:tcPr>
          <w:p w14:paraId="4909D13D" w14:textId="14AB336C" w:rsidR="00A1598D" w:rsidRDefault="00A1598D" w:rsidP="003F70F7">
            <w:pPr>
              <w:jc w:val="center"/>
              <w:rPr>
                <w:lang w:val="en-US"/>
              </w:rPr>
            </w:pPr>
            <w:r>
              <w:rPr>
                <w:lang w:val="en-US"/>
              </w:rPr>
              <w:t>6</w:t>
            </w:r>
          </w:p>
        </w:tc>
        <w:tc>
          <w:tcPr>
            <w:tcW w:w="3192" w:type="dxa"/>
            <w:shd w:val="clear" w:color="auto" w:fill="auto"/>
          </w:tcPr>
          <w:p w14:paraId="18ACE41C" w14:textId="0AF2008A" w:rsidR="00A1598D" w:rsidRPr="008D3541" w:rsidRDefault="00BE646E" w:rsidP="003F70F7">
            <w:pPr>
              <w:rPr>
                <w:lang w:val="en-US"/>
              </w:rPr>
            </w:pPr>
            <w:r>
              <w:rPr>
                <w:lang w:val="en-US"/>
              </w:rPr>
              <w:t>Xem chi tiết món hàng</w:t>
            </w:r>
          </w:p>
        </w:tc>
        <w:tc>
          <w:tcPr>
            <w:tcW w:w="5651" w:type="dxa"/>
            <w:shd w:val="clear" w:color="auto" w:fill="auto"/>
          </w:tcPr>
          <w:p w14:paraId="3BB7BC92" w14:textId="41B74C5C" w:rsidR="00A1598D" w:rsidRPr="008D3541" w:rsidRDefault="00BE646E" w:rsidP="003F70F7">
            <w:pPr>
              <w:rPr>
                <w:lang w:val="en-US"/>
              </w:rPr>
            </w:pPr>
            <w:r>
              <w:rPr>
                <w:lang w:val="en-US"/>
              </w:rPr>
              <w:t>Xem thông tin chi tiết của sản phẩm đã chọn</w:t>
            </w:r>
          </w:p>
        </w:tc>
      </w:tr>
      <w:tr w:rsidR="00316BBF" w:rsidRPr="008D3541" w14:paraId="6F30ED08" w14:textId="77777777" w:rsidTr="003F70F7">
        <w:tc>
          <w:tcPr>
            <w:tcW w:w="763" w:type="dxa"/>
            <w:shd w:val="clear" w:color="auto" w:fill="auto"/>
          </w:tcPr>
          <w:p w14:paraId="6AB8FFF1" w14:textId="06E083F0" w:rsidR="00316BBF" w:rsidRDefault="00316BBF" w:rsidP="00316BBF">
            <w:pPr>
              <w:jc w:val="center"/>
              <w:rPr>
                <w:lang w:val="en-US"/>
              </w:rPr>
            </w:pPr>
            <w:r>
              <w:rPr>
                <w:lang w:val="en-US"/>
              </w:rPr>
              <w:t>7</w:t>
            </w:r>
          </w:p>
        </w:tc>
        <w:tc>
          <w:tcPr>
            <w:tcW w:w="3192" w:type="dxa"/>
            <w:shd w:val="clear" w:color="auto" w:fill="auto"/>
          </w:tcPr>
          <w:p w14:paraId="563FC3C0" w14:textId="1E3830B4" w:rsidR="00316BBF" w:rsidRPr="008D3541" w:rsidRDefault="00316BBF" w:rsidP="00316BBF">
            <w:pPr>
              <w:rPr>
                <w:lang w:val="en-US"/>
              </w:rPr>
            </w:pPr>
            <w:r>
              <w:rPr>
                <w:lang w:val="en-US"/>
              </w:rPr>
              <w:t>Thêm sản phẩm</w:t>
            </w:r>
            <w:r w:rsidR="003370A5">
              <w:rPr>
                <w:lang w:val="en-US"/>
              </w:rPr>
              <w:t xml:space="preserve"> vào giỏ hàng</w:t>
            </w:r>
          </w:p>
        </w:tc>
        <w:tc>
          <w:tcPr>
            <w:tcW w:w="5651" w:type="dxa"/>
            <w:shd w:val="clear" w:color="auto" w:fill="auto"/>
          </w:tcPr>
          <w:p w14:paraId="6745789C" w14:textId="2EB93FAE" w:rsidR="00316BBF" w:rsidRPr="008D3541" w:rsidRDefault="00316BBF" w:rsidP="00316BBF">
            <w:pPr>
              <w:rPr>
                <w:lang w:val="en-US"/>
              </w:rPr>
            </w:pPr>
            <w:r>
              <w:rPr>
                <w:lang w:val="en-US"/>
              </w:rPr>
              <w:t>Thêm 1 sản phẩm đang xem chi tiết vào giỏ hàng</w:t>
            </w:r>
          </w:p>
        </w:tc>
      </w:tr>
      <w:tr w:rsidR="00316BBF" w:rsidRPr="008D3541" w14:paraId="102CB146" w14:textId="77777777" w:rsidTr="003F70F7">
        <w:tc>
          <w:tcPr>
            <w:tcW w:w="763" w:type="dxa"/>
            <w:shd w:val="clear" w:color="auto" w:fill="auto"/>
          </w:tcPr>
          <w:p w14:paraId="43024F7B" w14:textId="6E324F86" w:rsidR="00316BBF" w:rsidRDefault="00316BBF" w:rsidP="00316BBF">
            <w:pPr>
              <w:jc w:val="center"/>
              <w:rPr>
                <w:lang w:val="en-US"/>
              </w:rPr>
            </w:pPr>
            <w:r>
              <w:rPr>
                <w:lang w:val="en-US"/>
              </w:rPr>
              <w:t>8</w:t>
            </w:r>
          </w:p>
        </w:tc>
        <w:tc>
          <w:tcPr>
            <w:tcW w:w="3192" w:type="dxa"/>
            <w:shd w:val="clear" w:color="auto" w:fill="auto"/>
          </w:tcPr>
          <w:p w14:paraId="4AAFFA06" w14:textId="13CCD0A7" w:rsidR="00316BBF" w:rsidRPr="008D3541" w:rsidRDefault="00316BBF" w:rsidP="00316BBF">
            <w:pPr>
              <w:rPr>
                <w:lang w:val="en-US"/>
              </w:rPr>
            </w:pPr>
            <w:r>
              <w:rPr>
                <w:lang w:val="en-US"/>
              </w:rPr>
              <w:t>Xem giỏ hàng</w:t>
            </w:r>
          </w:p>
        </w:tc>
        <w:tc>
          <w:tcPr>
            <w:tcW w:w="5651" w:type="dxa"/>
            <w:shd w:val="clear" w:color="auto" w:fill="auto"/>
          </w:tcPr>
          <w:p w14:paraId="5C1797F0" w14:textId="336D535C" w:rsidR="00316BBF" w:rsidRPr="008D3541" w:rsidRDefault="00316BBF" w:rsidP="00316BBF">
            <w:pPr>
              <w:rPr>
                <w:lang w:val="en-US"/>
              </w:rPr>
            </w:pPr>
            <w:r>
              <w:rPr>
                <w:lang w:val="en-US"/>
              </w:rPr>
              <w:t>Xem các sản phẩm có trong giỏ hàng</w:t>
            </w:r>
          </w:p>
        </w:tc>
      </w:tr>
      <w:tr w:rsidR="00316BBF" w:rsidRPr="008D3541" w14:paraId="4A5E753E" w14:textId="77777777" w:rsidTr="003F70F7">
        <w:tc>
          <w:tcPr>
            <w:tcW w:w="763" w:type="dxa"/>
            <w:shd w:val="clear" w:color="auto" w:fill="auto"/>
          </w:tcPr>
          <w:p w14:paraId="1D99912A" w14:textId="1B21B082" w:rsidR="00316BBF" w:rsidRDefault="00316BBF" w:rsidP="00316BBF">
            <w:pPr>
              <w:jc w:val="center"/>
              <w:rPr>
                <w:lang w:val="en-US"/>
              </w:rPr>
            </w:pPr>
            <w:r>
              <w:rPr>
                <w:lang w:val="en-US"/>
              </w:rPr>
              <w:t>9</w:t>
            </w:r>
          </w:p>
        </w:tc>
        <w:tc>
          <w:tcPr>
            <w:tcW w:w="3192" w:type="dxa"/>
            <w:shd w:val="clear" w:color="auto" w:fill="auto"/>
          </w:tcPr>
          <w:p w14:paraId="2762BDB8" w14:textId="0423CF36" w:rsidR="00316BBF" w:rsidRPr="008D3541" w:rsidRDefault="00316BBF" w:rsidP="00316BBF">
            <w:pPr>
              <w:rPr>
                <w:lang w:val="en-US"/>
              </w:rPr>
            </w:pPr>
            <w:r>
              <w:rPr>
                <w:lang w:val="en-US"/>
              </w:rPr>
              <w:t>Xoá sản phẩm khỏi giỏ hàng</w:t>
            </w:r>
          </w:p>
        </w:tc>
        <w:tc>
          <w:tcPr>
            <w:tcW w:w="5651" w:type="dxa"/>
            <w:shd w:val="clear" w:color="auto" w:fill="auto"/>
          </w:tcPr>
          <w:p w14:paraId="1214FDEF" w14:textId="6CD0F579" w:rsidR="00316BBF" w:rsidRPr="008D3541" w:rsidRDefault="00316BBF" w:rsidP="00316BBF">
            <w:pPr>
              <w:rPr>
                <w:lang w:val="en-US"/>
              </w:rPr>
            </w:pPr>
            <w:r>
              <w:rPr>
                <w:lang w:val="en-US"/>
              </w:rPr>
              <w:t>Xoá 1 sản phẩm đang chọn trong giỏ hàng</w:t>
            </w:r>
          </w:p>
        </w:tc>
      </w:tr>
      <w:tr w:rsidR="00316BBF" w:rsidRPr="008D3541" w14:paraId="1C1EB2AD" w14:textId="77777777" w:rsidTr="003F70F7">
        <w:tc>
          <w:tcPr>
            <w:tcW w:w="763" w:type="dxa"/>
            <w:shd w:val="clear" w:color="auto" w:fill="auto"/>
          </w:tcPr>
          <w:p w14:paraId="24C4A6F0" w14:textId="39BC294E" w:rsidR="00316BBF" w:rsidRDefault="00316BBF" w:rsidP="00316BBF">
            <w:pPr>
              <w:jc w:val="center"/>
              <w:rPr>
                <w:lang w:val="en-US"/>
              </w:rPr>
            </w:pPr>
            <w:r>
              <w:rPr>
                <w:lang w:val="en-US"/>
              </w:rPr>
              <w:t>10</w:t>
            </w:r>
          </w:p>
        </w:tc>
        <w:tc>
          <w:tcPr>
            <w:tcW w:w="3192" w:type="dxa"/>
            <w:shd w:val="clear" w:color="auto" w:fill="auto"/>
          </w:tcPr>
          <w:p w14:paraId="27450FBE" w14:textId="27661F44" w:rsidR="00316BBF" w:rsidRPr="008D3541" w:rsidRDefault="00316BBF" w:rsidP="00316BBF">
            <w:pPr>
              <w:rPr>
                <w:lang w:val="en-US"/>
              </w:rPr>
            </w:pPr>
            <w:r>
              <w:rPr>
                <w:lang w:val="en-US"/>
              </w:rPr>
              <w:t>Sửa số lượng sản phẩm</w:t>
            </w:r>
          </w:p>
        </w:tc>
        <w:tc>
          <w:tcPr>
            <w:tcW w:w="5651" w:type="dxa"/>
            <w:shd w:val="clear" w:color="auto" w:fill="auto"/>
          </w:tcPr>
          <w:p w14:paraId="1F79BB99" w14:textId="13CA345F" w:rsidR="00316BBF" w:rsidRPr="008D3541" w:rsidRDefault="00316BBF" w:rsidP="00316BBF">
            <w:pPr>
              <w:rPr>
                <w:lang w:val="en-US"/>
              </w:rPr>
            </w:pPr>
            <w:r>
              <w:rPr>
                <w:lang w:val="en-US"/>
              </w:rPr>
              <w:t>Thêm hoặc bớt số lượng sản phẩm cần mua trong giỏ hàng</w:t>
            </w:r>
          </w:p>
        </w:tc>
      </w:tr>
      <w:tr w:rsidR="00316BBF" w:rsidRPr="008D3541" w14:paraId="48E2A06B" w14:textId="77777777" w:rsidTr="003F70F7">
        <w:tc>
          <w:tcPr>
            <w:tcW w:w="763" w:type="dxa"/>
            <w:shd w:val="clear" w:color="auto" w:fill="auto"/>
          </w:tcPr>
          <w:p w14:paraId="60B9655F" w14:textId="6AE00105" w:rsidR="00316BBF" w:rsidRDefault="00316BBF" w:rsidP="00316BBF">
            <w:pPr>
              <w:jc w:val="center"/>
              <w:rPr>
                <w:lang w:val="en-US"/>
              </w:rPr>
            </w:pPr>
            <w:r>
              <w:rPr>
                <w:lang w:val="en-US"/>
              </w:rPr>
              <w:t>11</w:t>
            </w:r>
          </w:p>
        </w:tc>
        <w:tc>
          <w:tcPr>
            <w:tcW w:w="3192" w:type="dxa"/>
            <w:shd w:val="clear" w:color="auto" w:fill="auto"/>
          </w:tcPr>
          <w:p w14:paraId="4372D523" w14:textId="4F47CA9F" w:rsidR="00316BBF" w:rsidRPr="008D3541" w:rsidRDefault="00316BBF" w:rsidP="00316BBF">
            <w:pPr>
              <w:rPr>
                <w:lang w:val="en-US"/>
              </w:rPr>
            </w:pPr>
            <w:r>
              <w:rPr>
                <w:lang w:val="en-US"/>
              </w:rPr>
              <w:t>Thanh toán</w:t>
            </w:r>
          </w:p>
        </w:tc>
        <w:tc>
          <w:tcPr>
            <w:tcW w:w="5651" w:type="dxa"/>
            <w:shd w:val="clear" w:color="auto" w:fill="auto"/>
          </w:tcPr>
          <w:p w14:paraId="27678193" w14:textId="7680F388" w:rsidR="00316BBF" w:rsidRPr="008D3541" w:rsidRDefault="00316BBF" w:rsidP="00316BBF">
            <w:pPr>
              <w:rPr>
                <w:lang w:val="en-US"/>
              </w:rPr>
            </w:pPr>
          </w:p>
        </w:tc>
      </w:tr>
      <w:tr w:rsidR="003370A5" w:rsidRPr="008D3541" w14:paraId="44ADBC74" w14:textId="77777777" w:rsidTr="003F70F7">
        <w:tc>
          <w:tcPr>
            <w:tcW w:w="763" w:type="dxa"/>
            <w:shd w:val="clear" w:color="auto" w:fill="auto"/>
          </w:tcPr>
          <w:p w14:paraId="393115AB" w14:textId="02A5F772" w:rsidR="003370A5" w:rsidRDefault="003370A5" w:rsidP="003370A5">
            <w:pPr>
              <w:jc w:val="center"/>
              <w:rPr>
                <w:lang w:val="en-US"/>
              </w:rPr>
            </w:pPr>
            <w:r>
              <w:rPr>
                <w:lang w:val="en-US"/>
              </w:rPr>
              <w:t>12</w:t>
            </w:r>
          </w:p>
        </w:tc>
        <w:tc>
          <w:tcPr>
            <w:tcW w:w="3192" w:type="dxa"/>
            <w:shd w:val="clear" w:color="auto" w:fill="auto"/>
          </w:tcPr>
          <w:p w14:paraId="2B191112" w14:textId="3569D776" w:rsidR="003370A5" w:rsidRPr="008D3541" w:rsidRDefault="003370A5" w:rsidP="003370A5">
            <w:pPr>
              <w:rPr>
                <w:lang w:val="en-US"/>
              </w:rPr>
            </w:pPr>
            <w:r>
              <w:rPr>
                <w:lang w:val="en-US"/>
              </w:rPr>
              <w:t>Đăng xuất</w:t>
            </w:r>
          </w:p>
        </w:tc>
        <w:tc>
          <w:tcPr>
            <w:tcW w:w="5651" w:type="dxa"/>
            <w:shd w:val="clear" w:color="auto" w:fill="auto"/>
          </w:tcPr>
          <w:p w14:paraId="7BB0B21B" w14:textId="7713CD27" w:rsidR="003370A5" w:rsidRPr="008D3541" w:rsidRDefault="003370A5" w:rsidP="003370A5">
            <w:pPr>
              <w:rPr>
                <w:lang w:val="en-US"/>
              </w:rPr>
            </w:pPr>
            <w:r>
              <w:rPr>
                <w:lang w:val="en-US"/>
              </w:rPr>
              <w:t>Người dùng thoát khỏi tài khoản của mình</w:t>
            </w:r>
          </w:p>
        </w:tc>
      </w:tr>
      <w:tr w:rsidR="003370A5" w:rsidRPr="008D3541" w14:paraId="51BF5008" w14:textId="77777777" w:rsidTr="003F70F7">
        <w:tc>
          <w:tcPr>
            <w:tcW w:w="763" w:type="dxa"/>
            <w:shd w:val="clear" w:color="auto" w:fill="auto"/>
          </w:tcPr>
          <w:p w14:paraId="1D78CD16" w14:textId="7A37F5C1" w:rsidR="003370A5" w:rsidRDefault="003370A5" w:rsidP="003370A5">
            <w:pPr>
              <w:jc w:val="center"/>
              <w:rPr>
                <w:lang w:val="en-US"/>
              </w:rPr>
            </w:pPr>
            <w:r>
              <w:rPr>
                <w:lang w:val="en-US"/>
              </w:rPr>
              <w:t>13</w:t>
            </w:r>
          </w:p>
        </w:tc>
        <w:tc>
          <w:tcPr>
            <w:tcW w:w="3192" w:type="dxa"/>
            <w:shd w:val="clear" w:color="auto" w:fill="auto"/>
          </w:tcPr>
          <w:p w14:paraId="3E607A91" w14:textId="4DB23E0A" w:rsidR="003370A5" w:rsidRDefault="003370A5" w:rsidP="003370A5">
            <w:pPr>
              <w:rPr>
                <w:lang w:val="en-US"/>
              </w:rPr>
            </w:pPr>
            <w:r>
              <w:rPr>
                <w:lang w:val="en-US"/>
              </w:rPr>
              <w:t xml:space="preserve">Quản lý tài khoản </w:t>
            </w:r>
          </w:p>
        </w:tc>
        <w:tc>
          <w:tcPr>
            <w:tcW w:w="5651" w:type="dxa"/>
            <w:shd w:val="clear" w:color="auto" w:fill="auto"/>
          </w:tcPr>
          <w:p w14:paraId="164AE1A6" w14:textId="1ABC9F08" w:rsidR="003370A5" w:rsidRDefault="003370A5" w:rsidP="003370A5">
            <w:pPr>
              <w:rPr>
                <w:lang w:val="en-US"/>
              </w:rPr>
            </w:pPr>
          </w:p>
        </w:tc>
      </w:tr>
      <w:tr w:rsidR="003370A5" w:rsidRPr="008D3541" w14:paraId="5D95C615" w14:textId="77777777" w:rsidTr="003F70F7">
        <w:tc>
          <w:tcPr>
            <w:tcW w:w="763" w:type="dxa"/>
            <w:shd w:val="clear" w:color="auto" w:fill="auto"/>
          </w:tcPr>
          <w:p w14:paraId="582397B7" w14:textId="4FDBD8A2" w:rsidR="003370A5" w:rsidRDefault="003370A5" w:rsidP="003370A5">
            <w:pPr>
              <w:jc w:val="center"/>
              <w:rPr>
                <w:lang w:val="en-US"/>
              </w:rPr>
            </w:pPr>
            <w:r>
              <w:rPr>
                <w:lang w:val="en-US"/>
              </w:rPr>
              <w:t>14</w:t>
            </w:r>
          </w:p>
        </w:tc>
        <w:tc>
          <w:tcPr>
            <w:tcW w:w="3192" w:type="dxa"/>
            <w:shd w:val="clear" w:color="auto" w:fill="auto"/>
          </w:tcPr>
          <w:p w14:paraId="68801EB2" w14:textId="4A02DCA0" w:rsidR="003370A5" w:rsidRPr="008D3541" w:rsidRDefault="003370A5" w:rsidP="003370A5">
            <w:pPr>
              <w:rPr>
                <w:lang w:val="en-US"/>
              </w:rPr>
            </w:pPr>
            <w:r>
              <w:rPr>
                <w:lang w:val="en-US"/>
              </w:rPr>
              <w:t>Đổi mật khẩu</w:t>
            </w:r>
          </w:p>
        </w:tc>
        <w:tc>
          <w:tcPr>
            <w:tcW w:w="5651" w:type="dxa"/>
            <w:shd w:val="clear" w:color="auto" w:fill="auto"/>
          </w:tcPr>
          <w:p w14:paraId="16267CFD" w14:textId="6AD6BB8A" w:rsidR="003370A5" w:rsidRPr="008D3541" w:rsidRDefault="003370A5" w:rsidP="003370A5">
            <w:pPr>
              <w:rPr>
                <w:lang w:val="en-US"/>
              </w:rPr>
            </w:pPr>
            <w:r>
              <w:rPr>
                <w:lang w:val="en-US"/>
              </w:rPr>
              <w:t>Cho phép người dùng thay đồi mật khẩu tài khoản đang sử dụng</w:t>
            </w:r>
          </w:p>
        </w:tc>
      </w:tr>
      <w:tr w:rsidR="003370A5" w:rsidRPr="008D3541" w14:paraId="4F2CA3D9" w14:textId="77777777" w:rsidTr="003F70F7">
        <w:tc>
          <w:tcPr>
            <w:tcW w:w="763" w:type="dxa"/>
            <w:shd w:val="clear" w:color="auto" w:fill="auto"/>
          </w:tcPr>
          <w:p w14:paraId="55DCFB1B" w14:textId="4012B1DE" w:rsidR="003370A5" w:rsidRDefault="003370A5" w:rsidP="003370A5">
            <w:pPr>
              <w:jc w:val="center"/>
              <w:rPr>
                <w:lang w:val="en-US"/>
              </w:rPr>
            </w:pPr>
            <w:r>
              <w:rPr>
                <w:lang w:val="en-US"/>
              </w:rPr>
              <w:t>15</w:t>
            </w:r>
          </w:p>
        </w:tc>
        <w:tc>
          <w:tcPr>
            <w:tcW w:w="3192" w:type="dxa"/>
            <w:shd w:val="clear" w:color="auto" w:fill="auto"/>
          </w:tcPr>
          <w:p w14:paraId="199A0EBB" w14:textId="4AE5A008" w:rsidR="003370A5" w:rsidRPr="008D3541" w:rsidRDefault="003370A5" w:rsidP="003370A5">
            <w:pPr>
              <w:rPr>
                <w:lang w:val="en-US"/>
              </w:rPr>
            </w:pPr>
            <w:r>
              <w:rPr>
                <w:lang w:val="en-US"/>
              </w:rPr>
              <w:t>Chỉnh sửa thông tin tài khoản</w:t>
            </w:r>
          </w:p>
        </w:tc>
        <w:tc>
          <w:tcPr>
            <w:tcW w:w="5651" w:type="dxa"/>
            <w:shd w:val="clear" w:color="auto" w:fill="auto"/>
          </w:tcPr>
          <w:p w14:paraId="4633E031" w14:textId="66393955" w:rsidR="003370A5" w:rsidRPr="008D3541" w:rsidRDefault="003370A5" w:rsidP="003370A5">
            <w:pPr>
              <w:rPr>
                <w:lang w:val="en-US"/>
              </w:rPr>
            </w:pPr>
            <w:r>
              <w:rPr>
                <w:lang w:val="en-US"/>
              </w:rPr>
              <w:t>Chỉnh sửa các thông tin như họ tên, địa chỉ mặc định, số điện thoại</w:t>
            </w:r>
          </w:p>
        </w:tc>
      </w:tr>
      <w:tr w:rsidR="003370A5" w:rsidRPr="008D3541" w14:paraId="637CA054" w14:textId="77777777" w:rsidTr="003F70F7">
        <w:tc>
          <w:tcPr>
            <w:tcW w:w="763" w:type="dxa"/>
            <w:shd w:val="clear" w:color="auto" w:fill="auto"/>
          </w:tcPr>
          <w:p w14:paraId="7E9692D2" w14:textId="283E6485" w:rsidR="003370A5" w:rsidRDefault="003370A5" w:rsidP="003370A5">
            <w:pPr>
              <w:jc w:val="center"/>
              <w:rPr>
                <w:lang w:val="en-US"/>
              </w:rPr>
            </w:pPr>
            <w:r>
              <w:rPr>
                <w:lang w:val="en-US"/>
              </w:rPr>
              <w:t>16</w:t>
            </w:r>
          </w:p>
        </w:tc>
        <w:tc>
          <w:tcPr>
            <w:tcW w:w="3192" w:type="dxa"/>
            <w:shd w:val="clear" w:color="auto" w:fill="auto"/>
          </w:tcPr>
          <w:p w14:paraId="718B7E11" w14:textId="3C595755" w:rsidR="003370A5" w:rsidRPr="008D3541" w:rsidRDefault="003370A5" w:rsidP="003370A5">
            <w:pPr>
              <w:rPr>
                <w:lang w:val="en-US"/>
              </w:rPr>
            </w:pPr>
            <w:r>
              <w:rPr>
                <w:lang w:val="en-US"/>
              </w:rPr>
              <w:t>Xem danh sách đơn hàng</w:t>
            </w:r>
          </w:p>
        </w:tc>
        <w:tc>
          <w:tcPr>
            <w:tcW w:w="5651" w:type="dxa"/>
            <w:shd w:val="clear" w:color="auto" w:fill="auto"/>
          </w:tcPr>
          <w:p w14:paraId="0F705514" w14:textId="4A782F78" w:rsidR="003370A5" w:rsidRPr="008D3541" w:rsidRDefault="003370A5" w:rsidP="003370A5">
            <w:pPr>
              <w:rPr>
                <w:lang w:val="en-US"/>
              </w:rPr>
            </w:pPr>
            <w:r>
              <w:rPr>
                <w:lang w:val="en-US"/>
              </w:rPr>
              <w:t>Xem các đơn hàng đã đặt</w:t>
            </w:r>
          </w:p>
        </w:tc>
      </w:tr>
      <w:tr w:rsidR="003370A5" w:rsidRPr="008D3541" w14:paraId="78C7B4CE" w14:textId="77777777" w:rsidTr="003F70F7">
        <w:tc>
          <w:tcPr>
            <w:tcW w:w="763" w:type="dxa"/>
            <w:shd w:val="clear" w:color="auto" w:fill="auto"/>
          </w:tcPr>
          <w:p w14:paraId="3F1F9BF8" w14:textId="7CA3181B" w:rsidR="003370A5" w:rsidRDefault="003370A5" w:rsidP="003370A5">
            <w:pPr>
              <w:jc w:val="center"/>
              <w:rPr>
                <w:lang w:val="en-US"/>
              </w:rPr>
            </w:pPr>
            <w:r>
              <w:rPr>
                <w:lang w:val="en-US"/>
              </w:rPr>
              <w:t>17</w:t>
            </w:r>
          </w:p>
        </w:tc>
        <w:tc>
          <w:tcPr>
            <w:tcW w:w="3192" w:type="dxa"/>
            <w:shd w:val="clear" w:color="auto" w:fill="auto"/>
          </w:tcPr>
          <w:p w14:paraId="3AAF50B0" w14:textId="7FC1F564" w:rsidR="003370A5" w:rsidRPr="008D3541" w:rsidRDefault="003370A5" w:rsidP="003370A5">
            <w:pPr>
              <w:rPr>
                <w:lang w:val="en-US"/>
              </w:rPr>
            </w:pPr>
            <w:r>
              <w:rPr>
                <w:lang w:val="en-US"/>
              </w:rPr>
              <w:t>Xem chi tiết đơn hàng</w:t>
            </w:r>
          </w:p>
        </w:tc>
        <w:tc>
          <w:tcPr>
            <w:tcW w:w="5651" w:type="dxa"/>
            <w:shd w:val="clear" w:color="auto" w:fill="auto"/>
          </w:tcPr>
          <w:p w14:paraId="72B73060" w14:textId="4EF0059F" w:rsidR="003370A5" w:rsidRPr="008D3541" w:rsidRDefault="003370A5" w:rsidP="003370A5">
            <w:pPr>
              <w:rPr>
                <w:lang w:val="en-US"/>
              </w:rPr>
            </w:pPr>
            <w:r>
              <w:rPr>
                <w:lang w:val="en-US"/>
              </w:rPr>
              <w:t>Xem chi tiết các sản phẩm và thông tin giao hàng của đơn hàng cụ thể</w:t>
            </w:r>
          </w:p>
        </w:tc>
      </w:tr>
      <w:tr w:rsidR="003370A5" w:rsidRPr="008D3541" w14:paraId="69A3870B" w14:textId="77777777" w:rsidTr="003F70F7">
        <w:tc>
          <w:tcPr>
            <w:tcW w:w="763" w:type="dxa"/>
            <w:shd w:val="clear" w:color="auto" w:fill="auto"/>
          </w:tcPr>
          <w:p w14:paraId="20702C43" w14:textId="17E0C331" w:rsidR="003370A5" w:rsidRDefault="003370A5" w:rsidP="003370A5">
            <w:pPr>
              <w:jc w:val="center"/>
              <w:rPr>
                <w:lang w:val="en-US"/>
              </w:rPr>
            </w:pPr>
            <w:r>
              <w:rPr>
                <w:lang w:val="en-US"/>
              </w:rPr>
              <w:t>18</w:t>
            </w:r>
          </w:p>
        </w:tc>
        <w:tc>
          <w:tcPr>
            <w:tcW w:w="3192" w:type="dxa"/>
            <w:shd w:val="clear" w:color="auto" w:fill="auto"/>
          </w:tcPr>
          <w:p w14:paraId="0A5ECFB3" w14:textId="69148E2F" w:rsidR="003370A5" w:rsidRPr="008D3541" w:rsidRDefault="003370A5" w:rsidP="003370A5">
            <w:pPr>
              <w:rPr>
                <w:lang w:val="en-US"/>
              </w:rPr>
            </w:pPr>
            <w:r>
              <w:rPr>
                <w:lang w:val="en-US"/>
              </w:rPr>
              <w:t>Quản lý tài khoản khách</w:t>
            </w:r>
          </w:p>
        </w:tc>
        <w:tc>
          <w:tcPr>
            <w:tcW w:w="5651" w:type="dxa"/>
            <w:shd w:val="clear" w:color="auto" w:fill="auto"/>
          </w:tcPr>
          <w:p w14:paraId="7252B2D5" w14:textId="549F90B7" w:rsidR="003370A5" w:rsidRPr="008D3541" w:rsidRDefault="003370A5" w:rsidP="003370A5">
            <w:pPr>
              <w:rPr>
                <w:lang w:val="en-US"/>
              </w:rPr>
            </w:pPr>
            <w:r>
              <w:rPr>
                <w:lang w:val="en-US"/>
              </w:rPr>
              <w:t>Admin có quyền quản lý các tài khoản của khách hàng</w:t>
            </w:r>
          </w:p>
        </w:tc>
      </w:tr>
      <w:tr w:rsidR="003370A5" w:rsidRPr="008D3541" w14:paraId="22997B09" w14:textId="77777777" w:rsidTr="003F70F7">
        <w:tc>
          <w:tcPr>
            <w:tcW w:w="763" w:type="dxa"/>
            <w:shd w:val="clear" w:color="auto" w:fill="auto"/>
          </w:tcPr>
          <w:p w14:paraId="41809FF7" w14:textId="24ACDA30" w:rsidR="003370A5" w:rsidRDefault="003370A5" w:rsidP="003370A5">
            <w:pPr>
              <w:jc w:val="center"/>
              <w:rPr>
                <w:lang w:val="en-US"/>
              </w:rPr>
            </w:pPr>
            <w:r>
              <w:rPr>
                <w:lang w:val="en-US"/>
              </w:rPr>
              <w:t>19</w:t>
            </w:r>
          </w:p>
        </w:tc>
        <w:tc>
          <w:tcPr>
            <w:tcW w:w="3192" w:type="dxa"/>
            <w:shd w:val="clear" w:color="auto" w:fill="auto"/>
          </w:tcPr>
          <w:p w14:paraId="7E85A0F1" w14:textId="087FAF0D" w:rsidR="003370A5" w:rsidRPr="008D3541" w:rsidRDefault="003370A5" w:rsidP="003370A5">
            <w:pPr>
              <w:rPr>
                <w:lang w:val="en-US"/>
              </w:rPr>
            </w:pPr>
            <w:r>
              <w:rPr>
                <w:lang w:val="en-US"/>
              </w:rPr>
              <w:t>Xem danh sách tài khoản</w:t>
            </w:r>
          </w:p>
        </w:tc>
        <w:tc>
          <w:tcPr>
            <w:tcW w:w="5651" w:type="dxa"/>
            <w:shd w:val="clear" w:color="auto" w:fill="auto"/>
          </w:tcPr>
          <w:p w14:paraId="677C3210" w14:textId="256B2EC9" w:rsidR="003370A5" w:rsidRPr="008D3541" w:rsidRDefault="003370A5" w:rsidP="003370A5">
            <w:pPr>
              <w:rPr>
                <w:lang w:val="en-US"/>
              </w:rPr>
            </w:pPr>
            <w:r>
              <w:rPr>
                <w:lang w:val="en-US"/>
              </w:rPr>
              <w:t>Xem d/s tài khoản khách</w:t>
            </w:r>
          </w:p>
        </w:tc>
      </w:tr>
      <w:tr w:rsidR="003370A5" w:rsidRPr="008D3541" w14:paraId="4B3BCE84" w14:textId="77777777" w:rsidTr="003F70F7">
        <w:tc>
          <w:tcPr>
            <w:tcW w:w="763" w:type="dxa"/>
            <w:shd w:val="clear" w:color="auto" w:fill="auto"/>
          </w:tcPr>
          <w:p w14:paraId="7511DF55" w14:textId="163B1D6F" w:rsidR="003370A5" w:rsidRDefault="003370A5" w:rsidP="003370A5">
            <w:pPr>
              <w:jc w:val="center"/>
              <w:rPr>
                <w:lang w:val="en-US"/>
              </w:rPr>
            </w:pPr>
            <w:r>
              <w:rPr>
                <w:lang w:val="en-US"/>
              </w:rPr>
              <w:t>20</w:t>
            </w:r>
          </w:p>
        </w:tc>
        <w:tc>
          <w:tcPr>
            <w:tcW w:w="3192" w:type="dxa"/>
            <w:shd w:val="clear" w:color="auto" w:fill="auto"/>
          </w:tcPr>
          <w:p w14:paraId="49B1C2A1" w14:textId="1BEE9D2E" w:rsidR="003370A5" w:rsidRPr="008D3541" w:rsidRDefault="003370A5" w:rsidP="003370A5">
            <w:pPr>
              <w:rPr>
                <w:lang w:val="en-US"/>
              </w:rPr>
            </w:pPr>
            <w:r>
              <w:rPr>
                <w:lang w:val="en-US"/>
              </w:rPr>
              <w:t>Xem thông tin chi tiết của tài khoản</w:t>
            </w:r>
          </w:p>
        </w:tc>
        <w:tc>
          <w:tcPr>
            <w:tcW w:w="5651" w:type="dxa"/>
            <w:shd w:val="clear" w:color="auto" w:fill="auto"/>
          </w:tcPr>
          <w:p w14:paraId="438472FB" w14:textId="2C109E1E" w:rsidR="003370A5" w:rsidRPr="008D3541" w:rsidRDefault="003370A5" w:rsidP="003370A5">
            <w:pPr>
              <w:rPr>
                <w:lang w:val="en-US"/>
              </w:rPr>
            </w:pPr>
            <w:r>
              <w:rPr>
                <w:lang w:val="en-US"/>
              </w:rPr>
              <w:t>Xem tất cả thông tin của 1 tài khoản khách cụ thể (trừ mật khẩu)</w:t>
            </w:r>
          </w:p>
        </w:tc>
      </w:tr>
      <w:tr w:rsidR="003370A5" w:rsidRPr="008D3541" w14:paraId="7250A274" w14:textId="77777777" w:rsidTr="003F70F7">
        <w:tc>
          <w:tcPr>
            <w:tcW w:w="763" w:type="dxa"/>
            <w:shd w:val="clear" w:color="auto" w:fill="auto"/>
          </w:tcPr>
          <w:p w14:paraId="506E74CB" w14:textId="74E4F56D" w:rsidR="003370A5" w:rsidRDefault="003370A5" w:rsidP="003370A5">
            <w:pPr>
              <w:jc w:val="center"/>
              <w:rPr>
                <w:lang w:val="en-US"/>
              </w:rPr>
            </w:pPr>
            <w:r>
              <w:rPr>
                <w:lang w:val="en-US"/>
              </w:rPr>
              <w:t>21</w:t>
            </w:r>
          </w:p>
        </w:tc>
        <w:tc>
          <w:tcPr>
            <w:tcW w:w="3192" w:type="dxa"/>
            <w:shd w:val="clear" w:color="auto" w:fill="auto"/>
          </w:tcPr>
          <w:p w14:paraId="38837D97" w14:textId="148EA56A" w:rsidR="003370A5" w:rsidRPr="008D3541" w:rsidRDefault="003370A5" w:rsidP="003370A5">
            <w:pPr>
              <w:rPr>
                <w:lang w:val="en-US"/>
              </w:rPr>
            </w:pPr>
            <w:r>
              <w:rPr>
                <w:lang w:val="en-US"/>
              </w:rPr>
              <w:t>Xoá tài khoản</w:t>
            </w:r>
          </w:p>
        </w:tc>
        <w:tc>
          <w:tcPr>
            <w:tcW w:w="5651" w:type="dxa"/>
            <w:shd w:val="clear" w:color="auto" w:fill="auto"/>
          </w:tcPr>
          <w:p w14:paraId="2775EEA3" w14:textId="3F6C960B" w:rsidR="003370A5" w:rsidRPr="008D3541" w:rsidRDefault="003370A5" w:rsidP="003370A5">
            <w:pPr>
              <w:rPr>
                <w:lang w:val="en-US"/>
              </w:rPr>
            </w:pPr>
            <w:r>
              <w:rPr>
                <w:lang w:val="en-US"/>
              </w:rPr>
              <w:t>Admin có quyền xoá tài khoản của 1 khách (trong trường hợp vi phạm điều khoản sử dụng)</w:t>
            </w:r>
          </w:p>
        </w:tc>
      </w:tr>
      <w:tr w:rsidR="003370A5" w:rsidRPr="008D3541" w14:paraId="264B0B07" w14:textId="77777777" w:rsidTr="003F70F7">
        <w:tc>
          <w:tcPr>
            <w:tcW w:w="763" w:type="dxa"/>
            <w:shd w:val="clear" w:color="auto" w:fill="auto"/>
          </w:tcPr>
          <w:p w14:paraId="1A7521AC" w14:textId="0EA84917" w:rsidR="003370A5" w:rsidRDefault="003370A5" w:rsidP="003370A5">
            <w:pPr>
              <w:jc w:val="center"/>
              <w:rPr>
                <w:lang w:val="en-US"/>
              </w:rPr>
            </w:pPr>
            <w:r>
              <w:rPr>
                <w:lang w:val="en-US"/>
              </w:rPr>
              <w:t>22</w:t>
            </w:r>
          </w:p>
        </w:tc>
        <w:tc>
          <w:tcPr>
            <w:tcW w:w="3192" w:type="dxa"/>
            <w:shd w:val="clear" w:color="auto" w:fill="auto"/>
          </w:tcPr>
          <w:p w14:paraId="1A997BC2" w14:textId="43C50939" w:rsidR="003370A5" w:rsidRPr="008D3541" w:rsidRDefault="003370A5" w:rsidP="003370A5">
            <w:pPr>
              <w:rPr>
                <w:lang w:val="en-US"/>
              </w:rPr>
            </w:pPr>
            <w:r>
              <w:rPr>
                <w:lang w:val="en-US"/>
              </w:rPr>
              <w:t>Tìm kiếm tài khoản</w:t>
            </w:r>
          </w:p>
        </w:tc>
        <w:tc>
          <w:tcPr>
            <w:tcW w:w="5651" w:type="dxa"/>
            <w:shd w:val="clear" w:color="auto" w:fill="auto"/>
          </w:tcPr>
          <w:p w14:paraId="0D2D84C4" w14:textId="78FFB8C1" w:rsidR="003370A5" w:rsidRPr="008D3541" w:rsidRDefault="003370A5" w:rsidP="003370A5">
            <w:pPr>
              <w:rPr>
                <w:lang w:val="en-US"/>
              </w:rPr>
            </w:pPr>
            <w:r>
              <w:rPr>
                <w:lang w:val="en-US"/>
              </w:rPr>
              <w:t>Admin được quyền tìm kiếm tài khoản khách theo họ tên, số điện thoại, email….</w:t>
            </w:r>
          </w:p>
        </w:tc>
      </w:tr>
      <w:tr w:rsidR="003370A5" w:rsidRPr="008D3541" w14:paraId="10759028" w14:textId="77777777" w:rsidTr="003F70F7">
        <w:tc>
          <w:tcPr>
            <w:tcW w:w="763" w:type="dxa"/>
            <w:shd w:val="clear" w:color="auto" w:fill="auto"/>
          </w:tcPr>
          <w:p w14:paraId="27F2CB62" w14:textId="6908BFCF" w:rsidR="003370A5" w:rsidRDefault="003370A5" w:rsidP="003370A5">
            <w:pPr>
              <w:jc w:val="center"/>
              <w:rPr>
                <w:lang w:val="en-US"/>
              </w:rPr>
            </w:pPr>
            <w:r>
              <w:rPr>
                <w:lang w:val="en-US"/>
              </w:rPr>
              <w:t>23</w:t>
            </w:r>
          </w:p>
        </w:tc>
        <w:tc>
          <w:tcPr>
            <w:tcW w:w="3192" w:type="dxa"/>
            <w:shd w:val="clear" w:color="auto" w:fill="auto"/>
          </w:tcPr>
          <w:p w14:paraId="28713F27" w14:textId="055FB748" w:rsidR="003370A5" w:rsidRPr="008D3541" w:rsidRDefault="003370A5" w:rsidP="003370A5">
            <w:pPr>
              <w:rPr>
                <w:lang w:val="en-US"/>
              </w:rPr>
            </w:pPr>
            <w:r>
              <w:rPr>
                <w:lang w:val="en-US"/>
              </w:rPr>
              <w:t>Quản lý sản phẩm</w:t>
            </w:r>
          </w:p>
        </w:tc>
        <w:tc>
          <w:tcPr>
            <w:tcW w:w="5651" w:type="dxa"/>
            <w:shd w:val="clear" w:color="auto" w:fill="auto"/>
          </w:tcPr>
          <w:p w14:paraId="1B9078C3" w14:textId="4406FFAD" w:rsidR="003370A5" w:rsidRPr="008D3541" w:rsidRDefault="003370A5" w:rsidP="003370A5">
            <w:pPr>
              <w:rPr>
                <w:lang w:val="en-US"/>
              </w:rPr>
            </w:pPr>
            <w:r>
              <w:rPr>
                <w:lang w:val="en-US"/>
              </w:rPr>
              <w:t>Thay đổi dữ liệu về sản phẩm</w:t>
            </w:r>
          </w:p>
        </w:tc>
      </w:tr>
      <w:tr w:rsidR="003370A5" w:rsidRPr="008D3541" w14:paraId="3A66D821" w14:textId="77777777" w:rsidTr="003F70F7">
        <w:tc>
          <w:tcPr>
            <w:tcW w:w="763" w:type="dxa"/>
            <w:shd w:val="clear" w:color="auto" w:fill="auto"/>
          </w:tcPr>
          <w:p w14:paraId="092814AB" w14:textId="0FB35AD8" w:rsidR="003370A5" w:rsidRDefault="003370A5" w:rsidP="003370A5">
            <w:pPr>
              <w:jc w:val="center"/>
              <w:rPr>
                <w:lang w:val="en-US"/>
              </w:rPr>
            </w:pPr>
            <w:r>
              <w:rPr>
                <w:lang w:val="en-US"/>
              </w:rPr>
              <w:t>24</w:t>
            </w:r>
          </w:p>
        </w:tc>
        <w:tc>
          <w:tcPr>
            <w:tcW w:w="3192" w:type="dxa"/>
            <w:shd w:val="clear" w:color="auto" w:fill="auto"/>
          </w:tcPr>
          <w:p w14:paraId="61AD9832" w14:textId="5B8B645E" w:rsidR="003370A5" w:rsidRPr="008D3541" w:rsidRDefault="003370A5" w:rsidP="003370A5">
            <w:pPr>
              <w:rPr>
                <w:lang w:val="en-US"/>
              </w:rPr>
            </w:pPr>
            <w:r>
              <w:rPr>
                <w:lang w:val="en-US"/>
              </w:rPr>
              <w:t>Thêm sản phẩm</w:t>
            </w:r>
          </w:p>
        </w:tc>
        <w:tc>
          <w:tcPr>
            <w:tcW w:w="5651" w:type="dxa"/>
            <w:shd w:val="clear" w:color="auto" w:fill="auto"/>
          </w:tcPr>
          <w:p w14:paraId="5BB49938" w14:textId="0D963FCB" w:rsidR="003370A5" w:rsidRPr="008D3541" w:rsidRDefault="003370A5" w:rsidP="003370A5">
            <w:pPr>
              <w:rPr>
                <w:lang w:val="en-US"/>
              </w:rPr>
            </w:pPr>
            <w:r>
              <w:rPr>
                <w:lang w:val="en-US"/>
              </w:rPr>
              <w:t>Thêm sản phẩm mới vào dữ liệu</w:t>
            </w:r>
          </w:p>
        </w:tc>
      </w:tr>
      <w:tr w:rsidR="003370A5" w:rsidRPr="008D3541" w14:paraId="4816276C" w14:textId="77777777" w:rsidTr="003F70F7">
        <w:tc>
          <w:tcPr>
            <w:tcW w:w="763" w:type="dxa"/>
            <w:shd w:val="clear" w:color="auto" w:fill="auto"/>
          </w:tcPr>
          <w:p w14:paraId="167E3B37" w14:textId="6EB0C07F" w:rsidR="003370A5" w:rsidRDefault="003370A5" w:rsidP="003370A5">
            <w:pPr>
              <w:jc w:val="center"/>
              <w:rPr>
                <w:lang w:val="en-US"/>
              </w:rPr>
            </w:pPr>
            <w:r>
              <w:rPr>
                <w:lang w:val="en-US"/>
              </w:rPr>
              <w:t>25</w:t>
            </w:r>
          </w:p>
        </w:tc>
        <w:tc>
          <w:tcPr>
            <w:tcW w:w="3192" w:type="dxa"/>
            <w:shd w:val="clear" w:color="auto" w:fill="auto"/>
          </w:tcPr>
          <w:p w14:paraId="03B25C90" w14:textId="581A19D3" w:rsidR="003370A5" w:rsidRPr="008D3541" w:rsidRDefault="003370A5" w:rsidP="003370A5">
            <w:pPr>
              <w:rPr>
                <w:lang w:val="en-US"/>
              </w:rPr>
            </w:pPr>
            <w:r>
              <w:rPr>
                <w:lang w:val="en-US"/>
              </w:rPr>
              <w:t>Xoá sản phẩm</w:t>
            </w:r>
          </w:p>
        </w:tc>
        <w:tc>
          <w:tcPr>
            <w:tcW w:w="5651" w:type="dxa"/>
            <w:shd w:val="clear" w:color="auto" w:fill="auto"/>
          </w:tcPr>
          <w:p w14:paraId="6C95C0E6" w14:textId="7C5D8DA3" w:rsidR="003370A5" w:rsidRPr="008D3541" w:rsidRDefault="003370A5" w:rsidP="003370A5">
            <w:pPr>
              <w:rPr>
                <w:lang w:val="en-US"/>
              </w:rPr>
            </w:pPr>
            <w:r>
              <w:rPr>
                <w:lang w:val="en-US"/>
              </w:rPr>
              <w:t>Xoá sản phẩm khỏi dữ liệu</w:t>
            </w:r>
          </w:p>
        </w:tc>
      </w:tr>
      <w:tr w:rsidR="003370A5" w:rsidRPr="008D3541" w14:paraId="527BCBD7" w14:textId="77777777" w:rsidTr="003F70F7">
        <w:tc>
          <w:tcPr>
            <w:tcW w:w="763" w:type="dxa"/>
            <w:shd w:val="clear" w:color="auto" w:fill="auto"/>
          </w:tcPr>
          <w:p w14:paraId="14F33B6B" w14:textId="0DD5B28A" w:rsidR="003370A5" w:rsidRDefault="003370A5" w:rsidP="003370A5">
            <w:pPr>
              <w:jc w:val="center"/>
              <w:rPr>
                <w:lang w:val="en-US"/>
              </w:rPr>
            </w:pPr>
            <w:r>
              <w:rPr>
                <w:lang w:val="en-US"/>
              </w:rPr>
              <w:t>26</w:t>
            </w:r>
          </w:p>
        </w:tc>
        <w:tc>
          <w:tcPr>
            <w:tcW w:w="3192" w:type="dxa"/>
            <w:shd w:val="clear" w:color="auto" w:fill="auto"/>
          </w:tcPr>
          <w:p w14:paraId="523B41E6" w14:textId="2C0FAC30" w:rsidR="003370A5" w:rsidRPr="008D3541" w:rsidRDefault="003370A5" w:rsidP="003370A5">
            <w:pPr>
              <w:rPr>
                <w:lang w:val="en-US"/>
              </w:rPr>
            </w:pPr>
            <w:r>
              <w:rPr>
                <w:lang w:val="en-US"/>
              </w:rPr>
              <w:t>Sửa thông tin sản phẩm</w:t>
            </w:r>
          </w:p>
        </w:tc>
        <w:tc>
          <w:tcPr>
            <w:tcW w:w="5651" w:type="dxa"/>
            <w:shd w:val="clear" w:color="auto" w:fill="auto"/>
          </w:tcPr>
          <w:p w14:paraId="465C0014" w14:textId="704D7E95" w:rsidR="003370A5" w:rsidRPr="008D3541" w:rsidRDefault="003370A5" w:rsidP="003370A5">
            <w:pPr>
              <w:rPr>
                <w:lang w:val="en-US"/>
              </w:rPr>
            </w:pPr>
            <w:r>
              <w:rPr>
                <w:lang w:val="en-US"/>
              </w:rPr>
              <w:t>Thay đổi giá, tên, mô tả của sản phẩm</w:t>
            </w:r>
          </w:p>
        </w:tc>
      </w:tr>
      <w:tr w:rsidR="003370A5" w:rsidRPr="008D3541" w14:paraId="6F75826D" w14:textId="77777777" w:rsidTr="003F70F7">
        <w:tc>
          <w:tcPr>
            <w:tcW w:w="763" w:type="dxa"/>
            <w:shd w:val="clear" w:color="auto" w:fill="auto"/>
          </w:tcPr>
          <w:p w14:paraId="7247E95E" w14:textId="5A2F08E9" w:rsidR="003370A5" w:rsidRDefault="003370A5" w:rsidP="003370A5">
            <w:pPr>
              <w:jc w:val="center"/>
              <w:rPr>
                <w:lang w:val="en-US"/>
              </w:rPr>
            </w:pPr>
            <w:r>
              <w:rPr>
                <w:lang w:val="en-US"/>
              </w:rPr>
              <w:t>27</w:t>
            </w:r>
          </w:p>
        </w:tc>
        <w:tc>
          <w:tcPr>
            <w:tcW w:w="3192" w:type="dxa"/>
            <w:shd w:val="clear" w:color="auto" w:fill="auto"/>
          </w:tcPr>
          <w:p w14:paraId="4BD0BB6D" w14:textId="67FE0F77" w:rsidR="003370A5" w:rsidRPr="008D3541" w:rsidRDefault="003370A5" w:rsidP="003370A5">
            <w:pPr>
              <w:rPr>
                <w:lang w:val="en-US"/>
              </w:rPr>
            </w:pPr>
            <w:r>
              <w:rPr>
                <w:lang w:val="en-US"/>
              </w:rPr>
              <w:t>Quản lý đơn hàng</w:t>
            </w:r>
          </w:p>
        </w:tc>
        <w:tc>
          <w:tcPr>
            <w:tcW w:w="5651" w:type="dxa"/>
            <w:shd w:val="clear" w:color="auto" w:fill="auto"/>
          </w:tcPr>
          <w:p w14:paraId="21B31D3D" w14:textId="18A43375" w:rsidR="003370A5" w:rsidRPr="008D3541" w:rsidRDefault="003370A5" w:rsidP="003370A5">
            <w:pPr>
              <w:rPr>
                <w:lang w:val="en-US"/>
              </w:rPr>
            </w:pPr>
            <w:r>
              <w:rPr>
                <w:lang w:val="en-US"/>
              </w:rPr>
              <w:t>Quản lý tất cả đơn hàng trong hệ thống</w:t>
            </w:r>
          </w:p>
        </w:tc>
      </w:tr>
      <w:tr w:rsidR="003370A5" w:rsidRPr="008D3541" w14:paraId="228B9E15" w14:textId="77777777" w:rsidTr="003F70F7">
        <w:tc>
          <w:tcPr>
            <w:tcW w:w="763" w:type="dxa"/>
            <w:shd w:val="clear" w:color="auto" w:fill="auto"/>
          </w:tcPr>
          <w:p w14:paraId="0A198490" w14:textId="5975B600" w:rsidR="003370A5" w:rsidRDefault="003370A5" w:rsidP="003370A5">
            <w:pPr>
              <w:jc w:val="center"/>
              <w:rPr>
                <w:lang w:val="en-US"/>
              </w:rPr>
            </w:pPr>
            <w:r>
              <w:rPr>
                <w:lang w:val="en-US"/>
              </w:rPr>
              <w:t>28</w:t>
            </w:r>
          </w:p>
        </w:tc>
        <w:tc>
          <w:tcPr>
            <w:tcW w:w="3192" w:type="dxa"/>
            <w:shd w:val="clear" w:color="auto" w:fill="auto"/>
          </w:tcPr>
          <w:p w14:paraId="0FFF509F" w14:textId="6E56C034" w:rsidR="003370A5" w:rsidRPr="008D3541" w:rsidRDefault="003370A5" w:rsidP="003370A5">
            <w:pPr>
              <w:rPr>
                <w:lang w:val="en-US"/>
              </w:rPr>
            </w:pPr>
            <w:r>
              <w:rPr>
                <w:lang w:val="en-US"/>
              </w:rPr>
              <w:t>Tìm kiếm đợn hàng</w:t>
            </w:r>
          </w:p>
        </w:tc>
        <w:tc>
          <w:tcPr>
            <w:tcW w:w="5651" w:type="dxa"/>
            <w:shd w:val="clear" w:color="auto" w:fill="auto"/>
          </w:tcPr>
          <w:p w14:paraId="50C4A21A" w14:textId="11188DA5" w:rsidR="003370A5" w:rsidRPr="008D3541" w:rsidRDefault="003370A5" w:rsidP="003370A5">
            <w:pPr>
              <w:rPr>
                <w:lang w:val="en-US"/>
              </w:rPr>
            </w:pPr>
            <w:r>
              <w:rPr>
                <w:lang w:val="en-US"/>
              </w:rPr>
              <w:t>Tìm đơn hàng theo tên, số điện thoại…</w:t>
            </w:r>
          </w:p>
        </w:tc>
      </w:tr>
      <w:tr w:rsidR="003370A5" w:rsidRPr="008D3541" w14:paraId="4CCEA9E9" w14:textId="77777777" w:rsidTr="003F70F7">
        <w:tc>
          <w:tcPr>
            <w:tcW w:w="763" w:type="dxa"/>
            <w:shd w:val="clear" w:color="auto" w:fill="auto"/>
          </w:tcPr>
          <w:p w14:paraId="613C4EEA" w14:textId="13D3F24C" w:rsidR="003370A5" w:rsidRDefault="003370A5" w:rsidP="003370A5">
            <w:pPr>
              <w:jc w:val="center"/>
              <w:rPr>
                <w:lang w:val="en-US"/>
              </w:rPr>
            </w:pPr>
            <w:r>
              <w:rPr>
                <w:lang w:val="en-US"/>
              </w:rPr>
              <w:t>29</w:t>
            </w:r>
          </w:p>
        </w:tc>
        <w:tc>
          <w:tcPr>
            <w:tcW w:w="3192" w:type="dxa"/>
            <w:shd w:val="clear" w:color="auto" w:fill="auto"/>
          </w:tcPr>
          <w:p w14:paraId="61AC4531" w14:textId="75FEA511" w:rsidR="003370A5" w:rsidRPr="008D3541" w:rsidRDefault="003370A5" w:rsidP="003370A5">
            <w:pPr>
              <w:rPr>
                <w:lang w:val="en-US"/>
              </w:rPr>
            </w:pPr>
            <w:r>
              <w:rPr>
                <w:lang w:val="en-US"/>
              </w:rPr>
              <w:t>Xem danh sách đơn hàng</w:t>
            </w:r>
          </w:p>
        </w:tc>
        <w:tc>
          <w:tcPr>
            <w:tcW w:w="5651" w:type="dxa"/>
            <w:shd w:val="clear" w:color="auto" w:fill="auto"/>
          </w:tcPr>
          <w:p w14:paraId="28E74F01" w14:textId="65292BB4" w:rsidR="003370A5" w:rsidRPr="008D3541" w:rsidRDefault="003370A5" w:rsidP="003370A5">
            <w:pPr>
              <w:rPr>
                <w:lang w:val="en-US"/>
              </w:rPr>
            </w:pPr>
          </w:p>
        </w:tc>
      </w:tr>
      <w:tr w:rsidR="003370A5" w:rsidRPr="008D3541" w14:paraId="29C63666" w14:textId="77777777" w:rsidTr="003F70F7">
        <w:tc>
          <w:tcPr>
            <w:tcW w:w="763" w:type="dxa"/>
            <w:shd w:val="clear" w:color="auto" w:fill="auto"/>
          </w:tcPr>
          <w:p w14:paraId="2F59339A" w14:textId="45030E59" w:rsidR="003370A5" w:rsidRDefault="003370A5" w:rsidP="003370A5">
            <w:pPr>
              <w:jc w:val="center"/>
              <w:rPr>
                <w:lang w:val="en-US"/>
              </w:rPr>
            </w:pPr>
            <w:r>
              <w:rPr>
                <w:lang w:val="en-US"/>
              </w:rPr>
              <w:t>30</w:t>
            </w:r>
          </w:p>
        </w:tc>
        <w:tc>
          <w:tcPr>
            <w:tcW w:w="3192" w:type="dxa"/>
            <w:shd w:val="clear" w:color="auto" w:fill="auto"/>
          </w:tcPr>
          <w:p w14:paraId="0C1D5A43" w14:textId="450F6ADF" w:rsidR="003370A5" w:rsidRPr="008D3541" w:rsidRDefault="003370A5" w:rsidP="003370A5">
            <w:pPr>
              <w:rPr>
                <w:lang w:val="en-US"/>
              </w:rPr>
            </w:pPr>
            <w:r>
              <w:rPr>
                <w:lang w:val="en-US"/>
              </w:rPr>
              <w:t>Xoá đơn hàng</w:t>
            </w:r>
          </w:p>
        </w:tc>
        <w:tc>
          <w:tcPr>
            <w:tcW w:w="5651" w:type="dxa"/>
            <w:shd w:val="clear" w:color="auto" w:fill="auto"/>
          </w:tcPr>
          <w:p w14:paraId="5D1C8279" w14:textId="7B83C3DA" w:rsidR="003370A5" w:rsidRPr="008D3541" w:rsidRDefault="003370A5" w:rsidP="003370A5">
            <w:pPr>
              <w:rPr>
                <w:lang w:val="en-US"/>
              </w:rPr>
            </w:pPr>
            <w:r>
              <w:rPr>
                <w:lang w:val="en-US"/>
              </w:rPr>
              <w:t>Xoá đợn hàng vi phạm</w:t>
            </w:r>
          </w:p>
        </w:tc>
      </w:tr>
      <w:tr w:rsidR="003370A5" w:rsidRPr="008D3541" w14:paraId="6F520932" w14:textId="77777777" w:rsidTr="003F70F7">
        <w:tc>
          <w:tcPr>
            <w:tcW w:w="763" w:type="dxa"/>
            <w:shd w:val="clear" w:color="auto" w:fill="auto"/>
          </w:tcPr>
          <w:p w14:paraId="3421A3BF" w14:textId="214A43C7" w:rsidR="003370A5" w:rsidRDefault="003370A5" w:rsidP="003370A5">
            <w:pPr>
              <w:jc w:val="center"/>
              <w:rPr>
                <w:lang w:val="en-US"/>
              </w:rPr>
            </w:pPr>
            <w:r>
              <w:rPr>
                <w:lang w:val="en-US"/>
              </w:rPr>
              <w:t>31</w:t>
            </w:r>
          </w:p>
        </w:tc>
        <w:tc>
          <w:tcPr>
            <w:tcW w:w="3192" w:type="dxa"/>
            <w:shd w:val="clear" w:color="auto" w:fill="auto"/>
          </w:tcPr>
          <w:p w14:paraId="0993B52D" w14:textId="08FD700B" w:rsidR="003370A5" w:rsidRPr="008D3541" w:rsidRDefault="003370A5" w:rsidP="003370A5">
            <w:pPr>
              <w:rPr>
                <w:lang w:val="en-US"/>
              </w:rPr>
            </w:pPr>
            <w:r>
              <w:rPr>
                <w:lang w:val="en-US"/>
              </w:rPr>
              <w:t>Xem chi tiết đơn hàng</w:t>
            </w:r>
          </w:p>
        </w:tc>
        <w:tc>
          <w:tcPr>
            <w:tcW w:w="5651" w:type="dxa"/>
            <w:shd w:val="clear" w:color="auto" w:fill="auto"/>
          </w:tcPr>
          <w:p w14:paraId="029A2A36" w14:textId="7DC0148F" w:rsidR="003370A5" w:rsidRPr="008D3541" w:rsidRDefault="003370A5" w:rsidP="003370A5">
            <w:pPr>
              <w:rPr>
                <w:lang w:val="en-US"/>
              </w:rPr>
            </w:pPr>
            <w:r>
              <w:rPr>
                <w:lang w:val="en-US"/>
              </w:rPr>
              <w:t>Xem chi tiết của đơn hàng cụ thể</w:t>
            </w:r>
          </w:p>
        </w:tc>
      </w:tr>
    </w:tbl>
    <w:p w14:paraId="3B509BC9" w14:textId="77777777" w:rsidR="00A23833" w:rsidRDefault="00A23833" w:rsidP="00A23833">
      <w:pPr>
        <w:rPr>
          <w:lang w:val="en-US"/>
        </w:rPr>
      </w:pPr>
    </w:p>
    <w:p w14:paraId="6077A8C6" w14:textId="384E2A32" w:rsidR="00EC2A5C" w:rsidRPr="00F62EC4" w:rsidRDefault="00A23833" w:rsidP="00A23833">
      <w:pPr>
        <w:pStyle w:val="Heading1"/>
        <w:spacing w:line="360" w:lineRule="auto"/>
        <w:jc w:val="both"/>
        <w:rPr>
          <w:lang w:val="en-US"/>
        </w:rPr>
      </w:pPr>
      <w:bookmarkStart w:id="8" w:name="_Toc67304836"/>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7468F5C6" w14:textId="77777777" w:rsidR="00F776D2" w:rsidRPr="00DD377F" w:rsidRDefault="00F776D2" w:rsidP="00F776D2">
      <w:pPr>
        <w:pStyle w:val="Heading2"/>
        <w:spacing w:line="360" w:lineRule="auto"/>
        <w:jc w:val="both"/>
        <w:rPr>
          <w:lang w:val="en-US"/>
        </w:rPr>
      </w:pPr>
      <w:bookmarkStart w:id="9" w:name="_Toc67304837"/>
      <w:r>
        <w:rPr>
          <w:lang w:val="en-US"/>
        </w:rPr>
        <w:t xml:space="preserve">Đặc tả Use-case </w:t>
      </w:r>
      <w:r w:rsidRPr="0037628A">
        <w:rPr>
          <w:color w:val="0000FF"/>
          <w:lang w:val="en-US"/>
        </w:rPr>
        <w:t>“</w:t>
      </w:r>
      <w:r>
        <w:rPr>
          <w:color w:val="0000FF"/>
          <w:lang w:val="en-US"/>
        </w:rPr>
        <w:t>Tạo tài khoản</w:t>
      </w:r>
      <w:r w:rsidRPr="0037628A">
        <w:rPr>
          <w:color w:val="0000FF"/>
          <w:lang w:val="en-US"/>
        </w:rPr>
        <w:t>”</w:t>
      </w:r>
      <w:bookmarkEnd w:id="9"/>
    </w:p>
    <w:tbl>
      <w:tblPr>
        <w:tblStyle w:val="TableGrid"/>
        <w:tblW w:w="0" w:type="auto"/>
        <w:tblLook w:val="04A0" w:firstRow="1" w:lastRow="0" w:firstColumn="1" w:lastColumn="0" w:noHBand="0" w:noVBand="1"/>
      </w:tblPr>
      <w:tblGrid>
        <w:gridCol w:w="2045"/>
        <w:gridCol w:w="7198"/>
      </w:tblGrid>
      <w:tr w:rsidR="001E04E0" w:rsidRPr="001E04E0" w14:paraId="7FB2F2A5" w14:textId="77777777" w:rsidTr="003F70F7">
        <w:tc>
          <w:tcPr>
            <w:tcW w:w="2045" w:type="dxa"/>
          </w:tcPr>
          <w:p w14:paraId="79A995D3" w14:textId="77777777" w:rsidR="00F776D2" w:rsidRPr="001E04E0" w:rsidRDefault="00F776D2" w:rsidP="003F70F7">
            <w:pPr>
              <w:rPr>
                <w:i/>
                <w:color w:val="0000FF"/>
              </w:rPr>
            </w:pPr>
            <w:r w:rsidRPr="001E04E0">
              <w:rPr>
                <w:i/>
                <w:color w:val="0000FF"/>
              </w:rPr>
              <w:t>Tóm tắt</w:t>
            </w:r>
          </w:p>
        </w:tc>
        <w:tc>
          <w:tcPr>
            <w:tcW w:w="7198" w:type="dxa"/>
          </w:tcPr>
          <w:p w14:paraId="79E5CB3E" w14:textId="39A597FB" w:rsidR="00F776D2" w:rsidRPr="001E04E0" w:rsidRDefault="00F776D2" w:rsidP="003F70F7">
            <w:pPr>
              <w:pStyle w:val="BodyText"/>
              <w:ind w:left="0"/>
              <w:jc w:val="both"/>
              <w:rPr>
                <w:lang w:val="en-US"/>
              </w:rPr>
            </w:pPr>
            <w:r w:rsidRPr="001E04E0">
              <w:rPr>
                <w:snapToGrid w:val="0"/>
                <w:lang w:val="en-US"/>
              </w:rPr>
              <w:t>Usecase này cho phép người</w:t>
            </w:r>
            <w:r w:rsidR="003F70F7">
              <w:rPr>
                <w:snapToGrid w:val="0"/>
                <w:lang w:val="en-US"/>
              </w:rPr>
              <w:t xml:space="preserve"> dùng chưa đăng nhập</w:t>
            </w:r>
            <w:r w:rsidRPr="001E04E0">
              <w:rPr>
                <w:snapToGrid w:val="0"/>
                <w:lang w:val="en-US"/>
              </w:rPr>
              <w:t xml:space="preserve"> tạo 1 tài khoản mới.</w:t>
            </w:r>
          </w:p>
        </w:tc>
      </w:tr>
      <w:tr w:rsidR="001E04E0" w:rsidRPr="001E04E0" w14:paraId="66B8B224" w14:textId="77777777" w:rsidTr="003F70F7">
        <w:tc>
          <w:tcPr>
            <w:tcW w:w="2045" w:type="dxa"/>
          </w:tcPr>
          <w:p w14:paraId="0F139E27" w14:textId="77777777" w:rsidR="00F776D2" w:rsidRPr="001E04E0" w:rsidRDefault="00F776D2" w:rsidP="003F70F7">
            <w:pPr>
              <w:rPr>
                <w:i/>
                <w:color w:val="0000FF"/>
              </w:rPr>
            </w:pPr>
            <w:r w:rsidRPr="001E04E0">
              <w:rPr>
                <w:i/>
                <w:color w:val="0000FF"/>
              </w:rPr>
              <w:t>Dòng sự kiện chính</w:t>
            </w:r>
          </w:p>
        </w:tc>
        <w:tc>
          <w:tcPr>
            <w:tcW w:w="7198" w:type="dxa"/>
          </w:tcPr>
          <w:p w14:paraId="7F7B8074" w14:textId="31429CB0" w:rsidR="00F776D2" w:rsidRPr="001E04E0" w:rsidRDefault="00F776D2" w:rsidP="003E2039">
            <w:pPr>
              <w:pStyle w:val="BodyText"/>
              <w:numPr>
                <w:ilvl w:val="0"/>
                <w:numId w:val="3"/>
              </w:numPr>
              <w:jc w:val="both"/>
              <w:rPr>
                <w:lang w:val="en-US"/>
              </w:rPr>
            </w:pPr>
            <w:r w:rsidRPr="001E04E0">
              <w:rPr>
                <w:lang w:val="en-US"/>
              </w:rPr>
              <w:t xml:space="preserve">Tại </w:t>
            </w:r>
            <w:r w:rsidR="00CD0BDD" w:rsidRPr="001E04E0">
              <w:rPr>
                <w:lang w:val="en-US"/>
              </w:rPr>
              <w:t>thanh taskbar</w:t>
            </w:r>
            <w:r w:rsidRPr="001E04E0">
              <w:rPr>
                <w:lang w:val="en-US"/>
              </w:rPr>
              <w:t>, người dùng chọn nút đăng ký.</w:t>
            </w:r>
          </w:p>
          <w:p w14:paraId="2147587B" w14:textId="77777777" w:rsidR="00F776D2" w:rsidRPr="001E04E0" w:rsidRDefault="00F776D2" w:rsidP="003E2039">
            <w:pPr>
              <w:pStyle w:val="BodyText"/>
              <w:numPr>
                <w:ilvl w:val="0"/>
                <w:numId w:val="3"/>
              </w:numPr>
              <w:jc w:val="both"/>
              <w:rPr>
                <w:lang w:val="en-US"/>
              </w:rPr>
            </w:pPr>
            <w:r w:rsidRPr="001E04E0">
              <w:rPr>
                <w:lang w:val="en-US"/>
              </w:rPr>
              <w:t>Người dùng nhập tên đăng nhập</w:t>
            </w:r>
          </w:p>
          <w:p w14:paraId="722DDDBB" w14:textId="77777777" w:rsidR="00F776D2" w:rsidRPr="001E04E0" w:rsidRDefault="00F776D2" w:rsidP="003E2039">
            <w:pPr>
              <w:pStyle w:val="BodyText"/>
              <w:numPr>
                <w:ilvl w:val="0"/>
                <w:numId w:val="3"/>
              </w:numPr>
              <w:jc w:val="both"/>
              <w:rPr>
                <w:lang w:val="en-US"/>
              </w:rPr>
            </w:pPr>
            <w:r w:rsidRPr="001E04E0">
              <w:rPr>
                <w:lang w:val="en-US"/>
              </w:rPr>
              <w:t>Người dùng nhập email hoặc số điện thoại</w:t>
            </w:r>
          </w:p>
          <w:p w14:paraId="6C14B0BA" w14:textId="77777777" w:rsidR="00F776D2" w:rsidRPr="001E04E0" w:rsidRDefault="00F776D2" w:rsidP="003E2039">
            <w:pPr>
              <w:pStyle w:val="BodyText"/>
              <w:numPr>
                <w:ilvl w:val="0"/>
                <w:numId w:val="3"/>
              </w:numPr>
              <w:jc w:val="both"/>
              <w:rPr>
                <w:lang w:val="en-US"/>
              </w:rPr>
            </w:pPr>
            <w:r w:rsidRPr="001E04E0">
              <w:rPr>
                <w:lang w:val="en-US"/>
              </w:rPr>
              <w:t>Người dùng nhập mật khẩu</w:t>
            </w:r>
          </w:p>
          <w:p w14:paraId="5ECBF1E8" w14:textId="77777777" w:rsidR="00F776D2" w:rsidRPr="001E04E0" w:rsidRDefault="00F776D2" w:rsidP="003E2039">
            <w:pPr>
              <w:pStyle w:val="BodyText"/>
              <w:numPr>
                <w:ilvl w:val="0"/>
                <w:numId w:val="3"/>
              </w:numPr>
              <w:jc w:val="both"/>
              <w:rPr>
                <w:lang w:val="en-US"/>
              </w:rPr>
            </w:pPr>
            <w:r w:rsidRPr="001E04E0">
              <w:rPr>
                <w:lang w:val="en-US"/>
              </w:rPr>
              <w:t>Người dùng nhập lại mật khẩu</w:t>
            </w:r>
          </w:p>
          <w:p w14:paraId="670C878A" w14:textId="0374302C" w:rsidR="00F776D2" w:rsidRPr="001E04E0" w:rsidRDefault="00F776D2" w:rsidP="003E2039">
            <w:pPr>
              <w:pStyle w:val="BodyText"/>
              <w:numPr>
                <w:ilvl w:val="0"/>
                <w:numId w:val="3"/>
              </w:numPr>
              <w:jc w:val="both"/>
              <w:rPr>
                <w:lang w:val="en-US"/>
              </w:rPr>
            </w:pPr>
            <w:r w:rsidRPr="001E04E0">
              <w:rPr>
                <w:lang w:val="en-US"/>
              </w:rPr>
              <w:t xml:space="preserve"> Người dùng bấm nút đăng ký.</w:t>
            </w:r>
          </w:p>
        </w:tc>
      </w:tr>
      <w:tr w:rsidR="001E04E0" w:rsidRPr="001E04E0" w14:paraId="3924747C" w14:textId="77777777" w:rsidTr="003F70F7">
        <w:tc>
          <w:tcPr>
            <w:tcW w:w="2045" w:type="dxa"/>
          </w:tcPr>
          <w:p w14:paraId="5696F654" w14:textId="77777777" w:rsidR="00F776D2" w:rsidRPr="001E04E0" w:rsidRDefault="00F776D2" w:rsidP="003F70F7">
            <w:pPr>
              <w:rPr>
                <w:i/>
                <w:color w:val="0000FF"/>
              </w:rPr>
            </w:pPr>
            <w:r w:rsidRPr="001E04E0">
              <w:rPr>
                <w:i/>
                <w:color w:val="0000FF"/>
              </w:rPr>
              <w:t>Dòng sự kiện khác</w:t>
            </w:r>
          </w:p>
        </w:tc>
        <w:tc>
          <w:tcPr>
            <w:tcW w:w="7198" w:type="dxa"/>
          </w:tcPr>
          <w:p w14:paraId="147842A9" w14:textId="01C55B96" w:rsidR="00F776D2" w:rsidRPr="001E04E0" w:rsidRDefault="00F776D2" w:rsidP="00F776D2">
            <w:pPr>
              <w:rPr>
                <w:lang w:val="en-US"/>
              </w:rPr>
            </w:pPr>
            <w:r w:rsidRPr="001E04E0">
              <w:rPr>
                <w:lang w:val="en-US"/>
              </w:rPr>
              <w:t>Dòng sự kiện khác #1: người dùng nhập tên đăng nhập đã có trong hệ thống</w:t>
            </w:r>
          </w:p>
          <w:p w14:paraId="54790867" w14:textId="77777777" w:rsidR="00F776D2" w:rsidRPr="001E04E0" w:rsidRDefault="00F776D2" w:rsidP="003E2039">
            <w:pPr>
              <w:pStyle w:val="ListParagraph"/>
              <w:numPr>
                <w:ilvl w:val="0"/>
                <w:numId w:val="4"/>
              </w:numPr>
            </w:pPr>
            <w:r w:rsidRPr="001E04E0">
              <w:t>Tại #6 của dòng sự kiện chính, hệ thống tự hiện thông báo đỏ</w:t>
            </w:r>
          </w:p>
          <w:p w14:paraId="03EEA204" w14:textId="3F09A25E" w:rsidR="00F776D2" w:rsidRPr="001E04E0" w:rsidRDefault="00F776D2" w:rsidP="003E2039">
            <w:pPr>
              <w:pStyle w:val="ListParagraph"/>
              <w:numPr>
                <w:ilvl w:val="0"/>
                <w:numId w:val="4"/>
              </w:numPr>
            </w:pPr>
            <w:r w:rsidRPr="001E04E0">
              <w:t>Tiếp tục tại bước #2</w:t>
            </w:r>
          </w:p>
          <w:p w14:paraId="440D113D" w14:textId="1085172B" w:rsidR="00F776D2" w:rsidRPr="001E04E0" w:rsidRDefault="00F776D2" w:rsidP="00F776D2">
            <w:pPr>
              <w:rPr>
                <w:lang w:val="en-US"/>
              </w:rPr>
            </w:pPr>
            <w:r w:rsidRPr="001E04E0">
              <w:rPr>
                <w:lang w:val="en-US"/>
              </w:rPr>
              <w:t>Dòng sự kiện khác #2: người dùng nhập lại password không trùng khớp</w:t>
            </w:r>
          </w:p>
          <w:p w14:paraId="445B3BDC" w14:textId="77777777" w:rsidR="00F776D2" w:rsidRPr="001E04E0" w:rsidRDefault="00F776D2" w:rsidP="003E2039">
            <w:pPr>
              <w:pStyle w:val="ListParagraph"/>
              <w:numPr>
                <w:ilvl w:val="0"/>
                <w:numId w:val="5"/>
              </w:numPr>
            </w:pPr>
            <w:r w:rsidRPr="001E04E0">
              <w:t>Tại #6 của dòng sự kiện chính, hệ thống tự hiện thông báo đỏ</w:t>
            </w:r>
          </w:p>
          <w:p w14:paraId="6FA6C1BE" w14:textId="12B8FE3A" w:rsidR="00F776D2" w:rsidRPr="001E04E0" w:rsidRDefault="00F776D2" w:rsidP="003E2039">
            <w:pPr>
              <w:pStyle w:val="ListParagraph"/>
              <w:numPr>
                <w:ilvl w:val="0"/>
                <w:numId w:val="5"/>
              </w:numPr>
            </w:pPr>
            <w:r w:rsidRPr="001E04E0">
              <w:t>Tiếp tục tại bước #5</w:t>
            </w:r>
          </w:p>
          <w:p w14:paraId="377EAF26" w14:textId="15938957" w:rsidR="00F776D2" w:rsidRPr="001E04E0" w:rsidRDefault="00F776D2" w:rsidP="00F776D2">
            <w:pPr>
              <w:rPr>
                <w:lang w:val="en-US"/>
              </w:rPr>
            </w:pPr>
            <w:r w:rsidRPr="001E04E0">
              <w:rPr>
                <w:lang w:val="en-US"/>
              </w:rPr>
              <w:t xml:space="preserve">Dòng sự kiện khác #3: người dùng nhập số điện thoại hoặc mail không đúng </w:t>
            </w:r>
            <w:r w:rsidR="00CD0BDD" w:rsidRPr="001E04E0">
              <w:rPr>
                <w:lang w:val="en-US"/>
              </w:rPr>
              <w:t>định dạng</w:t>
            </w:r>
          </w:p>
          <w:p w14:paraId="12121548" w14:textId="77777777" w:rsidR="00F776D2" w:rsidRPr="001E04E0" w:rsidRDefault="00F776D2" w:rsidP="003E2039">
            <w:pPr>
              <w:pStyle w:val="ListParagraph"/>
              <w:numPr>
                <w:ilvl w:val="0"/>
                <w:numId w:val="6"/>
              </w:numPr>
            </w:pPr>
            <w:r w:rsidRPr="001E04E0">
              <w:t>Tại #6 của dòng sự kiện chính, hệ thống tự hiện thông báo đỏ</w:t>
            </w:r>
          </w:p>
          <w:p w14:paraId="5AC721C7" w14:textId="5CE5A999" w:rsidR="00F776D2" w:rsidRPr="001E04E0" w:rsidRDefault="00F776D2" w:rsidP="003E2039">
            <w:pPr>
              <w:pStyle w:val="ListParagraph"/>
              <w:numPr>
                <w:ilvl w:val="0"/>
                <w:numId w:val="6"/>
              </w:numPr>
            </w:pPr>
            <w:r w:rsidRPr="001E04E0">
              <w:t>Tiếp tục tại bước #</w:t>
            </w:r>
            <w:r w:rsidR="00CD0BDD" w:rsidRPr="001E04E0">
              <w:t>3</w:t>
            </w:r>
          </w:p>
          <w:p w14:paraId="5DFDAA2B" w14:textId="77777777" w:rsidR="00F776D2" w:rsidRPr="001E04E0" w:rsidRDefault="00F776D2" w:rsidP="00F776D2"/>
          <w:p w14:paraId="35D7F6D1" w14:textId="743DDA5A" w:rsidR="00F776D2" w:rsidRPr="001E04E0" w:rsidRDefault="00F776D2" w:rsidP="00F776D2">
            <w:pPr>
              <w:ind w:left="360"/>
            </w:pPr>
          </w:p>
        </w:tc>
      </w:tr>
      <w:tr w:rsidR="001E04E0" w:rsidRPr="001E04E0" w14:paraId="136812D8" w14:textId="77777777" w:rsidTr="003F70F7">
        <w:tc>
          <w:tcPr>
            <w:tcW w:w="2045" w:type="dxa"/>
          </w:tcPr>
          <w:p w14:paraId="46959A9A" w14:textId="77777777" w:rsidR="00F776D2" w:rsidRPr="001E04E0" w:rsidRDefault="00F776D2" w:rsidP="003F70F7">
            <w:pPr>
              <w:rPr>
                <w:i/>
                <w:color w:val="0000FF"/>
              </w:rPr>
            </w:pPr>
            <w:r w:rsidRPr="001E04E0">
              <w:rPr>
                <w:i/>
                <w:color w:val="0000FF"/>
              </w:rPr>
              <w:t>Các yêu cầu đặc biệt</w:t>
            </w:r>
          </w:p>
        </w:tc>
        <w:tc>
          <w:tcPr>
            <w:tcW w:w="7198" w:type="dxa"/>
          </w:tcPr>
          <w:p w14:paraId="7458F2D0" w14:textId="771F0668" w:rsidR="00F776D2" w:rsidRPr="001E04E0" w:rsidRDefault="00CD0BDD" w:rsidP="003F70F7">
            <w:pPr>
              <w:pStyle w:val="BodyText"/>
              <w:ind w:left="0"/>
              <w:jc w:val="both"/>
              <w:rPr>
                <w:lang w:val="en-US"/>
              </w:rPr>
            </w:pPr>
            <w:r w:rsidRPr="001E04E0">
              <w:rPr>
                <w:lang w:val="en-US"/>
              </w:rPr>
              <w:t>Không có</w:t>
            </w:r>
          </w:p>
        </w:tc>
      </w:tr>
      <w:tr w:rsidR="001E04E0" w:rsidRPr="001E04E0" w14:paraId="28229086" w14:textId="77777777" w:rsidTr="003F70F7">
        <w:tc>
          <w:tcPr>
            <w:tcW w:w="2045" w:type="dxa"/>
          </w:tcPr>
          <w:p w14:paraId="1AA7B6EC" w14:textId="77777777" w:rsidR="00F776D2" w:rsidRPr="001E04E0" w:rsidRDefault="00F776D2" w:rsidP="003F70F7">
            <w:pPr>
              <w:rPr>
                <w:i/>
                <w:color w:val="0000FF"/>
              </w:rPr>
            </w:pPr>
            <w:r w:rsidRPr="001E04E0">
              <w:rPr>
                <w:i/>
                <w:color w:val="0000FF"/>
              </w:rPr>
              <w:t>Trạng thái hệ thống khi bắt đầu thực hiện UseCase</w:t>
            </w:r>
          </w:p>
        </w:tc>
        <w:tc>
          <w:tcPr>
            <w:tcW w:w="7198" w:type="dxa"/>
          </w:tcPr>
          <w:p w14:paraId="2F213608" w14:textId="2AC4360E" w:rsidR="00F776D2" w:rsidRPr="001E04E0" w:rsidRDefault="00CD0BDD" w:rsidP="003F70F7">
            <w:pPr>
              <w:pStyle w:val="BodyText"/>
              <w:ind w:left="0"/>
              <w:jc w:val="both"/>
              <w:rPr>
                <w:lang w:val="en-US"/>
              </w:rPr>
            </w:pPr>
            <w:r w:rsidRPr="001E04E0">
              <w:rPr>
                <w:lang w:val="en-US"/>
              </w:rPr>
              <w:t>Người dùng c</w:t>
            </w:r>
            <w:r w:rsidR="005246E8">
              <w:rPr>
                <w:lang w:val="en-US"/>
              </w:rPr>
              <w:t>ó thể click vào nút đăng ký trên thanh taskbar tại bất kỳ cửa sổ nào trên ứng dụng</w:t>
            </w:r>
          </w:p>
        </w:tc>
      </w:tr>
      <w:tr w:rsidR="001E04E0" w:rsidRPr="001E04E0" w14:paraId="6157225C" w14:textId="77777777" w:rsidTr="003F70F7">
        <w:tc>
          <w:tcPr>
            <w:tcW w:w="2045" w:type="dxa"/>
          </w:tcPr>
          <w:p w14:paraId="510F2052" w14:textId="77777777" w:rsidR="00F776D2" w:rsidRPr="001E04E0" w:rsidRDefault="00F776D2" w:rsidP="003F70F7">
            <w:pPr>
              <w:rPr>
                <w:i/>
                <w:color w:val="0000FF"/>
              </w:rPr>
            </w:pPr>
            <w:r w:rsidRPr="001E04E0">
              <w:rPr>
                <w:i/>
                <w:color w:val="0000FF"/>
              </w:rPr>
              <w:t>Trạng thái hệ thống sau khi thực hiện UseCase</w:t>
            </w:r>
          </w:p>
        </w:tc>
        <w:tc>
          <w:tcPr>
            <w:tcW w:w="7198" w:type="dxa"/>
          </w:tcPr>
          <w:p w14:paraId="6DB1845C" w14:textId="77777777" w:rsidR="00F776D2" w:rsidRPr="001E04E0" w:rsidRDefault="00CD0BDD" w:rsidP="003E2039">
            <w:pPr>
              <w:pStyle w:val="BodyText"/>
              <w:numPr>
                <w:ilvl w:val="0"/>
                <w:numId w:val="7"/>
              </w:numPr>
              <w:jc w:val="both"/>
              <w:rPr>
                <w:lang w:val="en-US"/>
              </w:rPr>
            </w:pPr>
            <w:r w:rsidRPr="001E04E0">
              <w:rPr>
                <w:lang w:val="en-US"/>
              </w:rPr>
              <w:t>Tạo tài khoản thành công: hệ thống tự login và trả người dùng về cửa sổ đã ở trước đó</w:t>
            </w:r>
          </w:p>
          <w:p w14:paraId="4C57DA1B" w14:textId="3CD00463" w:rsidR="00CD0BDD" w:rsidRPr="001E04E0" w:rsidRDefault="00CD0BDD" w:rsidP="003E2039">
            <w:pPr>
              <w:pStyle w:val="BodyText"/>
              <w:numPr>
                <w:ilvl w:val="0"/>
                <w:numId w:val="7"/>
              </w:numPr>
              <w:jc w:val="both"/>
              <w:rPr>
                <w:lang w:val="en-US"/>
              </w:rPr>
            </w:pPr>
            <w:r w:rsidRPr="001E04E0">
              <w:rPr>
                <w:lang w:val="en-US"/>
              </w:rPr>
              <w:t>Tạo tài khoản thất bại: hệ thống trả người dùng về trang sign up.</w:t>
            </w:r>
          </w:p>
        </w:tc>
      </w:tr>
      <w:tr w:rsidR="001E04E0" w:rsidRPr="001E04E0" w14:paraId="64CD2ED6" w14:textId="77777777" w:rsidTr="003F70F7">
        <w:tc>
          <w:tcPr>
            <w:tcW w:w="2045" w:type="dxa"/>
          </w:tcPr>
          <w:p w14:paraId="66CE1A7B" w14:textId="77777777" w:rsidR="00F776D2" w:rsidRPr="001E04E0" w:rsidRDefault="00F776D2" w:rsidP="003F70F7">
            <w:pPr>
              <w:rPr>
                <w:i/>
                <w:color w:val="0000FF"/>
              </w:rPr>
            </w:pPr>
            <w:r w:rsidRPr="001E04E0">
              <w:rPr>
                <w:i/>
                <w:color w:val="0000FF"/>
              </w:rPr>
              <w:t>Điểm mở rộng</w:t>
            </w:r>
          </w:p>
        </w:tc>
        <w:tc>
          <w:tcPr>
            <w:tcW w:w="7198" w:type="dxa"/>
          </w:tcPr>
          <w:p w14:paraId="0BDAD294" w14:textId="63EF74A9" w:rsidR="00F776D2" w:rsidRPr="001E04E0" w:rsidRDefault="00CD0BDD" w:rsidP="003F70F7">
            <w:pPr>
              <w:pStyle w:val="BodyText"/>
              <w:ind w:left="0"/>
              <w:jc w:val="both"/>
              <w:rPr>
                <w:lang w:val="en-US"/>
              </w:rPr>
            </w:pPr>
            <w:r w:rsidRPr="001E04E0">
              <w:rPr>
                <w:lang w:val="en-US"/>
              </w:rPr>
              <w:t>Không có</w:t>
            </w:r>
          </w:p>
        </w:tc>
      </w:tr>
    </w:tbl>
    <w:p w14:paraId="281CD01F" w14:textId="483B4297" w:rsidR="00F776D2" w:rsidRDefault="00F776D2" w:rsidP="00A23833">
      <w:pPr>
        <w:spacing w:line="360" w:lineRule="auto"/>
        <w:jc w:val="both"/>
        <w:rPr>
          <w:i/>
          <w:color w:val="0000FF"/>
          <w:lang w:val="en-US"/>
        </w:rPr>
      </w:pPr>
    </w:p>
    <w:p w14:paraId="6EE36848" w14:textId="09241A6D" w:rsidR="00B740E1" w:rsidRPr="00DD377F" w:rsidRDefault="00B740E1" w:rsidP="00B740E1">
      <w:pPr>
        <w:pStyle w:val="Heading2"/>
        <w:spacing w:line="360" w:lineRule="auto"/>
        <w:jc w:val="both"/>
        <w:rPr>
          <w:lang w:val="en-US"/>
        </w:rPr>
      </w:pPr>
      <w:bookmarkStart w:id="10" w:name="_Toc67304838"/>
      <w:r>
        <w:rPr>
          <w:lang w:val="en-US"/>
        </w:rPr>
        <w:lastRenderedPageBreak/>
        <w:t xml:space="preserve">Đặc tả Use-case </w:t>
      </w:r>
      <w:r w:rsidRPr="0037628A">
        <w:rPr>
          <w:color w:val="0000FF"/>
          <w:lang w:val="en-US"/>
        </w:rPr>
        <w:t>“</w:t>
      </w:r>
      <w:r>
        <w:rPr>
          <w:color w:val="0000FF"/>
          <w:lang w:val="en-US"/>
        </w:rPr>
        <w:t>Đăng nhập</w:t>
      </w:r>
      <w:r w:rsidRPr="0037628A">
        <w:rPr>
          <w:color w:val="0000FF"/>
          <w:lang w:val="en-US"/>
        </w:rPr>
        <w:t>”</w:t>
      </w:r>
      <w:bookmarkEnd w:id="10"/>
    </w:p>
    <w:tbl>
      <w:tblPr>
        <w:tblStyle w:val="TableGrid"/>
        <w:tblW w:w="0" w:type="auto"/>
        <w:tblLook w:val="04A0" w:firstRow="1" w:lastRow="0" w:firstColumn="1" w:lastColumn="0" w:noHBand="0" w:noVBand="1"/>
      </w:tblPr>
      <w:tblGrid>
        <w:gridCol w:w="2045"/>
        <w:gridCol w:w="7198"/>
      </w:tblGrid>
      <w:tr w:rsidR="00B740E1" w:rsidRPr="001E04E0" w14:paraId="7C595EE9" w14:textId="77777777" w:rsidTr="003F70F7">
        <w:tc>
          <w:tcPr>
            <w:tcW w:w="2045" w:type="dxa"/>
          </w:tcPr>
          <w:p w14:paraId="25248FAA" w14:textId="77777777" w:rsidR="00B740E1" w:rsidRPr="001E04E0" w:rsidRDefault="00B740E1" w:rsidP="003F70F7">
            <w:pPr>
              <w:rPr>
                <w:i/>
                <w:color w:val="0000FF"/>
              </w:rPr>
            </w:pPr>
            <w:r w:rsidRPr="001E04E0">
              <w:rPr>
                <w:i/>
                <w:color w:val="0000FF"/>
              </w:rPr>
              <w:t>Tóm tắt</w:t>
            </w:r>
          </w:p>
        </w:tc>
        <w:tc>
          <w:tcPr>
            <w:tcW w:w="7198" w:type="dxa"/>
          </w:tcPr>
          <w:p w14:paraId="06A829D4" w14:textId="094D5E7E" w:rsidR="00B740E1" w:rsidRPr="001E04E0" w:rsidRDefault="00B740E1" w:rsidP="003F70F7">
            <w:pPr>
              <w:pStyle w:val="BodyText"/>
              <w:ind w:left="0"/>
              <w:jc w:val="both"/>
              <w:rPr>
                <w:lang w:val="en-US"/>
              </w:rPr>
            </w:pPr>
            <w:r w:rsidRPr="001E04E0">
              <w:rPr>
                <w:snapToGrid w:val="0"/>
                <w:lang w:val="en-US"/>
              </w:rPr>
              <w:t>Usecase này cho phép người dùng</w:t>
            </w:r>
            <w:r w:rsidR="003F70F7">
              <w:rPr>
                <w:snapToGrid w:val="0"/>
                <w:lang w:val="en-US"/>
              </w:rPr>
              <w:t xml:space="preserve"> chưa đăng nhập có thể</w:t>
            </w:r>
            <w:r w:rsidRPr="001E04E0">
              <w:rPr>
                <w:snapToGrid w:val="0"/>
                <w:lang w:val="en-US"/>
              </w:rPr>
              <w:t xml:space="preserve"> </w:t>
            </w:r>
            <w:r w:rsidR="003F70F7">
              <w:rPr>
                <w:snapToGrid w:val="0"/>
                <w:lang w:val="en-US"/>
              </w:rPr>
              <w:t>đăng nhập vào tài khoản của mình</w:t>
            </w:r>
          </w:p>
        </w:tc>
      </w:tr>
      <w:tr w:rsidR="00B740E1" w:rsidRPr="001E04E0" w14:paraId="15E8AEFC" w14:textId="77777777" w:rsidTr="003F70F7">
        <w:tc>
          <w:tcPr>
            <w:tcW w:w="2045" w:type="dxa"/>
          </w:tcPr>
          <w:p w14:paraId="0B9B19FE" w14:textId="77777777" w:rsidR="00B740E1" w:rsidRPr="001E04E0" w:rsidRDefault="00B740E1" w:rsidP="003F70F7">
            <w:pPr>
              <w:rPr>
                <w:i/>
                <w:color w:val="0000FF"/>
              </w:rPr>
            </w:pPr>
            <w:r w:rsidRPr="001E04E0">
              <w:rPr>
                <w:i/>
                <w:color w:val="0000FF"/>
              </w:rPr>
              <w:t>Dòng sự kiện chính</w:t>
            </w:r>
          </w:p>
        </w:tc>
        <w:tc>
          <w:tcPr>
            <w:tcW w:w="7198" w:type="dxa"/>
          </w:tcPr>
          <w:p w14:paraId="2CBA6B90" w14:textId="77777777" w:rsidR="00B740E1" w:rsidRDefault="003F70F7" w:rsidP="003E2039">
            <w:pPr>
              <w:pStyle w:val="BodyText"/>
              <w:numPr>
                <w:ilvl w:val="0"/>
                <w:numId w:val="8"/>
              </w:numPr>
              <w:jc w:val="both"/>
              <w:rPr>
                <w:lang w:val="en-US"/>
              </w:rPr>
            </w:pPr>
            <w:r>
              <w:rPr>
                <w:lang w:val="en-US"/>
              </w:rPr>
              <w:t>Người dùng click vào nút đăng nhập trên thanh taskbar</w:t>
            </w:r>
          </w:p>
          <w:p w14:paraId="6C08E38C" w14:textId="77777777" w:rsidR="003F70F7" w:rsidRDefault="003F70F7" w:rsidP="003E2039">
            <w:pPr>
              <w:pStyle w:val="BodyText"/>
              <w:numPr>
                <w:ilvl w:val="0"/>
                <w:numId w:val="8"/>
              </w:numPr>
              <w:jc w:val="both"/>
              <w:rPr>
                <w:lang w:val="en-US"/>
              </w:rPr>
            </w:pPr>
            <w:r>
              <w:rPr>
                <w:lang w:val="en-US"/>
              </w:rPr>
              <w:t>Người dùng nhập tên đăng nhập</w:t>
            </w:r>
          </w:p>
          <w:p w14:paraId="726C5AB7" w14:textId="77777777" w:rsidR="003F70F7" w:rsidRDefault="003F70F7" w:rsidP="003E2039">
            <w:pPr>
              <w:pStyle w:val="BodyText"/>
              <w:numPr>
                <w:ilvl w:val="0"/>
                <w:numId w:val="8"/>
              </w:numPr>
              <w:jc w:val="both"/>
              <w:rPr>
                <w:lang w:val="en-US"/>
              </w:rPr>
            </w:pPr>
            <w:r>
              <w:rPr>
                <w:lang w:val="en-US"/>
              </w:rPr>
              <w:t>Người dùng nhập mật khẩu</w:t>
            </w:r>
          </w:p>
          <w:p w14:paraId="68AED32F" w14:textId="1442B096" w:rsidR="003F70F7" w:rsidRPr="001E04E0" w:rsidRDefault="003F70F7" w:rsidP="003E2039">
            <w:pPr>
              <w:pStyle w:val="BodyText"/>
              <w:numPr>
                <w:ilvl w:val="0"/>
                <w:numId w:val="8"/>
              </w:numPr>
              <w:jc w:val="both"/>
              <w:rPr>
                <w:lang w:val="en-US"/>
              </w:rPr>
            </w:pPr>
            <w:r>
              <w:rPr>
                <w:lang w:val="en-US"/>
              </w:rPr>
              <w:t>Người dùng chọn nút đăng nhập</w:t>
            </w:r>
          </w:p>
        </w:tc>
      </w:tr>
      <w:tr w:rsidR="00B740E1" w:rsidRPr="001E04E0" w14:paraId="42F6CB2A" w14:textId="77777777" w:rsidTr="003F70F7">
        <w:tc>
          <w:tcPr>
            <w:tcW w:w="2045" w:type="dxa"/>
          </w:tcPr>
          <w:p w14:paraId="1A8DA528" w14:textId="77777777" w:rsidR="00B740E1" w:rsidRPr="001E04E0" w:rsidRDefault="00B740E1" w:rsidP="003F70F7">
            <w:pPr>
              <w:rPr>
                <w:i/>
                <w:color w:val="0000FF"/>
              </w:rPr>
            </w:pPr>
            <w:r w:rsidRPr="001E04E0">
              <w:rPr>
                <w:i/>
                <w:color w:val="0000FF"/>
              </w:rPr>
              <w:t>Dòng sự kiện khác</w:t>
            </w:r>
          </w:p>
        </w:tc>
        <w:tc>
          <w:tcPr>
            <w:tcW w:w="7198" w:type="dxa"/>
          </w:tcPr>
          <w:p w14:paraId="4705BE6E" w14:textId="191FBD60" w:rsidR="00B740E1" w:rsidRDefault="00B740E1" w:rsidP="003F70F7">
            <w:pPr>
              <w:rPr>
                <w:lang w:val="en-US"/>
              </w:rPr>
            </w:pPr>
            <w:r w:rsidRPr="001E04E0">
              <w:rPr>
                <w:lang w:val="en-US"/>
              </w:rPr>
              <w:t xml:space="preserve">Dòng sự kiện khác #1: người dùng nhập tên đăng nhập </w:t>
            </w:r>
            <w:r w:rsidR="003F70F7">
              <w:rPr>
                <w:lang w:val="en-US"/>
              </w:rPr>
              <w:t>chưa</w:t>
            </w:r>
            <w:r w:rsidRPr="001E04E0">
              <w:rPr>
                <w:lang w:val="en-US"/>
              </w:rPr>
              <w:t xml:space="preserve"> có trong hệ thống</w:t>
            </w:r>
            <w:r w:rsidR="000E08C2">
              <w:rPr>
                <w:lang w:val="en-US"/>
              </w:rPr>
              <w:t xml:space="preserve"> hoặc nhập sai mật khẩu</w:t>
            </w:r>
            <w:r w:rsidR="003F70F7">
              <w:rPr>
                <w:lang w:val="en-US"/>
              </w:rPr>
              <w:t>:</w:t>
            </w:r>
          </w:p>
          <w:p w14:paraId="0FA0D511" w14:textId="5EBF1000" w:rsidR="003F70F7" w:rsidRDefault="003F70F7" w:rsidP="003E2039">
            <w:pPr>
              <w:pStyle w:val="ListParagraph"/>
              <w:numPr>
                <w:ilvl w:val="0"/>
                <w:numId w:val="9"/>
              </w:numPr>
            </w:pPr>
            <w:r>
              <w:t xml:space="preserve">Tại </w:t>
            </w:r>
            <w:r w:rsidR="000E08C2">
              <w:t>#4, hệ thống hiện thông báo lỗi</w:t>
            </w:r>
          </w:p>
          <w:p w14:paraId="76D420AF" w14:textId="0344EB55" w:rsidR="00B740E1" w:rsidRPr="001E04E0" w:rsidRDefault="000E08C2" w:rsidP="003E2039">
            <w:pPr>
              <w:pStyle w:val="ListParagraph"/>
              <w:numPr>
                <w:ilvl w:val="0"/>
                <w:numId w:val="9"/>
              </w:numPr>
            </w:pPr>
            <w:r>
              <w:t>Tiếp tục tại #2</w:t>
            </w:r>
          </w:p>
        </w:tc>
      </w:tr>
      <w:tr w:rsidR="005246E8" w:rsidRPr="001E04E0" w14:paraId="4F06DCF2" w14:textId="77777777" w:rsidTr="003F70F7">
        <w:tc>
          <w:tcPr>
            <w:tcW w:w="2045" w:type="dxa"/>
          </w:tcPr>
          <w:p w14:paraId="10DCF230" w14:textId="77777777" w:rsidR="005246E8" w:rsidRPr="001E04E0" w:rsidRDefault="005246E8" w:rsidP="005246E8">
            <w:pPr>
              <w:rPr>
                <w:i/>
                <w:color w:val="0000FF"/>
              </w:rPr>
            </w:pPr>
            <w:r w:rsidRPr="001E04E0">
              <w:rPr>
                <w:i/>
                <w:color w:val="0000FF"/>
              </w:rPr>
              <w:t>Các yêu cầu đặc biệt</w:t>
            </w:r>
          </w:p>
        </w:tc>
        <w:tc>
          <w:tcPr>
            <w:tcW w:w="7198" w:type="dxa"/>
          </w:tcPr>
          <w:p w14:paraId="0743CC72" w14:textId="4FDACA0E" w:rsidR="005246E8" w:rsidRPr="001E04E0" w:rsidRDefault="005246E8" w:rsidP="005246E8">
            <w:pPr>
              <w:pStyle w:val="BodyText"/>
              <w:ind w:left="0"/>
              <w:jc w:val="both"/>
              <w:rPr>
                <w:lang w:val="en-US"/>
              </w:rPr>
            </w:pPr>
            <w:r>
              <w:rPr>
                <w:lang w:val="en-US"/>
              </w:rPr>
              <w:t>Không có</w:t>
            </w:r>
          </w:p>
        </w:tc>
      </w:tr>
      <w:tr w:rsidR="00B740E1" w:rsidRPr="001E04E0" w14:paraId="3E749E8F" w14:textId="77777777" w:rsidTr="003F70F7">
        <w:tc>
          <w:tcPr>
            <w:tcW w:w="2045" w:type="dxa"/>
          </w:tcPr>
          <w:p w14:paraId="55571E35"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0A2EBF7C" w14:textId="7A77E58D" w:rsidR="00B740E1" w:rsidRPr="001E04E0" w:rsidRDefault="005246E8" w:rsidP="003F70F7">
            <w:pPr>
              <w:pStyle w:val="BodyText"/>
              <w:ind w:left="0"/>
              <w:jc w:val="both"/>
              <w:rPr>
                <w:lang w:val="en-US"/>
              </w:rPr>
            </w:pPr>
            <w:r>
              <w:rPr>
                <w:lang w:val="en-US"/>
              </w:rPr>
              <w:t>Người dùng có thể click nút đăng nhập trên thanh taskbar tại bất kì cửa sổ nào của ứng dụng</w:t>
            </w:r>
            <w:r w:rsidR="00B740E1" w:rsidRPr="001E04E0">
              <w:rPr>
                <w:lang w:val="en-US"/>
              </w:rPr>
              <w:t xml:space="preserve"> </w:t>
            </w:r>
          </w:p>
        </w:tc>
      </w:tr>
      <w:tr w:rsidR="00B740E1" w:rsidRPr="001E04E0" w14:paraId="57A5B642" w14:textId="77777777" w:rsidTr="003F70F7">
        <w:tc>
          <w:tcPr>
            <w:tcW w:w="2045" w:type="dxa"/>
          </w:tcPr>
          <w:p w14:paraId="1AF3BBBA"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21551224" w14:textId="19ED79EC" w:rsidR="00B740E1" w:rsidRPr="001E04E0" w:rsidRDefault="000E08C2" w:rsidP="003F70F7">
            <w:pPr>
              <w:pStyle w:val="BodyText"/>
              <w:ind w:left="0"/>
              <w:jc w:val="both"/>
              <w:rPr>
                <w:lang w:val="en-US"/>
              </w:rPr>
            </w:pPr>
            <w:r>
              <w:rPr>
                <w:lang w:val="en-US"/>
              </w:rPr>
              <w:t>Hệ thống trở về cửa số trước đó mà người dùng đang ở</w:t>
            </w:r>
          </w:p>
        </w:tc>
      </w:tr>
      <w:tr w:rsidR="00B740E1" w:rsidRPr="001E04E0" w14:paraId="79D8BDB3" w14:textId="77777777" w:rsidTr="003F70F7">
        <w:tc>
          <w:tcPr>
            <w:tcW w:w="2045" w:type="dxa"/>
          </w:tcPr>
          <w:p w14:paraId="0B4DF140" w14:textId="77777777" w:rsidR="00B740E1" w:rsidRPr="001E04E0" w:rsidRDefault="00B740E1" w:rsidP="003F70F7">
            <w:pPr>
              <w:rPr>
                <w:i/>
                <w:color w:val="0000FF"/>
              </w:rPr>
            </w:pPr>
            <w:r w:rsidRPr="001E04E0">
              <w:rPr>
                <w:i/>
                <w:color w:val="0000FF"/>
              </w:rPr>
              <w:t>Điểm mở rộng</w:t>
            </w:r>
          </w:p>
        </w:tc>
        <w:tc>
          <w:tcPr>
            <w:tcW w:w="7198" w:type="dxa"/>
          </w:tcPr>
          <w:p w14:paraId="482CCD9C" w14:textId="77777777" w:rsidR="00B740E1" w:rsidRPr="001E04E0" w:rsidRDefault="00B740E1" w:rsidP="003F70F7">
            <w:pPr>
              <w:pStyle w:val="BodyText"/>
              <w:ind w:left="0"/>
              <w:jc w:val="both"/>
              <w:rPr>
                <w:lang w:val="en-US"/>
              </w:rPr>
            </w:pPr>
            <w:r w:rsidRPr="001E04E0">
              <w:rPr>
                <w:lang w:val="en-US"/>
              </w:rPr>
              <w:t>Không có</w:t>
            </w:r>
          </w:p>
        </w:tc>
      </w:tr>
    </w:tbl>
    <w:p w14:paraId="0AF268AD" w14:textId="77777777" w:rsidR="00B740E1" w:rsidRDefault="00B740E1" w:rsidP="00B740E1">
      <w:pPr>
        <w:spacing w:line="360" w:lineRule="auto"/>
        <w:jc w:val="both"/>
        <w:rPr>
          <w:i/>
          <w:color w:val="0000FF"/>
          <w:lang w:val="en-US"/>
        </w:rPr>
      </w:pPr>
    </w:p>
    <w:p w14:paraId="10A67703" w14:textId="5AA229A5" w:rsidR="00B740E1" w:rsidRPr="00DD377F" w:rsidRDefault="00B740E1" w:rsidP="00B740E1">
      <w:pPr>
        <w:pStyle w:val="Heading2"/>
        <w:spacing w:line="360" w:lineRule="auto"/>
        <w:jc w:val="both"/>
        <w:rPr>
          <w:lang w:val="en-US"/>
        </w:rPr>
      </w:pPr>
      <w:bookmarkStart w:id="11" w:name="_Toc67304839"/>
      <w:r>
        <w:rPr>
          <w:lang w:val="en-US"/>
        </w:rPr>
        <w:t xml:space="preserve">Đặc tả Use-case </w:t>
      </w:r>
      <w:r w:rsidRPr="0037628A">
        <w:rPr>
          <w:color w:val="0000FF"/>
          <w:lang w:val="en-US"/>
        </w:rPr>
        <w:t>“</w:t>
      </w:r>
      <w:r>
        <w:rPr>
          <w:color w:val="0000FF"/>
          <w:lang w:val="en-US"/>
        </w:rPr>
        <w:t>Xem danh sách sản phẩm</w:t>
      </w:r>
      <w:r w:rsidRPr="0037628A">
        <w:rPr>
          <w:color w:val="0000FF"/>
          <w:lang w:val="en-US"/>
        </w:rPr>
        <w:t>”</w:t>
      </w:r>
      <w:bookmarkEnd w:id="11"/>
    </w:p>
    <w:tbl>
      <w:tblPr>
        <w:tblStyle w:val="TableGrid"/>
        <w:tblW w:w="0" w:type="auto"/>
        <w:tblLook w:val="04A0" w:firstRow="1" w:lastRow="0" w:firstColumn="1" w:lastColumn="0" w:noHBand="0" w:noVBand="1"/>
      </w:tblPr>
      <w:tblGrid>
        <w:gridCol w:w="2045"/>
        <w:gridCol w:w="7198"/>
      </w:tblGrid>
      <w:tr w:rsidR="00B740E1" w:rsidRPr="001E04E0" w14:paraId="11C484F7" w14:textId="77777777" w:rsidTr="003F70F7">
        <w:tc>
          <w:tcPr>
            <w:tcW w:w="2045" w:type="dxa"/>
          </w:tcPr>
          <w:p w14:paraId="5D30707A" w14:textId="77777777" w:rsidR="00B740E1" w:rsidRPr="001E04E0" w:rsidRDefault="00B740E1" w:rsidP="003F70F7">
            <w:pPr>
              <w:rPr>
                <w:i/>
                <w:color w:val="0000FF"/>
              </w:rPr>
            </w:pPr>
            <w:r w:rsidRPr="001E04E0">
              <w:rPr>
                <w:i/>
                <w:color w:val="0000FF"/>
              </w:rPr>
              <w:t>Tóm tắt</w:t>
            </w:r>
          </w:p>
        </w:tc>
        <w:tc>
          <w:tcPr>
            <w:tcW w:w="7198" w:type="dxa"/>
          </w:tcPr>
          <w:p w14:paraId="2657CF9D" w14:textId="47B64BD4"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0E08C2">
              <w:rPr>
                <w:snapToGrid w:val="0"/>
                <w:lang w:val="en-US"/>
              </w:rPr>
              <w:t>xem danh sách sản phẩm đang có trong hệ thống</w:t>
            </w:r>
          </w:p>
        </w:tc>
      </w:tr>
      <w:tr w:rsidR="00B740E1" w:rsidRPr="001E04E0" w14:paraId="7E608C6B" w14:textId="77777777" w:rsidTr="003F70F7">
        <w:tc>
          <w:tcPr>
            <w:tcW w:w="2045" w:type="dxa"/>
          </w:tcPr>
          <w:p w14:paraId="3B2DC3C9" w14:textId="77777777" w:rsidR="00B740E1" w:rsidRPr="001E04E0" w:rsidRDefault="00B740E1" w:rsidP="003F70F7">
            <w:pPr>
              <w:rPr>
                <w:i/>
                <w:color w:val="0000FF"/>
              </w:rPr>
            </w:pPr>
            <w:r w:rsidRPr="001E04E0">
              <w:rPr>
                <w:i/>
                <w:color w:val="0000FF"/>
              </w:rPr>
              <w:t>Dòng sự kiện chính</w:t>
            </w:r>
          </w:p>
        </w:tc>
        <w:tc>
          <w:tcPr>
            <w:tcW w:w="7198" w:type="dxa"/>
          </w:tcPr>
          <w:p w14:paraId="6F85E2F4" w14:textId="2EDE55FC" w:rsidR="00B740E1" w:rsidRPr="001E04E0" w:rsidRDefault="000E08C2" w:rsidP="003E2039">
            <w:pPr>
              <w:pStyle w:val="BodyText"/>
              <w:numPr>
                <w:ilvl w:val="0"/>
                <w:numId w:val="10"/>
              </w:numPr>
              <w:jc w:val="both"/>
              <w:rPr>
                <w:lang w:val="en-US"/>
              </w:rPr>
            </w:pPr>
            <w:r>
              <w:rPr>
                <w:lang w:val="en-US"/>
              </w:rPr>
              <w:t>Người dùng chọn xem tất cả sản phẩm tại trang chủ</w:t>
            </w:r>
          </w:p>
        </w:tc>
      </w:tr>
      <w:tr w:rsidR="00B740E1" w:rsidRPr="001E04E0" w14:paraId="4E8A32FC" w14:textId="77777777" w:rsidTr="003F70F7">
        <w:tc>
          <w:tcPr>
            <w:tcW w:w="2045" w:type="dxa"/>
          </w:tcPr>
          <w:p w14:paraId="58F7E6B8" w14:textId="77777777" w:rsidR="00B740E1" w:rsidRPr="001E04E0" w:rsidRDefault="00B740E1" w:rsidP="003F70F7">
            <w:pPr>
              <w:rPr>
                <w:i/>
                <w:color w:val="0000FF"/>
              </w:rPr>
            </w:pPr>
            <w:r w:rsidRPr="001E04E0">
              <w:rPr>
                <w:i/>
                <w:color w:val="0000FF"/>
              </w:rPr>
              <w:t>Dòng sự kiện khác</w:t>
            </w:r>
          </w:p>
        </w:tc>
        <w:tc>
          <w:tcPr>
            <w:tcW w:w="7198" w:type="dxa"/>
          </w:tcPr>
          <w:p w14:paraId="3E637B65" w14:textId="1CEB6EE7" w:rsidR="00B740E1" w:rsidRPr="000E08C2" w:rsidRDefault="000E08C2" w:rsidP="003F70F7">
            <w:pPr>
              <w:rPr>
                <w:lang w:val="en-US"/>
              </w:rPr>
            </w:pPr>
            <w:r>
              <w:rPr>
                <w:lang w:val="en-US"/>
              </w:rPr>
              <w:t>Không có</w:t>
            </w:r>
          </w:p>
          <w:p w14:paraId="0981AB02" w14:textId="77777777" w:rsidR="00B740E1" w:rsidRPr="001E04E0" w:rsidRDefault="00B740E1" w:rsidP="003F70F7">
            <w:pPr>
              <w:ind w:left="360"/>
            </w:pPr>
          </w:p>
        </w:tc>
      </w:tr>
      <w:tr w:rsidR="00B740E1" w:rsidRPr="001E04E0" w14:paraId="55CF2D25" w14:textId="77777777" w:rsidTr="003F70F7">
        <w:tc>
          <w:tcPr>
            <w:tcW w:w="2045" w:type="dxa"/>
          </w:tcPr>
          <w:p w14:paraId="26D2BD6C" w14:textId="77777777" w:rsidR="00B740E1" w:rsidRPr="001E04E0" w:rsidRDefault="00B740E1" w:rsidP="003F70F7">
            <w:pPr>
              <w:rPr>
                <w:i/>
                <w:color w:val="0000FF"/>
              </w:rPr>
            </w:pPr>
            <w:r w:rsidRPr="001E04E0">
              <w:rPr>
                <w:i/>
                <w:color w:val="0000FF"/>
              </w:rPr>
              <w:t>Các yêu cầu đặc biệt</w:t>
            </w:r>
          </w:p>
        </w:tc>
        <w:tc>
          <w:tcPr>
            <w:tcW w:w="7198" w:type="dxa"/>
          </w:tcPr>
          <w:p w14:paraId="7DB9A3D5"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4147D1A" w14:textId="77777777" w:rsidTr="003F70F7">
        <w:tc>
          <w:tcPr>
            <w:tcW w:w="2045" w:type="dxa"/>
          </w:tcPr>
          <w:p w14:paraId="0803CD92"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4F20773" w14:textId="21DFDC38" w:rsidR="00B740E1" w:rsidRPr="001E04E0" w:rsidRDefault="00B740E1" w:rsidP="003F70F7">
            <w:pPr>
              <w:pStyle w:val="BodyText"/>
              <w:ind w:left="0"/>
              <w:jc w:val="both"/>
              <w:rPr>
                <w:lang w:val="en-US"/>
              </w:rPr>
            </w:pPr>
            <w:r w:rsidRPr="001E04E0">
              <w:rPr>
                <w:lang w:val="en-US"/>
              </w:rPr>
              <w:t xml:space="preserve">Người dùng cần </w:t>
            </w:r>
            <w:r w:rsidR="005246E8">
              <w:rPr>
                <w:lang w:val="en-US"/>
              </w:rPr>
              <w:t>ở</w:t>
            </w:r>
            <w:r w:rsidRPr="001E04E0">
              <w:rPr>
                <w:lang w:val="en-US"/>
              </w:rPr>
              <w:t xml:space="preserve"> t</w:t>
            </w:r>
            <w:r w:rsidR="000E08C2">
              <w:rPr>
                <w:lang w:val="en-US"/>
              </w:rPr>
              <w:t>ại trang chủ</w:t>
            </w:r>
          </w:p>
        </w:tc>
      </w:tr>
      <w:tr w:rsidR="00B740E1" w:rsidRPr="001E04E0" w14:paraId="4EBC3CC9" w14:textId="77777777" w:rsidTr="003F70F7">
        <w:tc>
          <w:tcPr>
            <w:tcW w:w="2045" w:type="dxa"/>
          </w:tcPr>
          <w:p w14:paraId="41101C5F"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56FD4E93" w14:textId="07B06C9A" w:rsidR="00B740E1" w:rsidRPr="001E04E0" w:rsidRDefault="000E08C2" w:rsidP="000E08C2">
            <w:pPr>
              <w:pStyle w:val="BodyText"/>
              <w:ind w:left="0"/>
              <w:jc w:val="both"/>
              <w:rPr>
                <w:lang w:val="en-US"/>
              </w:rPr>
            </w:pPr>
            <w:r>
              <w:rPr>
                <w:lang w:val="en-US"/>
              </w:rPr>
              <w:t>Hệ thống show ra tất cả sản phẩm đang có, được sắp xếp theo tên từ A – Z</w:t>
            </w:r>
          </w:p>
        </w:tc>
      </w:tr>
      <w:tr w:rsidR="00B740E1" w:rsidRPr="001E04E0" w14:paraId="4F2BEED1" w14:textId="77777777" w:rsidTr="003F70F7">
        <w:tc>
          <w:tcPr>
            <w:tcW w:w="2045" w:type="dxa"/>
          </w:tcPr>
          <w:p w14:paraId="2674CDA1" w14:textId="77777777" w:rsidR="00B740E1" w:rsidRPr="001E04E0" w:rsidRDefault="00B740E1" w:rsidP="003F70F7">
            <w:pPr>
              <w:rPr>
                <w:i/>
                <w:color w:val="0000FF"/>
              </w:rPr>
            </w:pPr>
            <w:r w:rsidRPr="001E04E0">
              <w:rPr>
                <w:i/>
                <w:color w:val="0000FF"/>
              </w:rPr>
              <w:t>Điểm mở rộng</w:t>
            </w:r>
          </w:p>
        </w:tc>
        <w:tc>
          <w:tcPr>
            <w:tcW w:w="7198" w:type="dxa"/>
          </w:tcPr>
          <w:p w14:paraId="206C914C" w14:textId="6D505FF9" w:rsidR="00B740E1" w:rsidRDefault="000E08C2" w:rsidP="003E2039">
            <w:pPr>
              <w:pStyle w:val="BodyText"/>
              <w:numPr>
                <w:ilvl w:val="0"/>
                <w:numId w:val="11"/>
              </w:numPr>
              <w:jc w:val="both"/>
              <w:rPr>
                <w:lang w:val="en-US"/>
              </w:rPr>
            </w:pPr>
            <w:r>
              <w:rPr>
                <w:lang w:val="en-US"/>
              </w:rPr>
              <w:t>Xem danh sách sản phẩm theo loại hàng:</w:t>
            </w:r>
          </w:p>
          <w:p w14:paraId="3F7ECAAB" w14:textId="1DB70F9D" w:rsidR="000E08C2" w:rsidRDefault="000E08C2" w:rsidP="003E2039">
            <w:pPr>
              <w:pStyle w:val="BodyText"/>
              <w:numPr>
                <w:ilvl w:val="1"/>
                <w:numId w:val="11"/>
              </w:numPr>
              <w:jc w:val="both"/>
              <w:rPr>
                <w:lang w:val="en-US"/>
              </w:rPr>
            </w:pPr>
            <w:r>
              <w:rPr>
                <w:lang w:val="en-US"/>
              </w:rPr>
              <w:t>Người dùng chọn loại hàng trong box “Lọc sản phẩm”</w:t>
            </w:r>
          </w:p>
          <w:p w14:paraId="12DEB528" w14:textId="58B93EC7" w:rsidR="000E08C2" w:rsidRDefault="000E08C2" w:rsidP="003E2039">
            <w:pPr>
              <w:pStyle w:val="BodyText"/>
              <w:numPr>
                <w:ilvl w:val="1"/>
                <w:numId w:val="11"/>
              </w:numPr>
              <w:jc w:val="both"/>
              <w:rPr>
                <w:lang w:val="en-US"/>
              </w:rPr>
            </w:pPr>
            <w:r>
              <w:rPr>
                <w:lang w:val="en-US"/>
              </w:rPr>
              <w:t>Hệ thống tự động lọc sản phẩm theo loại hàng mà khách chọn</w:t>
            </w:r>
          </w:p>
          <w:p w14:paraId="23840BB6" w14:textId="77777777" w:rsidR="000E08C2" w:rsidRDefault="000E08C2" w:rsidP="003E2039">
            <w:pPr>
              <w:pStyle w:val="BodyText"/>
              <w:numPr>
                <w:ilvl w:val="0"/>
                <w:numId w:val="11"/>
              </w:numPr>
              <w:jc w:val="both"/>
              <w:rPr>
                <w:lang w:val="en-US"/>
              </w:rPr>
            </w:pPr>
            <w:r>
              <w:rPr>
                <w:lang w:val="en-US"/>
              </w:rPr>
              <w:t>Xem chi tiết sản phẩm:</w:t>
            </w:r>
          </w:p>
          <w:p w14:paraId="2EDCE16B" w14:textId="77777777" w:rsidR="000E08C2" w:rsidRDefault="000E08C2" w:rsidP="003E2039">
            <w:pPr>
              <w:pStyle w:val="BodyText"/>
              <w:numPr>
                <w:ilvl w:val="1"/>
                <w:numId w:val="11"/>
              </w:numPr>
              <w:jc w:val="both"/>
              <w:rPr>
                <w:lang w:val="en-US"/>
              </w:rPr>
            </w:pPr>
            <w:r>
              <w:rPr>
                <w:lang w:val="en-US"/>
              </w:rPr>
              <w:t>Người dùng chọn 1 sản phẩm trong danh sách sản phẩm</w:t>
            </w:r>
          </w:p>
          <w:p w14:paraId="6A014E76" w14:textId="5D83CCF9" w:rsidR="000E08C2" w:rsidRPr="001E04E0" w:rsidRDefault="000E08C2" w:rsidP="003E2039">
            <w:pPr>
              <w:pStyle w:val="BodyText"/>
              <w:numPr>
                <w:ilvl w:val="1"/>
                <w:numId w:val="11"/>
              </w:numPr>
              <w:jc w:val="both"/>
              <w:rPr>
                <w:lang w:val="en-US"/>
              </w:rPr>
            </w:pPr>
            <w:r>
              <w:rPr>
                <w:lang w:val="en-US"/>
              </w:rPr>
              <w:t>Hệ thống show ra tất cả chi tiết của sản phẩm đó</w:t>
            </w:r>
          </w:p>
        </w:tc>
      </w:tr>
    </w:tbl>
    <w:p w14:paraId="63759B9E" w14:textId="31DFF87B" w:rsidR="00B740E1" w:rsidRDefault="00B740E1" w:rsidP="00B740E1">
      <w:pPr>
        <w:spacing w:line="360" w:lineRule="auto"/>
        <w:jc w:val="both"/>
        <w:rPr>
          <w:i/>
          <w:color w:val="0000FF"/>
          <w:lang w:val="en-US"/>
        </w:rPr>
      </w:pPr>
    </w:p>
    <w:p w14:paraId="23F4D3CE" w14:textId="2AB465D8" w:rsidR="00B740E1" w:rsidRPr="00DD377F" w:rsidRDefault="00B740E1" w:rsidP="00B740E1">
      <w:pPr>
        <w:pStyle w:val="Heading2"/>
        <w:spacing w:line="360" w:lineRule="auto"/>
        <w:jc w:val="both"/>
        <w:rPr>
          <w:lang w:val="en-US"/>
        </w:rPr>
      </w:pPr>
      <w:bookmarkStart w:id="12" w:name="_Toc67304840"/>
      <w:r>
        <w:rPr>
          <w:lang w:val="en-US"/>
        </w:rPr>
        <w:t xml:space="preserve">Đặc tả Use-case </w:t>
      </w:r>
      <w:r w:rsidRPr="0037628A">
        <w:rPr>
          <w:color w:val="0000FF"/>
          <w:lang w:val="en-US"/>
        </w:rPr>
        <w:t>“</w:t>
      </w:r>
      <w:r>
        <w:rPr>
          <w:color w:val="0000FF"/>
          <w:lang w:val="en-US"/>
        </w:rPr>
        <w:t>Xem danh sách sản phẩm theo loại hàng</w:t>
      </w:r>
      <w:r w:rsidRPr="0037628A">
        <w:rPr>
          <w:color w:val="0000FF"/>
          <w:lang w:val="en-US"/>
        </w:rPr>
        <w:t>”</w:t>
      </w:r>
      <w:bookmarkEnd w:id="12"/>
    </w:p>
    <w:tbl>
      <w:tblPr>
        <w:tblStyle w:val="TableGrid"/>
        <w:tblW w:w="0" w:type="auto"/>
        <w:tblLook w:val="04A0" w:firstRow="1" w:lastRow="0" w:firstColumn="1" w:lastColumn="0" w:noHBand="0" w:noVBand="1"/>
      </w:tblPr>
      <w:tblGrid>
        <w:gridCol w:w="2045"/>
        <w:gridCol w:w="7198"/>
      </w:tblGrid>
      <w:tr w:rsidR="00B740E1" w:rsidRPr="001E04E0" w14:paraId="207A5B82" w14:textId="77777777" w:rsidTr="003F70F7">
        <w:tc>
          <w:tcPr>
            <w:tcW w:w="2045" w:type="dxa"/>
          </w:tcPr>
          <w:p w14:paraId="026E3F9C" w14:textId="77777777" w:rsidR="00B740E1" w:rsidRPr="001E04E0" w:rsidRDefault="00B740E1" w:rsidP="003F70F7">
            <w:pPr>
              <w:rPr>
                <w:i/>
                <w:color w:val="0000FF"/>
              </w:rPr>
            </w:pPr>
            <w:r w:rsidRPr="001E04E0">
              <w:rPr>
                <w:i/>
                <w:color w:val="0000FF"/>
              </w:rPr>
              <w:t>Tóm tắt</w:t>
            </w:r>
          </w:p>
        </w:tc>
        <w:tc>
          <w:tcPr>
            <w:tcW w:w="7198" w:type="dxa"/>
          </w:tcPr>
          <w:p w14:paraId="5A8AF8DF" w14:textId="26B5AB07"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AE7677">
              <w:rPr>
                <w:snapToGrid w:val="0"/>
                <w:lang w:val="en-US"/>
              </w:rPr>
              <w:t>xem sản phẩm theo loại hàng</w:t>
            </w:r>
          </w:p>
        </w:tc>
      </w:tr>
      <w:tr w:rsidR="00B740E1" w:rsidRPr="001E04E0" w14:paraId="1B0627EE" w14:textId="77777777" w:rsidTr="003F70F7">
        <w:tc>
          <w:tcPr>
            <w:tcW w:w="2045" w:type="dxa"/>
          </w:tcPr>
          <w:p w14:paraId="11154234" w14:textId="77777777" w:rsidR="00B740E1" w:rsidRPr="001E04E0" w:rsidRDefault="00B740E1" w:rsidP="003F70F7">
            <w:pPr>
              <w:rPr>
                <w:i/>
                <w:color w:val="0000FF"/>
              </w:rPr>
            </w:pPr>
            <w:r w:rsidRPr="001E04E0">
              <w:rPr>
                <w:i/>
                <w:color w:val="0000FF"/>
              </w:rPr>
              <w:t>Dòng sự kiện chính</w:t>
            </w:r>
          </w:p>
        </w:tc>
        <w:tc>
          <w:tcPr>
            <w:tcW w:w="7198" w:type="dxa"/>
          </w:tcPr>
          <w:p w14:paraId="0BB6401D" w14:textId="77777777" w:rsidR="00AE7677" w:rsidRDefault="00AE7677" w:rsidP="003E2039">
            <w:pPr>
              <w:pStyle w:val="BodyText"/>
              <w:numPr>
                <w:ilvl w:val="0"/>
                <w:numId w:val="12"/>
              </w:numPr>
              <w:jc w:val="both"/>
              <w:rPr>
                <w:lang w:val="en-US"/>
              </w:rPr>
            </w:pPr>
            <w:r>
              <w:rPr>
                <w:lang w:val="en-US"/>
              </w:rPr>
              <w:t>Người dùng chọn box lọc sản phẩm</w:t>
            </w:r>
          </w:p>
          <w:p w14:paraId="645FE5D0" w14:textId="77777777" w:rsidR="00AE7677" w:rsidRDefault="00AE7677" w:rsidP="003E2039">
            <w:pPr>
              <w:pStyle w:val="BodyText"/>
              <w:numPr>
                <w:ilvl w:val="0"/>
                <w:numId w:val="12"/>
              </w:numPr>
              <w:jc w:val="both"/>
              <w:rPr>
                <w:lang w:val="en-US"/>
              </w:rPr>
            </w:pPr>
            <w:r>
              <w:rPr>
                <w:lang w:val="en-US"/>
              </w:rPr>
              <w:t>Người dùng chọn lọc theo loại hàng</w:t>
            </w:r>
          </w:p>
          <w:p w14:paraId="74596693" w14:textId="77777777" w:rsidR="00AE7677" w:rsidRDefault="00AE7677" w:rsidP="003E2039">
            <w:pPr>
              <w:pStyle w:val="BodyText"/>
              <w:numPr>
                <w:ilvl w:val="0"/>
                <w:numId w:val="12"/>
              </w:numPr>
              <w:jc w:val="both"/>
              <w:rPr>
                <w:lang w:val="en-US"/>
              </w:rPr>
            </w:pPr>
            <w:r>
              <w:rPr>
                <w:lang w:val="en-US"/>
              </w:rPr>
              <w:t>Người dùng chọn loại hàng cần lọc</w:t>
            </w:r>
          </w:p>
          <w:p w14:paraId="73B5A84B" w14:textId="0DBF0BAA" w:rsidR="00AE7677" w:rsidRPr="001E04E0" w:rsidRDefault="00AE7677" w:rsidP="003E2039">
            <w:pPr>
              <w:pStyle w:val="BodyText"/>
              <w:numPr>
                <w:ilvl w:val="0"/>
                <w:numId w:val="12"/>
              </w:numPr>
              <w:jc w:val="both"/>
              <w:rPr>
                <w:lang w:val="en-US"/>
              </w:rPr>
            </w:pPr>
            <w:r>
              <w:rPr>
                <w:lang w:val="en-US"/>
              </w:rPr>
              <w:t>Người dùng bấm bút lọc</w:t>
            </w:r>
          </w:p>
        </w:tc>
      </w:tr>
      <w:tr w:rsidR="00B740E1" w:rsidRPr="001E04E0" w14:paraId="461A1F74" w14:textId="77777777" w:rsidTr="003F70F7">
        <w:tc>
          <w:tcPr>
            <w:tcW w:w="2045" w:type="dxa"/>
          </w:tcPr>
          <w:p w14:paraId="5636917A" w14:textId="77777777" w:rsidR="00B740E1" w:rsidRPr="001E04E0" w:rsidRDefault="00B740E1" w:rsidP="003F70F7">
            <w:pPr>
              <w:rPr>
                <w:i/>
                <w:color w:val="0000FF"/>
              </w:rPr>
            </w:pPr>
            <w:r w:rsidRPr="001E04E0">
              <w:rPr>
                <w:i/>
                <w:color w:val="0000FF"/>
              </w:rPr>
              <w:t>Dòng sự kiện khác</w:t>
            </w:r>
          </w:p>
        </w:tc>
        <w:tc>
          <w:tcPr>
            <w:tcW w:w="7198" w:type="dxa"/>
          </w:tcPr>
          <w:p w14:paraId="53A7382D" w14:textId="66EB66BB" w:rsidR="00B740E1" w:rsidRPr="001E04E0" w:rsidRDefault="00AE7677" w:rsidP="003F70F7">
            <w:r>
              <w:rPr>
                <w:lang w:val="en-US"/>
              </w:rPr>
              <w:t>Không có</w:t>
            </w:r>
          </w:p>
          <w:p w14:paraId="5122FB93" w14:textId="77777777" w:rsidR="00B740E1" w:rsidRPr="001E04E0" w:rsidRDefault="00B740E1" w:rsidP="003F70F7">
            <w:pPr>
              <w:ind w:left="360"/>
            </w:pPr>
          </w:p>
        </w:tc>
      </w:tr>
      <w:tr w:rsidR="00B740E1" w:rsidRPr="001E04E0" w14:paraId="79FD95F8" w14:textId="77777777" w:rsidTr="003F70F7">
        <w:tc>
          <w:tcPr>
            <w:tcW w:w="2045" w:type="dxa"/>
          </w:tcPr>
          <w:p w14:paraId="733571F0" w14:textId="77777777" w:rsidR="00B740E1" w:rsidRPr="001E04E0" w:rsidRDefault="00B740E1" w:rsidP="003F70F7">
            <w:pPr>
              <w:rPr>
                <w:i/>
                <w:color w:val="0000FF"/>
              </w:rPr>
            </w:pPr>
            <w:r w:rsidRPr="001E04E0">
              <w:rPr>
                <w:i/>
                <w:color w:val="0000FF"/>
              </w:rPr>
              <w:t>Các yêu cầu đặc biệt</w:t>
            </w:r>
          </w:p>
        </w:tc>
        <w:tc>
          <w:tcPr>
            <w:tcW w:w="7198" w:type="dxa"/>
          </w:tcPr>
          <w:p w14:paraId="64610B5B"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23411D66" w14:textId="77777777" w:rsidTr="003F70F7">
        <w:tc>
          <w:tcPr>
            <w:tcW w:w="2045" w:type="dxa"/>
          </w:tcPr>
          <w:p w14:paraId="106F4B39"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18A59490" w14:textId="11728F32" w:rsidR="00B740E1" w:rsidRPr="001E04E0" w:rsidRDefault="00B740E1" w:rsidP="003F70F7">
            <w:pPr>
              <w:pStyle w:val="BodyText"/>
              <w:ind w:left="0"/>
              <w:jc w:val="both"/>
              <w:rPr>
                <w:lang w:val="en-US"/>
              </w:rPr>
            </w:pPr>
            <w:r w:rsidRPr="001E04E0">
              <w:rPr>
                <w:lang w:val="en-US"/>
              </w:rPr>
              <w:t xml:space="preserve">Người dùng cần </w:t>
            </w:r>
            <w:r w:rsidR="00AE7677">
              <w:rPr>
                <w:lang w:val="en-US"/>
              </w:rPr>
              <w:t>ở cửa sổ xem tất cả sản phẩm</w:t>
            </w:r>
          </w:p>
        </w:tc>
      </w:tr>
      <w:tr w:rsidR="00B740E1" w:rsidRPr="001E04E0" w14:paraId="7812E853" w14:textId="77777777" w:rsidTr="003F70F7">
        <w:tc>
          <w:tcPr>
            <w:tcW w:w="2045" w:type="dxa"/>
          </w:tcPr>
          <w:p w14:paraId="141197AB"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33E633" w14:textId="0C7729F2" w:rsidR="00B740E1" w:rsidRPr="001E04E0" w:rsidRDefault="00AE7677" w:rsidP="00AE7677">
            <w:pPr>
              <w:pStyle w:val="BodyText"/>
              <w:ind w:left="0"/>
              <w:jc w:val="both"/>
              <w:rPr>
                <w:lang w:val="en-US"/>
              </w:rPr>
            </w:pPr>
            <w:r>
              <w:rPr>
                <w:lang w:val="en-US"/>
              </w:rPr>
              <w:t>Hệ thống show ra tất cả sản phẩm có trong loại hàng mà người dùng chọn</w:t>
            </w:r>
          </w:p>
        </w:tc>
      </w:tr>
      <w:tr w:rsidR="00B740E1" w:rsidRPr="001E04E0" w14:paraId="35BE3457" w14:textId="77777777" w:rsidTr="003F70F7">
        <w:tc>
          <w:tcPr>
            <w:tcW w:w="2045" w:type="dxa"/>
          </w:tcPr>
          <w:p w14:paraId="0867B908" w14:textId="77777777" w:rsidR="00B740E1" w:rsidRPr="001E04E0" w:rsidRDefault="00B740E1" w:rsidP="003F70F7">
            <w:pPr>
              <w:rPr>
                <w:i/>
                <w:color w:val="0000FF"/>
              </w:rPr>
            </w:pPr>
            <w:r w:rsidRPr="001E04E0">
              <w:rPr>
                <w:i/>
                <w:color w:val="0000FF"/>
              </w:rPr>
              <w:t>Điểm mở rộng</w:t>
            </w:r>
          </w:p>
        </w:tc>
        <w:tc>
          <w:tcPr>
            <w:tcW w:w="7198" w:type="dxa"/>
          </w:tcPr>
          <w:p w14:paraId="2390B333" w14:textId="77777777" w:rsidR="00B740E1" w:rsidRDefault="00AE7677" w:rsidP="003E2039">
            <w:pPr>
              <w:pStyle w:val="BodyText"/>
              <w:numPr>
                <w:ilvl w:val="0"/>
                <w:numId w:val="13"/>
              </w:numPr>
              <w:jc w:val="both"/>
              <w:rPr>
                <w:lang w:val="en-US"/>
              </w:rPr>
            </w:pPr>
            <w:r>
              <w:rPr>
                <w:lang w:val="en-US"/>
              </w:rPr>
              <w:t xml:space="preserve">Xem </w:t>
            </w:r>
            <w:r w:rsidR="009335CA">
              <w:rPr>
                <w:lang w:val="en-US"/>
              </w:rPr>
              <w:t>chi tiết</w:t>
            </w:r>
            <w:r>
              <w:rPr>
                <w:lang w:val="en-US"/>
              </w:rPr>
              <w:t xml:space="preserve"> sản phẩm:</w:t>
            </w:r>
          </w:p>
          <w:p w14:paraId="11A479BD" w14:textId="77777777" w:rsidR="009335CA" w:rsidRDefault="009335CA" w:rsidP="003E2039">
            <w:pPr>
              <w:pStyle w:val="BodyText"/>
              <w:numPr>
                <w:ilvl w:val="0"/>
                <w:numId w:val="14"/>
              </w:numPr>
              <w:jc w:val="both"/>
              <w:rPr>
                <w:lang w:val="en-US"/>
              </w:rPr>
            </w:pPr>
            <w:r>
              <w:rPr>
                <w:lang w:val="en-US"/>
              </w:rPr>
              <w:t>Người dùng chọn vào 1 sản phẩm bất kỳ trong danh sách các sản phẩm vừa được show ra.</w:t>
            </w:r>
          </w:p>
          <w:p w14:paraId="0E322B92" w14:textId="261590DC" w:rsidR="009335CA" w:rsidRPr="001E04E0" w:rsidRDefault="009335CA" w:rsidP="003E2039">
            <w:pPr>
              <w:pStyle w:val="BodyText"/>
              <w:numPr>
                <w:ilvl w:val="0"/>
                <w:numId w:val="14"/>
              </w:numPr>
              <w:jc w:val="both"/>
              <w:rPr>
                <w:lang w:val="en-US"/>
              </w:rPr>
            </w:pPr>
            <w:r>
              <w:rPr>
                <w:lang w:val="en-US"/>
              </w:rPr>
              <w:t>Hệ thống sẽ show ra chi tiết của sản phẩm mà người dùng chọn.</w:t>
            </w:r>
          </w:p>
        </w:tc>
      </w:tr>
    </w:tbl>
    <w:p w14:paraId="5CEABF33" w14:textId="77777777" w:rsidR="00B740E1" w:rsidRDefault="00B740E1" w:rsidP="00B740E1">
      <w:pPr>
        <w:spacing w:line="360" w:lineRule="auto"/>
        <w:jc w:val="both"/>
        <w:rPr>
          <w:i/>
          <w:color w:val="0000FF"/>
          <w:lang w:val="en-US"/>
        </w:rPr>
      </w:pPr>
    </w:p>
    <w:p w14:paraId="34B60050" w14:textId="6A41CC1F" w:rsidR="00B740E1" w:rsidRPr="00DD377F" w:rsidRDefault="00B740E1" w:rsidP="00B740E1">
      <w:pPr>
        <w:pStyle w:val="Heading2"/>
        <w:spacing w:line="360" w:lineRule="auto"/>
        <w:jc w:val="both"/>
        <w:rPr>
          <w:lang w:val="en-US"/>
        </w:rPr>
      </w:pPr>
      <w:bookmarkStart w:id="13" w:name="_Toc67304841"/>
      <w:r>
        <w:rPr>
          <w:lang w:val="en-US"/>
        </w:rPr>
        <w:t xml:space="preserve">Đặc tả Use-case </w:t>
      </w:r>
      <w:r w:rsidRPr="0037628A">
        <w:rPr>
          <w:color w:val="0000FF"/>
          <w:lang w:val="en-US"/>
        </w:rPr>
        <w:t>“</w:t>
      </w:r>
      <w:r>
        <w:rPr>
          <w:color w:val="0000FF"/>
          <w:lang w:val="en-US"/>
        </w:rPr>
        <w:t>Tìm kiếm sản phẩm</w:t>
      </w:r>
      <w:r w:rsidRPr="0037628A">
        <w:rPr>
          <w:color w:val="0000FF"/>
          <w:lang w:val="en-US"/>
        </w:rPr>
        <w:t>”</w:t>
      </w:r>
      <w:bookmarkEnd w:id="13"/>
    </w:p>
    <w:tbl>
      <w:tblPr>
        <w:tblStyle w:val="TableGrid"/>
        <w:tblW w:w="0" w:type="auto"/>
        <w:tblLook w:val="04A0" w:firstRow="1" w:lastRow="0" w:firstColumn="1" w:lastColumn="0" w:noHBand="0" w:noVBand="1"/>
      </w:tblPr>
      <w:tblGrid>
        <w:gridCol w:w="2045"/>
        <w:gridCol w:w="7198"/>
      </w:tblGrid>
      <w:tr w:rsidR="00B740E1" w:rsidRPr="001E04E0" w14:paraId="7063762D" w14:textId="77777777" w:rsidTr="003F70F7">
        <w:tc>
          <w:tcPr>
            <w:tcW w:w="2045" w:type="dxa"/>
          </w:tcPr>
          <w:p w14:paraId="4536CF69" w14:textId="77777777" w:rsidR="00B740E1" w:rsidRPr="001E04E0" w:rsidRDefault="00B740E1" w:rsidP="003F70F7">
            <w:pPr>
              <w:rPr>
                <w:i/>
                <w:color w:val="0000FF"/>
              </w:rPr>
            </w:pPr>
            <w:r w:rsidRPr="001E04E0">
              <w:rPr>
                <w:i/>
                <w:color w:val="0000FF"/>
              </w:rPr>
              <w:t>Tóm tắt</w:t>
            </w:r>
          </w:p>
        </w:tc>
        <w:tc>
          <w:tcPr>
            <w:tcW w:w="7198" w:type="dxa"/>
          </w:tcPr>
          <w:p w14:paraId="62BFBA85" w14:textId="4EA0948E"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335CA">
              <w:rPr>
                <w:snapToGrid w:val="0"/>
                <w:lang w:val="en-US"/>
              </w:rPr>
              <w:t>tìm kiếm sản phẩm theo từ khoá</w:t>
            </w:r>
          </w:p>
        </w:tc>
      </w:tr>
      <w:tr w:rsidR="00B740E1" w:rsidRPr="001E04E0" w14:paraId="3837EFF8" w14:textId="77777777" w:rsidTr="003F70F7">
        <w:tc>
          <w:tcPr>
            <w:tcW w:w="2045" w:type="dxa"/>
          </w:tcPr>
          <w:p w14:paraId="32B991D6" w14:textId="77777777" w:rsidR="00B740E1" w:rsidRPr="001E04E0" w:rsidRDefault="00B740E1" w:rsidP="003F70F7">
            <w:pPr>
              <w:rPr>
                <w:i/>
                <w:color w:val="0000FF"/>
              </w:rPr>
            </w:pPr>
            <w:r w:rsidRPr="001E04E0">
              <w:rPr>
                <w:i/>
                <w:color w:val="0000FF"/>
              </w:rPr>
              <w:t>Dòng sự kiện chính</w:t>
            </w:r>
          </w:p>
        </w:tc>
        <w:tc>
          <w:tcPr>
            <w:tcW w:w="7198" w:type="dxa"/>
          </w:tcPr>
          <w:p w14:paraId="7235B5EE" w14:textId="77777777" w:rsidR="00B740E1" w:rsidRDefault="005246E8" w:rsidP="003E2039">
            <w:pPr>
              <w:pStyle w:val="BodyText"/>
              <w:numPr>
                <w:ilvl w:val="0"/>
                <w:numId w:val="15"/>
              </w:numPr>
              <w:jc w:val="both"/>
              <w:rPr>
                <w:lang w:val="en-US"/>
              </w:rPr>
            </w:pPr>
            <w:r>
              <w:rPr>
                <w:lang w:val="en-US"/>
              </w:rPr>
              <w:t>Click vào biểu tượng tìm kiếm trên taskbar</w:t>
            </w:r>
          </w:p>
          <w:p w14:paraId="394E232B" w14:textId="77777777" w:rsidR="005246E8" w:rsidRDefault="005246E8" w:rsidP="003E2039">
            <w:pPr>
              <w:pStyle w:val="BodyText"/>
              <w:numPr>
                <w:ilvl w:val="0"/>
                <w:numId w:val="15"/>
              </w:numPr>
              <w:jc w:val="both"/>
              <w:rPr>
                <w:lang w:val="en-US"/>
              </w:rPr>
            </w:pPr>
            <w:r>
              <w:rPr>
                <w:lang w:val="en-US"/>
              </w:rPr>
              <w:t>Nhập từ khoá của sản phẩm cần tìm</w:t>
            </w:r>
          </w:p>
          <w:p w14:paraId="5FCF8BED" w14:textId="05728E34" w:rsidR="005246E8" w:rsidRPr="005246E8" w:rsidRDefault="005246E8" w:rsidP="003E2039">
            <w:pPr>
              <w:pStyle w:val="BodyText"/>
              <w:numPr>
                <w:ilvl w:val="0"/>
                <w:numId w:val="15"/>
              </w:numPr>
              <w:jc w:val="both"/>
              <w:rPr>
                <w:lang w:val="en-US"/>
              </w:rPr>
            </w:pPr>
            <w:r>
              <w:rPr>
                <w:lang w:val="en-US"/>
              </w:rPr>
              <w:t>Nhấn button tìm kiếm</w:t>
            </w:r>
          </w:p>
        </w:tc>
      </w:tr>
      <w:tr w:rsidR="00B740E1" w:rsidRPr="001E04E0" w14:paraId="0DE07FD3" w14:textId="77777777" w:rsidTr="003F70F7">
        <w:tc>
          <w:tcPr>
            <w:tcW w:w="2045" w:type="dxa"/>
          </w:tcPr>
          <w:p w14:paraId="54FDD402" w14:textId="77777777" w:rsidR="00B740E1" w:rsidRPr="001E04E0" w:rsidRDefault="00B740E1" w:rsidP="003F70F7">
            <w:pPr>
              <w:rPr>
                <w:i/>
                <w:color w:val="0000FF"/>
              </w:rPr>
            </w:pPr>
            <w:r w:rsidRPr="001E04E0">
              <w:rPr>
                <w:i/>
                <w:color w:val="0000FF"/>
              </w:rPr>
              <w:t>Dòng sự kiện khác</w:t>
            </w:r>
          </w:p>
        </w:tc>
        <w:tc>
          <w:tcPr>
            <w:tcW w:w="7198" w:type="dxa"/>
          </w:tcPr>
          <w:p w14:paraId="29DAC0A1" w14:textId="327AA79D" w:rsidR="00B740E1" w:rsidRPr="001E04E0" w:rsidRDefault="005246E8" w:rsidP="003F70F7">
            <w:r>
              <w:rPr>
                <w:lang w:val="en-US"/>
              </w:rPr>
              <w:t>Không có</w:t>
            </w:r>
          </w:p>
          <w:p w14:paraId="481CA486" w14:textId="77777777" w:rsidR="00B740E1" w:rsidRPr="001E04E0" w:rsidRDefault="00B740E1" w:rsidP="003F70F7">
            <w:pPr>
              <w:ind w:left="360"/>
            </w:pPr>
          </w:p>
        </w:tc>
      </w:tr>
      <w:tr w:rsidR="00B740E1" w:rsidRPr="001E04E0" w14:paraId="5A6B68F9" w14:textId="77777777" w:rsidTr="003F70F7">
        <w:tc>
          <w:tcPr>
            <w:tcW w:w="2045" w:type="dxa"/>
          </w:tcPr>
          <w:p w14:paraId="78947EA4" w14:textId="77777777" w:rsidR="00B740E1" w:rsidRPr="001E04E0" w:rsidRDefault="00B740E1" w:rsidP="003F70F7">
            <w:pPr>
              <w:rPr>
                <w:i/>
                <w:color w:val="0000FF"/>
              </w:rPr>
            </w:pPr>
            <w:r w:rsidRPr="001E04E0">
              <w:rPr>
                <w:i/>
                <w:color w:val="0000FF"/>
              </w:rPr>
              <w:t>Các yêu cầu đặc biệt</w:t>
            </w:r>
          </w:p>
        </w:tc>
        <w:tc>
          <w:tcPr>
            <w:tcW w:w="7198" w:type="dxa"/>
          </w:tcPr>
          <w:p w14:paraId="73CB543C"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5E8C8BC4" w14:textId="77777777" w:rsidTr="003F70F7">
        <w:tc>
          <w:tcPr>
            <w:tcW w:w="2045" w:type="dxa"/>
          </w:tcPr>
          <w:p w14:paraId="65A6F6F1"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515C5743" w14:textId="4BF78CB8" w:rsidR="00B740E1" w:rsidRPr="001E04E0" w:rsidRDefault="005246E8" w:rsidP="003F70F7">
            <w:pPr>
              <w:pStyle w:val="BodyText"/>
              <w:ind w:left="0"/>
              <w:jc w:val="both"/>
              <w:rPr>
                <w:lang w:val="en-US"/>
              </w:rPr>
            </w:pPr>
            <w:r>
              <w:rPr>
                <w:lang w:val="en-US"/>
              </w:rPr>
              <w:t>Người dùng có thể click nút tìm kiếm trên thanh taskbar tại bất kì cửa sổ nào của ứng dụng</w:t>
            </w:r>
          </w:p>
        </w:tc>
      </w:tr>
      <w:tr w:rsidR="00B740E1" w:rsidRPr="001E04E0" w14:paraId="7E80FB3E" w14:textId="77777777" w:rsidTr="003F70F7">
        <w:tc>
          <w:tcPr>
            <w:tcW w:w="2045" w:type="dxa"/>
          </w:tcPr>
          <w:p w14:paraId="50DAC3A8"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17464991" w14:textId="4BADA1D4" w:rsidR="00B740E1" w:rsidRPr="001E04E0" w:rsidRDefault="005246E8" w:rsidP="005246E8">
            <w:pPr>
              <w:pStyle w:val="BodyText"/>
              <w:ind w:left="0"/>
              <w:jc w:val="both"/>
              <w:rPr>
                <w:lang w:val="en-US"/>
              </w:rPr>
            </w:pPr>
            <w:r>
              <w:rPr>
                <w:lang w:val="en-US"/>
              </w:rPr>
              <w:t>Hệ thống show ra tất cả sản phẩm có thông tin chi tiết nào đó trùng với từ khoá.</w:t>
            </w:r>
            <w:r w:rsidR="00173F93">
              <w:rPr>
                <w:lang w:val="en-US"/>
              </w:rPr>
              <w:t xml:space="preserve"> Nếu không có sản phẩm thì show ra page trống.</w:t>
            </w:r>
          </w:p>
        </w:tc>
      </w:tr>
      <w:tr w:rsidR="00B740E1" w:rsidRPr="001E04E0" w14:paraId="2E050901" w14:textId="77777777" w:rsidTr="003F70F7">
        <w:tc>
          <w:tcPr>
            <w:tcW w:w="2045" w:type="dxa"/>
          </w:tcPr>
          <w:p w14:paraId="353362E0" w14:textId="77777777" w:rsidR="00B740E1" w:rsidRPr="001E04E0" w:rsidRDefault="00B740E1" w:rsidP="003F70F7">
            <w:pPr>
              <w:rPr>
                <w:i/>
                <w:color w:val="0000FF"/>
              </w:rPr>
            </w:pPr>
            <w:r w:rsidRPr="001E04E0">
              <w:rPr>
                <w:i/>
                <w:color w:val="0000FF"/>
              </w:rPr>
              <w:t>Điểm mở rộng</w:t>
            </w:r>
          </w:p>
        </w:tc>
        <w:tc>
          <w:tcPr>
            <w:tcW w:w="7198" w:type="dxa"/>
          </w:tcPr>
          <w:p w14:paraId="56955746" w14:textId="022681CA" w:rsidR="005246E8" w:rsidRDefault="005246E8" w:rsidP="003E2039">
            <w:pPr>
              <w:pStyle w:val="BodyText"/>
              <w:numPr>
                <w:ilvl w:val="0"/>
                <w:numId w:val="16"/>
              </w:numPr>
              <w:jc w:val="both"/>
              <w:rPr>
                <w:lang w:val="en-US"/>
              </w:rPr>
            </w:pPr>
            <w:r>
              <w:rPr>
                <w:lang w:val="en-US"/>
              </w:rPr>
              <w:t>Xem chi tiết sản phẩm:</w:t>
            </w:r>
          </w:p>
          <w:p w14:paraId="3A41FCC2" w14:textId="5DE4EDAB" w:rsidR="005246E8" w:rsidRDefault="005246E8" w:rsidP="003E2039">
            <w:pPr>
              <w:pStyle w:val="BodyText"/>
              <w:numPr>
                <w:ilvl w:val="0"/>
                <w:numId w:val="17"/>
              </w:numPr>
              <w:jc w:val="both"/>
              <w:rPr>
                <w:lang w:val="en-US"/>
              </w:rPr>
            </w:pPr>
            <w:r>
              <w:rPr>
                <w:lang w:val="en-US"/>
              </w:rPr>
              <w:t>Người dùng chọn vào 1 sản phẩm bất kỳ trong danh sách các sản phẩm vừa được show ra.</w:t>
            </w:r>
          </w:p>
          <w:p w14:paraId="0F64EDD7" w14:textId="1A431980" w:rsidR="00B740E1" w:rsidRPr="001E04E0" w:rsidRDefault="005246E8" w:rsidP="003E2039">
            <w:pPr>
              <w:pStyle w:val="BodyText"/>
              <w:numPr>
                <w:ilvl w:val="0"/>
                <w:numId w:val="17"/>
              </w:numPr>
              <w:jc w:val="both"/>
              <w:rPr>
                <w:lang w:val="en-US"/>
              </w:rPr>
            </w:pPr>
            <w:r>
              <w:rPr>
                <w:lang w:val="en-US"/>
              </w:rPr>
              <w:t>Hệ thống sẽ show ra chi tiết của sản phẩm mà người dùng chọn.</w:t>
            </w:r>
          </w:p>
        </w:tc>
      </w:tr>
    </w:tbl>
    <w:p w14:paraId="784C58BA" w14:textId="77777777" w:rsidR="00B740E1" w:rsidRDefault="00B740E1" w:rsidP="00B740E1">
      <w:pPr>
        <w:spacing w:line="360" w:lineRule="auto"/>
        <w:jc w:val="both"/>
        <w:rPr>
          <w:i/>
          <w:color w:val="0000FF"/>
          <w:lang w:val="en-US"/>
        </w:rPr>
      </w:pPr>
    </w:p>
    <w:p w14:paraId="6A8C8E69" w14:textId="26938752" w:rsidR="00B740E1" w:rsidRPr="00DD377F" w:rsidRDefault="00B740E1" w:rsidP="00B740E1">
      <w:pPr>
        <w:pStyle w:val="Heading2"/>
        <w:spacing w:line="360" w:lineRule="auto"/>
        <w:jc w:val="both"/>
        <w:rPr>
          <w:lang w:val="en-US"/>
        </w:rPr>
      </w:pPr>
      <w:bookmarkStart w:id="14" w:name="_Toc67304842"/>
      <w:r>
        <w:rPr>
          <w:lang w:val="en-US"/>
        </w:rPr>
        <w:t xml:space="preserve">Đặc tả Use-case </w:t>
      </w:r>
      <w:r w:rsidRPr="0037628A">
        <w:rPr>
          <w:color w:val="0000FF"/>
          <w:lang w:val="en-US"/>
        </w:rPr>
        <w:t>“</w:t>
      </w:r>
      <w:r>
        <w:rPr>
          <w:color w:val="0000FF"/>
          <w:lang w:val="en-US"/>
        </w:rPr>
        <w:t>Xem chi tiết món hàng</w:t>
      </w:r>
      <w:r w:rsidRPr="0037628A">
        <w:rPr>
          <w:color w:val="0000FF"/>
          <w:lang w:val="en-US"/>
        </w:rPr>
        <w:t>”</w:t>
      </w:r>
      <w:bookmarkEnd w:id="14"/>
    </w:p>
    <w:tbl>
      <w:tblPr>
        <w:tblStyle w:val="TableGrid"/>
        <w:tblW w:w="0" w:type="auto"/>
        <w:tblLook w:val="04A0" w:firstRow="1" w:lastRow="0" w:firstColumn="1" w:lastColumn="0" w:noHBand="0" w:noVBand="1"/>
      </w:tblPr>
      <w:tblGrid>
        <w:gridCol w:w="2045"/>
        <w:gridCol w:w="7198"/>
      </w:tblGrid>
      <w:tr w:rsidR="00B740E1" w:rsidRPr="001E04E0" w14:paraId="49360A6D" w14:textId="77777777" w:rsidTr="003F70F7">
        <w:tc>
          <w:tcPr>
            <w:tcW w:w="2045" w:type="dxa"/>
          </w:tcPr>
          <w:p w14:paraId="2D40367A" w14:textId="77777777" w:rsidR="00B740E1" w:rsidRPr="001E04E0" w:rsidRDefault="00B740E1" w:rsidP="003F70F7">
            <w:pPr>
              <w:rPr>
                <w:i/>
                <w:color w:val="0000FF"/>
              </w:rPr>
            </w:pPr>
            <w:r w:rsidRPr="001E04E0">
              <w:rPr>
                <w:i/>
                <w:color w:val="0000FF"/>
              </w:rPr>
              <w:t>Tóm tắt</w:t>
            </w:r>
          </w:p>
        </w:tc>
        <w:tc>
          <w:tcPr>
            <w:tcW w:w="7198" w:type="dxa"/>
          </w:tcPr>
          <w:p w14:paraId="1376A21E" w14:textId="6DFBC93F" w:rsidR="00B740E1" w:rsidRPr="001E04E0" w:rsidRDefault="00B740E1" w:rsidP="003F70F7">
            <w:pPr>
              <w:pStyle w:val="BodyText"/>
              <w:ind w:left="0"/>
              <w:jc w:val="both"/>
              <w:rPr>
                <w:lang w:val="en-US"/>
              </w:rPr>
            </w:pPr>
            <w:r w:rsidRPr="001E04E0">
              <w:rPr>
                <w:snapToGrid w:val="0"/>
                <w:lang w:val="en-US"/>
              </w:rPr>
              <w:t xml:space="preserve">Usecase này cho phép người dùng </w:t>
            </w:r>
            <w:r w:rsidR="009D304F">
              <w:rPr>
                <w:snapToGrid w:val="0"/>
                <w:lang w:val="en-US"/>
              </w:rPr>
              <w:t>xem thông tin chi tiết sản phẩm</w:t>
            </w:r>
          </w:p>
        </w:tc>
      </w:tr>
      <w:tr w:rsidR="00B740E1" w:rsidRPr="001E04E0" w14:paraId="076A360F" w14:textId="77777777" w:rsidTr="003F70F7">
        <w:tc>
          <w:tcPr>
            <w:tcW w:w="2045" w:type="dxa"/>
          </w:tcPr>
          <w:p w14:paraId="393AD3E9" w14:textId="77777777" w:rsidR="00B740E1" w:rsidRPr="001E04E0" w:rsidRDefault="00B740E1" w:rsidP="003F70F7">
            <w:pPr>
              <w:rPr>
                <w:i/>
                <w:color w:val="0000FF"/>
              </w:rPr>
            </w:pPr>
            <w:r w:rsidRPr="001E04E0">
              <w:rPr>
                <w:i/>
                <w:color w:val="0000FF"/>
              </w:rPr>
              <w:t>Dòng sự kiện chính</w:t>
            </w:r>
          </w:p>
        </w:tc>
        <w:tc>
          <w:tcPr>
            <w:tcW w:w="7198" w:type="dxa"/>
          </w:tcPr>
          <w:p w14:paraId="79994147" w14:textId="4E35FF9C" w:rsidR="00B740E1" w:rsidRPr="001E04E0" w:rsidRDefault="009D304F" w:rsidP="003E2039">
            <w:pPr>
              <w:pStyle w:val="BodyText"/>
              <w:numPr>
                <w:ilvl w:val="0"/>
                <w:numId w:val="18"/>
              </w:numPr>
              <w:jc w:val="both"/>
              <w:rPr>
                <w:lang w:val="en-US"/>
              </w:rPr>
            </w:pPr>
            <w:r>
              <w:rPr>
                <w:lang w:val="en-US"/>
              </w:rPr>
              <w:t>Người dùng bấm chọn sản phẩm cần xem thông tin chi tiết</w:t>
            </w:r>
          </w:p>
        </w:tc>
      </w:tr>
      <w:tr w:rsidR="00B740E1" w:rsidRPr="001E04E0" w14:paraId="5330B284" w14:textId="77777777" w:rsidTr="003F70F7">
        <w:tc>
          <w:tcPr>
            <w:tcW w:w="2045" w:type="dxa"/>
          </w:tcPr>
          <w:p w14:paraId="10A89B45" w14:textId="77777777" w:rsidR="00B740E1" w:rsidRPr="001E04E0" w:rsidRDefault="00B740E1" w:rsidP="003F70F7">
            <w:pPr>
              <w:rPr>
                <w:i/>
                <w:color w:val="0000FF"/>
              </w:rPr>
            </w:pPr>
            <w:r w:rsidRPr="001E04E0">
              <w:rPr>
                <w:i/>
                <w:color w:val="0000FF"/>
              </w:rPr>
              <w:t>Dòng sự kiện khác</w:t>
            </w:r>
          </w:p>
        </w:tc>
        <w:tc>
          <w:tcPr>
            <w:tcW w:w="7198" w:type="dxa"/>
          </w:tcPr>
          <w:p w14:paraId="4CBDADE4" w14:textId="39A0BAEF" w:rsidR="00B740E1" w:rsidRPr="009D304F" w:rsidRDefault="009D304F" w:rsidP="003F70F7">
            <w:pPr>
              <w:rPr>
                <w:lang w:val="en-US"/>
              </w:rPr>
            </w:pPr>
            <w:r>
              <w:rPr>
                <w:lang w:val="en-US"/>
              </w:rPr>
              <w:t>Không có</w:t>
            </w:r>
          </w:p>
          <w:p w14:paraId="23C4E277" w14:textId="77777777" w:rsidR="00B740E1" w:rsidRPr="001E04E0" w:rsidRDefault="00B740E1" w:rsidP="003F70F7">
            <w:pPr>
              <w:ind w:left="360"/>
            </w:pPr>
          </w:p>
        </w:tc>
      </w:tr>
      <w:tr w:rsidR="00B740E1" w:rsidRPr="001E04E0" w14:paraId="4452EBEB" w14:textId="77777777" w:rsidTr="003F70F7">
        <w:tc>
          <w:tcPr>
            <w:tcW w:w="2045" w:type="dxa"/>
          </w:tcPr>
          <w:p w14:paraId="0E3D5024" w14:textId="77777777" w:rsidR="00B740E1" w:rsidRPr="001E04E0" w:rsidRDefault="00B740E1" w:rsidP="003F70F7">
            <w:pPr>
              <w:rPr>
                <w:i/>
                <w:color w:val="0000FF"/>
              </w:rPr>
            </w:pPr>
            <w:r w:rsidRPr="001E04E0">
              <w:rPr>
                <w:i/>
                <w:color w:val="0000FF"/>
              </w:rPr>
              <w:t>Các yêu cầu đặc biệt</w:t>
            </w:r>
          </w:p>
        </w:tc>
        <w:tc>
          <w:tcPr>
            <w:tcW w:w="7198" w:type="dxa"/>
          </w:tcPr>
          <w:p w14:paraId="613834EA" w14:textId="77777777" w:rsidR="00B740E1" w:rsidRPr="001E04E0" w:rsidRDefault="00B740E1" w:rsidP="003F70F7">
            <w:pPr>
              <w:pStyle w:val="BodyText"/>
              <w:ind w:left="0"/>
              <w:jc w:val="both"/>
              <w:rPr>
                <w:lang w:val="en-US"/>
              </w:rPr>
            </w:pPr>
            <w:r w:rsidRPr="001E04E0">
              <w:rPr>
                <w:lang w:val="en-US"/>
              </w:rPr>
              <w:t>Không có</w:t>
            </w:r>
          </w:p>
        </w:tc>
      </w:tr>
      <w:tr w:rsidR="00B740E1" w:rsidRPr="001E04E0" w14:paraId="05E95C84" w14:textId="77777777" w:rsidTr="003F70F7">
        <w:tc>
          <w:tcPr>
            <w:tcW w:w="2045" w:type="dxa"/>
          </w:tcPr>
          <w:p w14:paraId="3C317A53" w14:textId="77777777" w:rsidR="00B740E1" w:rsidRPr="001E04E0" w:rsidRDefault="00B740E1" w:rsidP="003F70F7">
            <w:pPr>
              <w:rPr>
                <w:i/>
                <w:color w:val="0000FF"/>
              </w:rPr>
            </w:pPr>
            <w:r w:rsidRPr="001E04E0">
              <w:rPr>
                <w:i/>
                <w:color w:val="0000FF"/>
              </w:rPr>
              <w:t>Trạng thái hệ thống khi bắt đầu thực hiện UseCase</w:t>
            </w:r>
          </w:p>
        </w:tc>
        <w:tc>
          <w:tcPr>
            <w:tcW w:w="7198" w:type="dxa"/>
          </w:tcPr>
          <w:p w14:paraId="2AB4C0ED" w14:textId="735A1D09" w:rsidR="009D304F" w:rsidRDefault="009D304F" w:rsidP="009D304F">
            <w:pPr>
              <w:pStyle w:val="BodyText"/>
              <w:ind w:left="0"/>
              <w:jc w:val="both"/>
              <w:rPr>
                <w:lang w:val="en-US"/>
              </w:rPr>
            </w:pPr>
            <w:r>
              <w:rPr>
                <w:lang w:val="en-US"/>
              </w:rPr>
              <w:t>Có 4 cách để xem chi tiết sản phẩm:</w:t>
            </w:r>
          </w:p>
          <w:p w14:paraId="4A7347C6" w14:textId="5AA5B7B0" w:rsidR="009D304F" w:rsidRDefault="009D304F" w:rsidP="003E2039">
            <w:pPr>
              <w:pStyle w:val="BodyText"/>
              <w:numPr>
                <w:ilvl w:val="0"/>
                <w:numId w:val="19"/>
              </w:numPr>
              <w:jc w:val="both"/>
              <w:rPr>
                <w:lang w:val="en-US"/>
              </w:rPr>
            </w:pPr>
            <w:r>
              <w:rPr>
                <w:lang w:val="en-US"/>
              </w:rPr>
              <w:t>Người dùng chọn trực tiếp sản phẩm trên trang chủ</w:t>
            </w:r>
          </w:p>
          <w:p w14:paraId="1297C33B" w14:textId="6318D369" w:rsidR="00B740E1" w:rsidRDefault="00B740E1" w:rsidP="003E2039">
            <w:pPr>
              <w:pStyle w:val="BodyText"/>
              <w:numPr>
                <w:ilvl w:val="0"/>
                <w:numId w:val="19"/>
              </w:numPr>
              <w:jc w:val="both"/>
              <w:rPr>
                <w:lang w:val="en-US"/>
              </w:rPr>
            </w:pPr>
            <w:r w:rsidRPr="001E04E0">
              <w:rPr>
                <w:lang w:val="en-US"/>
              </w:rPr>
              <w:t xml:space="preserve">Người dùng cần </w:t>
            </w:r>
            <w:r w:rsidR="009D304F">
              <w:rPr>
                <w:lang w:val="en-US"/>
              </w:rPr>
              <w:t>ở trang xem danh sách sản phẩm</w:t>
            </w:r>
          </w:p>
          <w:p w14:paraId="05A7EE22" w14:textId="77777777" w:rsidR="009D304F" w:rsidRDefault="009D304F" w:rsidP="003E2039">
            <w:pPr>
              <w:pStyle w:val="BodyText"/>
              <w:numPr>
                <w:ilvl w:val="0"/>
                <w:numId w:val="19"/>
              </w:numPr>
              <w:jc w:val="both"/>
              <w:rPr>
                <w:lang w:val="en-US"/>
              </w:rPr>
            </w:pPr>
            <w:r>
              <w:rPr>
                <w:lang w:val="en-US"/>
              </w:rPr>
              <w:t>Người dùng cẩn ở trang tìm kiếm sản phẩm</w:t>
            </w:r>
          </w:p>
          <w:p w14:paraId="512EA7D4" w14:textId="48D3568F" w:rsidR="009D304F" w:rsidRPr="001E04E0" w:rsidRDefault="009D304F" w:rsidP="003E2039">
            <w:pPr>
              <w:pStyle w:val="BodyText"/>
              <w:numPr>
                <w:ilvl w:val="0"/>
                <w:numId w:val="19"/>
              </w:numPr>
              <w:jc w:val="both"/>
              <w:rPr>
                <w:lang w:val="en-US"/>
              </w:rPr>
            </w:pPr>
            <w:r>
              <w:rPr>
                <w:lang w:val="en-US"/>
              </w:rPr>
              <w:t>Người dùng cần ở trang xem danh sách sản phẩm theo loại hàng</w:t>
            </w:r>
          </w:p>
        </w:tc>
      </w:tr>
      <w:tr w:rsidR="00B740E1" w:rsidRPr="001E04E0" w14:paraId="73D2325E" w14:textId="77777777" w:rsidTr="003F70F7">
        <w:tc>
          <w:tcPr>
            <w:tcW w:w="2045" w:type="dxa"/>
          </w:tcPr>
          <w:p w14:paraId="648EE807" w14:textId="77777777" w:rsidR="00B740E1" w:rsidRPr="001E04E0" w:rsidRDefault="00B740E1" w:rsidP="003F70F7">
            <w:pPr>
              <w:rPr>
                <w:i/>
                <w:color w:val="0000FF"/>
              </w:rPr>
            </w:pPr>
            <w:r w:rsidRPr="001E04E0">
              <w:rPr>
                <w:i/>
                <w:color w:val="0000FF"/>
              </w:rPr>
              <w:t>Trạng thái hệ thống sau khi thực hiện UseCase</w:t>
            </w:r>
          </w:p>
        </w:tc>
        <w:tc>
          <w:tcPr>
            <w:tcW w:w="7198" w:type="dxa"/>
          </w:tcPr>
          <w:p w14:paraId="0E29C75F" w14:textId="446A298E" w:rsidR="00B740E1" w:rsidRPr="001E04E0" w:rsidRDefault="009D304F" w:rsidP="009D304F">
            <w:pPr>
              <w:pStyle w:val="BodyText"/>
              <w:ind w:left="0"/>
              <w:jc w:val="both"/>
              <w:rPr>
                <w:lang w:val="en-US"/>
              </w:rPr>
            </w:pPr>
            <w:r>
              <w:rPr>
                <w:lang w:val="en-US"/>
              </w:rPr>
              <w:t>Hệ thống show chi tiết sản phẩm ra cho người dùng xem</w:t>
            </w:r>
          </w:p>
        </w:tc>
      </w:tr>
      <w:tr w:rsidR="00B740E1" w:rsidRPr="001E04E0" w14:paraId="569FE318" w14:textId="77777777" w:rsidTr="003F70F7">
        <w:tc>
          <w:tcPr>
            <w:tcW w:w="2045" w:type="dxa"/>
          </w:tcPr>
          <w:p w14:paraId="61E33C74" w14:textId="77777777" w:rsidR="00B740E1" w:rsidRPr="001E04E0" w:rsidRDefault="00B740E1" w:rsidP="003F70F7">
            <w:pPr>
              <w:rPr>
                <w:i/>
                <w:color w:val="0000FF"/>
              </w:rPr>
            </w:pPr>
            <w:r w:rsidRPr="001E04E0">
              <w:rPr>
                <w:i/>
                <w:color w:val="0000FF"/>
              </w:rPr>
              <w:t>Điểm mở rộng</w:t>
            </w:r>
          </w:p>
        </w:tc>
        <w:tc>
          <w:tcPr>
            <w:tcW w:w="7198" w:type="dxa"/>
          </w:tcPr>
          <w:p w14:paraId="24955A82" w14:textId="5CF05DB4" w:rsidR="00B740E1" w:rsidRDefault="009D304F" w:rsidP="003E2039">
            <w:pPr>
              <w:pStyle w:val="BodyText"/>
              <w:numPr>
                <w:ilvl w:val="0"/>
                <w:numId w:val="20"/>
              </w:numPr>
              <w:jc w:val="both"/>
              <w:rPr>
                <w:lang w:val="en-US"/>
              </w:rPr>
            </w:pPr>
            <w:r>
              <w:rPr>
                <w:lang w:val="en-US"/>
              </w:rPr>
              <w:t>Thêm sản phẩm vào giỏ hàng:</w:t>
            </w:r>
          </w:p>
          <w:p w14:paraId="6593152A" w14:textId="5E410BD6" w:rsidR="009D304F" w:rsidRPr="00316BBF" w:rsidRDefault="009D304F" w:rsidP="00316BBF">
            <w:pPr>
              <w:pStyle w:val="BodyText"/>
              <w:numPr>
                <w:ilvl w:val="1"/>
                <w:numId w:val="20"/>
              </w:numPr>
              <w:jc w:val="both"/>
              <w:rPr>
                <w:lang w:val="en-US"/>
              </w:rPr>
            </w:pPr>
            <w:r>
              <w:rPr>
                <w:lang w:val="en-US"/>
              </w:rPr>
              <w:t>Người dùng click vào nút thêm vào giỏ hàng để thêm sản phẩm đang xem chi tiết vào giỏ hàng</w:t>
            </w:r>
          </w:p>
        </w:tc>
      </w:tr>
    </w:tbl>
    <w:p w14:paraId="4ED7ECB4" w14:textId="77777777" w:rsidR="00B740E1" w:rsidRDefault="00B740E1" w:rsidP="00B740E1">
      <w:pPr>
        <w:spacing w:line="360" w:lineRule="auto"/>
        <w:jc w:val="both"/>
        <w:rPr>
          <w:i/>
          <w:color w:val="0000FF"/>
          <w:lang w:val="en-US"/>
        </w:rPr>
      </w:pPr>
    </w:p>
    <w:p w14:paraId="1BB479A4"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Quản</w:t>
      </w:r>
      <w:r>
        <w:rPr>
          <w:color w:val="0000FF"/>
        </w:rPr>
        <w:t xml:space="preserve"> lý tài khoản khách</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2D0A2006" w14:textId="77777777" w:rsidTr="00815C30">
        <w:tc>
          <w:tcPr>
            <w:tcW w:w="2045" w:type="dxa"/>
          </w:tcPr>
          <w:p w14:paraId="75AB4438" w14:textId="77777777" w:rsidR="00777789" w:rsidRPr="001E04E0" w:rsidRDefault="00777789" w:rsidP="00423F6A">
            <w:pPr>
              <w:rPr>
                <w:i/>
                <w:color w:val="0000FF"/>
              </w:rPr>
            </w:pPr>
            <w:r w:rsidRPr="001E04E0">
              <w:rPr>
                <w:i/>
                <w:color w:val="0000FF"/>
              </w:rPr>
              <w:t>Tóm tắt</w:t>
            </w:r>
          </w:p>
        </w:tc>
        <w:tc>
          <w:tcPr>
            <w:tcW w:w="7198" w:type="dxa"/>
          </w:tcPr>
          <w:p w14:paraId="466508A9"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16CDB1" w14:textId="77777777" w:rsidTr="00815C30">
        <w:tc>
          <w:tcPr>
            <w:tcW w:w="2045" w:type="dxa"/>
          </w:tcPr>
          <w:p w14:paraId="787B5DD8" w14:textId="77777777" w:rsidR="00777789" w:rsidRPr="001E04E0" w:rsidRDefault="00777789" w:rsidP="00423F6A">
            <w:pPr>
              <w:rPr>
                <w:i/>
                <w:color w:val="0000FF"/>
              </w:rPr>
            </w:pPr>
            <w:r w:rsidRPr="001E04E0">
              <w:rPr>
                <w:i/>
                <w:color w:val="0000FF"/>
              </w:rPr>
              <w:t>Dòng sự kiện chính</w:t>
            </w:r>
          </w:p>
        </w:tc>
        <w:tc>
          <w:tcPr>
            <w:tcW w:w="7198" w:type="dxa"/>
          </w:tcPr>
          <w:p w14:paraId="2FCC153D" w14:textId="77777777" w:rsidR="00777789" w:rsidRDefault="00777789" w:rsidP="00777789">
            <w:pPr>
              <w:pStyle w:val="BodyText"/>
              <w:numPr>
                <w:ilvl w:val="0"/>
                <w:numId w:val="3"/>
              </w:numPr>
              <w:jc w:val="both"/>
            </w:pPr>
            <w:r>
              <w:t>Admin chọn thanh taskbar</w:t>
            </w:r>
          </w:p>
          <w:p w14:paraId="4357A30C" w14:textId="77777777" w:rsidR="00777789" w:rsidRPr="0079333E" w:rsidRDefault="00777789" w:rsidP="00777789">
            <w:pPr>
              <w:pStyle w:val="BodyText"/>
              <w:numPr>
                <w:ilvl w:val="0"/>
                <w:numId w:val="3"/>
              </w:numPr>
              <w:jc w:val="both"/>
            </w:pPr>
            <w:r>
              <w:t>Admin chọn nút quản lý khách hàng</w:t>
            </w:r>
          </w:p>
        </w:tc>
      </w:tr>
      <w:tr w:rsidR="00777789" w:rsidRPr="001E04E0" w14:paraId="21C38BA0" w14:textId="77777777" w:rsidTr="00815C30">
        <w:tc>
          <w:tcPr>
            <w:tcW w:w="2045" w:type="dxa"/>
          </w:tcPr>
          <w:p w14:paraId="49DDB9F8" w14:textId="77777777" w:rsidR="00777789" w:rsidRPr="001E04E0" w:rsidRDefault="00777789" w:rsidP="00423F6A">
            <w:pPr>
              <w:rPr>
                <w:i/>
                <w:color w:val="0000FF"/>
              </w:rPr>
            </w:pPr>
            <w:r w:rsidRPr="001E04E0">
              <w:rPr>
                <w:i/>
                <w:color w:val="0000FF"/>
              </w:rPr>
              <w:t>Dòng sự kiện khác</w:t>
            </w:r>
          </w:p>
        </w:tc>
        <w:tc>
          <w:tcPr>
            <w:tcW w:w="7198" w:type="dxa"/>
          </w:tcPr>
          <w:p w14:paraId="5A34418C" w14:textId="77777777" w:rsidR="00777789" w:rsidRPr="001E04E0" w:rsidRDefault="00777789" w:rsidP="00423F6A">
            <w:r>
              <w:t>Không có</w:t>
            </w:r>
          </w:p>
        </w:tc>
      </w:tr>
      <w:tr w:rsidR="00777789" w:rsidRPr="001E04E0" w14:paraId="3F7FB241" w14:textId="77777777" w:rsidTr="00815C30">
        <w:tc>
          <w:tcPr>
            <w:tcW w:w="2045" w:type="dxa"/>
          </w:tcPr>
          <w:p w14:paraId="65D044F3" w14:textId="77777777" w:rsidR="00777789" w:rsidRPr="001E04E0" w:rsidRDefault="00777789" w:rsidP="00423F6A">
            <w:pPr>
              <w:rPr>
                <w:i/>
                <w:color w:val="0000FF"/>
              </w:rPr>
            </w:pPr>
            <w:r w:rsidRPr="001E04E0">
              <w:rPr>
                <w:i/>
                <w:color w:val="0000FF"/>
              </w:rPr>
              <w:t>Các yêu cầu đặc biệt</w:t>
            </w:r>
          </w:p>
        </w:tc>
        <w:tc>
          <w:tcPr>
            <w:tcW w:w="7198" w:type="dxa"/>
          </w:tcPr>
          <w:p w14:paraId="01F21797" w14:textId="77777777" w:rsidR="00777789" w:rsidRPr="00326BCD" w:rsidRDefault="00777789" w:rsidP="00423F6A">
            <w:pPr>
              <w:pStyle w:val="BodyText"/>
              <w:ind w:left="0"/>
              <w:jc w:val="both"/>
            </w:pPr>
            <w:r>
              <w:rPr>
                <w:lang w:val="en-US"/>
              </w:rPr>
              <w:t>Actor</w:t>
            </w:r>
            <w:r>
              <w:t xml:space="preserve"> phải có quyền truy cập Admin vào hệ thống</w:t>
            </w:r>
          </w:p>
        </w:tc>
      </w:tr>
      <w:tr w:rsidR="00777789" w:rsidRPr="001E04E0" w14:paraId="57C7C077" w14:textId="77777777" w:rsidTr="00815C30">
        <w:tc>
          <w:tcPr>
            <w:tcW w:w="2045" w:type="dxa"/>
          </w:tcPr>
          <w:p w14:paraId="20E63C83"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BAC305A"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CD3063">
              <w:t xml:space="preserve"> trên thanh taskbar tại bất kỳ cửa sổ nào trên ứng dụng</w:t>
            </w:r>
          </w:p>
        </w:tc>
      </w:tr>
      <w:tr w:rsidR="00777789" w:rsidRPr="001E04E0" w14:paraId="23F4C3DB" w14:textId="77777777" w:rsidTr="00815C30">
        <w:tc>
          <w:tcPr>
            <w:tcW w:w="2045" w:type="dxa"/>
          </w:tcPr>
          <w:p w14:paraId="252F71E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2832124C"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7F7A92CF" w14:textId="77777777" w:rsidTr="00815C30">
        <w:tc>
          <w:tcPr>
            <w:tcW w:w="2045" w:type="dxa"/>
          </w:tcPr>
          <w:p w14:paraId="000A5EA9" w14:textId="77777777" w:rsidR="00777789" w:rsidRPr="001E04E0" w:rsidRDefault="00777789" w:rsidP="00423F6A">
            <w:pPr>
              <w:rPr>
                <w:i/>
                <w:color w:val="0000FF"/>
              </w:rPr>
            </w:pPr>
            <w:r w:rsidRPr="001E04E0">
              <w:rPr>
                <w:i/>
                <w:color w:val="0000FF"/>
              </w:rPr>
              <w:t>Điểm mở rộng</w:t>
            </w:r>
          </w:p>
        </w:tc>
        <w:tc>
          <w:tcPr>
            <w:tcW w:w="7198" w:type="dxa"/>
          </w:tcPr>
          <w:p w14:paraId="28DE326B" w14:textId="77777777" w:rsidR="00777789" w:rsidRPr="007A36A1" w:rsidRDefault="00777789" w:rsidP="00777789">
            <w:pPr>
              <w:pStyle w:val="BodyText"/>
              <w:numPr>
                <w:ilvl w:val="0"/>
                <w:numId w:val="21"/>
              </w:numPr>
              <w:jc w:val="both"/>
              <w:rPr>
                <w:lang w:val="en-US"/>
              </w:rPr>
            </w:pPr>
            <w:r>
              <w:rPr>
                <w:lang w:val="en-US"/>
              </w:rPr>
              <w:t>Tìm</w:t>
            </w:r>
            <w:r>
              <w:t xml:space="preserve"> kiếm tài khoản</w:t>
            </w:r>
          </w:p>
          <w:p w14:paraId="6F40EF1D" w14:textId="77777777" w:rsidR="00777789" w:rsidRDefault="00777789" w:rsidP="00777789">
            <w:pPr>
              <w:pStyle w:val="BodyText"/>
              <w:numPr>
                <w:ilvl w:val="0"/>
                <w:numId w:val="22"/>
              </w:numPr>
              <w:jc w:val="both"/>
            </w:pPr>
            <w:r>
              <w:t>Admin nhập thông tin cần truy vấn</w:t>
            </w:r>
          </w:p>
          <w:p w14:paraId="29221483" w14:textId="77777777" w:rsidR="00777789" w:rsidRPr="007A36A1" w:rsidRDefault="00777789" w:rsidP="00777789">
            <w:pPr>
              <w:pStyle w:val="BodyText"/>
              <w:numPr>
                <w:ilvl w:val="0"/>
                <w:numId w:val="22"/>
              </w:numPr>
              <w:jc w:val="both"/>
            </w:pPr>
            <w:r>
              <w:t>Hệ thống hiện danh sách các tài khoản khách hàng phù hợp với thông tin truy vấn</w:t>
            </w:r>
          </w:p>
          <w:p w14:paraId="1B79AB80" w14:textId="77777777" w:rsidR="00777789" w:rsidRPr="007A36A1" w:rsidRDefault="00777789" w:rsidP="00777789">
            <w:pPr>
              <w:pStyle w:val="BodyText"/>
              <w:numPr>
                <w:ilvl w:val="0"/>
                <w:numId w:val="21"/>
              </w:numPr>
              <w:jc w:val="both"/>
              <w:rPr>
                <w:lang w:val="en-US"/>
              </w:rPr>
            </w:pPr>
            <w:r>
              <w:rPr>
                <w:lang w:val="en-US"/>
              </w:rPr>
              <w:t>Xem</w:t>
            </w:r>
            <w:r>
              <w:t xml:space="preserve"> danh sách tài khoản</w:t>
            </w:r>
          </w:p>
          <w:p w14:paraId="25B51309" w14:textId="77777777" w:rsidR="00777789" w:rsidRPr="007A36A1" w:rsidRDefault="00777789" w:rsidP="00777789">
            <w:pPr>
              <w:pStyle w:val="BodyText"/>
              <w:numPr>
                <w:ilvl w:val="0"/>
                <w:numId w:val="23"/>
              </w:numPr>
              <w:jc w:val="both"/>
              <w:rPr>
                <w:lang w:val="en-US"/>
              </w:rPr>
            </w:pPr>
            <w:r>
              <w:rPr>
                <w:lang w:val="en-US"/>
              </w:rPr>
              <w:t>Admin</w:t>
            </w:r>
            <w:r>
              <w:t xml:space="preserve"> chọn nút xem danh sách tài khoản</w:t>
            </w:r>
          </w:p>
          <w:p w14:paraId="2EA80953" w14:textId="77777777" w:rsidR="00777789" w:rsidRPr="00815C30" w:rsidRDefault="00777789" w:rsidP="00777789">
            <w:pPr>
              <w:pStyle w:val="BodyText"/>
              <w:numPr>
                <w:ilvl w:val="0"/>
                <w:numId w:val="23"/>
              </w:numPr>
              <w:jc w:val="both"/>
              <w:rPr>
                <w:lang w:val="en-US"/>
              </w:rPr>
            </w:pPr>
            <w:r>
              <w:rPr>
                <w:lang w:val="en-US"/>
              </w:rPr>
              <w:t>Hệ</w:t>
            </w:r>
            <w:r>
              <w:t xml:space="preserve"> thống hiện danh sách toàn bộ các tài khoản khách hàng</w:t>
            </w:r>
          </w:p>
        </w:tc>
      </w:tr>
    </w:tbl>
    <w:p w14:paraId="1C5F115A" w14:textId="77777777" w:rsidR="00777789" w:rsidRDefault="00777789" w:rsidP="00777789">
      <w:pPr>
        <w:spacing w:line="360" w:lineRule="auto"/>
        <w:jc w:val="both"/>
        <w:rPr>
          <w:i/>
          <w:color w:val="0000FF"/>
          <w:lang w:val="en-US"/>
        </w:rPr>
      </w:pPr>
    </w:p>
    <w:p w14:paraId="062970CE"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T</w:t>
      </w:r>
      <w:r>
        <w:rPr>
          <w:color w:val="0000FF"/>
        </w:rPr>
        <w:t>ìm kiếm tài khoản</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012482AA" w14:textId="77777777" w:rsidTr="00815C30">
        <w:tc>
          <w:tcPr>
            <w:tcW w:w="2045" w:type="dxa"/>
          </w:tcPr>
          <w:p w14:paraId="7ED950C5" w14:textId="77777777" w:rsidR="00777789" w:rsidRPr="001E04E0" w:rsidRDefault="00777789" w:rsidP="00423F6A">
            <w:pPr>
              <w:rPr>
                <w:i/>
                <w:color w:val="0000FF"/>
              </w:rPr>
            </w:pPr>
            <w:r w:rsidRPr="001E04E0">
              <w:rPr>
                <w:i/>
                <w:color w:val="0000FF"/>
              </w:rPr>
              <w:t>Tóm tắt</w:t>
            </w:r>
          </w:p>
        </w:tc>
        <w:tc>
          <w:tcPr>
            <w:tcW w:w="7198" w:type="dxa"/>
          </w:tcPr>
          <w:p w14:paraId="71FC8FC6" w14:textId="77777777" w:rsidR="00777789" w:rsidRPr="00CD3063" w:rsidRDefault="00777789" w:rsidP="00423F6A">
            <w:pPr>
              <w:pStyle w:val="BodyText"/>
              <w:ind w:left="0"/>
              <w:jc w:val="both"/>
            </w:pPr>
            <w:r>
              <w:t>Use case cho phép Admin tìm kiếm tài khoản bằng thông tin nhập vào</w:t>
            </w:r>
          </w:p>
        </w:tc>
      </w:tr>
      <w:tr w:rsidR="00777789" w:rsidRPr="001E04E0" w14:paraId="4E23E3E5" w14:textId="77777777" w:rsidTr="00815C30">
        <w:tc>
          <w:tcPr>
            <w:tcW w:w="2045" w:type="dxa"/>
          </w:tcPr>
          <w:p w14:paraId="70B55E3D" w14:textId="77777777" w:rsidR="00777789" w:rsidRPr="001E04E0" w:rsidRDefault="00777789" w:rsidP="00423F6A">
            <w:pPr>
              <w:rPr>
                <w:i/>
                <w:color w:val="0000FF"/>
              </w:rPr>
            </w:pPr>
            <w:r w:rsidRPr="001E04E0">
              <w:rPr>
                <w:i/>
                <w:color w:val="0000FF"/>
              </w:rPr>
              <w:t>Dòng sự kiện chính</w:t>
            </w:r>
          </w:p>
        </w:tc>
        <w:tc>
          <w:tcPr>
            <w:tcW w:w="7198" w:type="dxa"/>
          </w:tcPr>
          <w:p w14:paraId="78ED49FC" w14:textId="77777777" w:rsidR="00777789" w:rsidRDefault="00777789" w:rsidP="00777789">
            <w:pPr>
              <w:pStyle w:val="BodyText"/>
              <w:numPr>
                <w:ilvl w:val="0"/>
                <w:numId w:val="24"/>
              </w:numPr>
              <w:jc w:val="both"/>
            </w:pPr>
            <w:r>
              <w:t>Admin chọn thanh taskbar</w:t>
            </w:r>
          </w:p>
          <w:p w14:paraId="423C4FA5" w14:textId="77777777" w:rsidR="00777789" w:rsidRDefault="00777789" w:rsidP="00777789">
            <w:pPr>
              <w:pStyle w:val="BodyText"/>
              <w:numPr>
                <w:ilvl w:val="0"/>
                <w:numId w:val="24"/>
              </w:numPr>
              <w:jc w:val="both"/>
            </w:pPr>
            <w:r>
              <w:t>Admin chọn nút quản lý khách hàng</w:t>
            </w:r>
          </w:p>
          <w:p w14:paraId="1EC8339A" w14:textId="77777777" w:rsidR="00777789" w:rsidRDefault="00777789" w:rsidP="00777789">
            <w:pPr>
              <w:pStyle w:val="BodyText"/>
              <w:numPr>
                <w:ilvl w:val="0"/>
                <w:numId w:val="24"/>
              </w:numPr>
              <w:jc w:val="both"/>
            </w:pPr>
            <w:r>
              <w:t>Admin nhập thông tin cần truy vấn vào ô tìm kiếm</w:t>
            </w:r>
          </w:p>
          <w:p w14:paraId="01705971" w14:textId="77777777" w:rsidR="00777789" w:rsidRPr="00815C30" w:rsidRDefault="00777789" w:rsidP="00777789">
            <w:pPr>
              <w:pStyle w:val="BodyText"/>
              <w:numPr>
                <w:ilvl w:val="0"/>
                <w:numId w:val="24"/>
              </w:numPr>
              <w:jc w:val="both"/>
            </w:pPr>
            <w:r>
              <w:t>Admin chọn nút tìm</w:t>
            </w:r>
          </w:p>
        </w:tc>
      </w:tr>
      <w:tr w:rsidR="00777789" w:rsidRPr="001E04E0" w14:paraId="70254053" w14:textId="77777777" w:rsidTr="00815C30">
        <w:tc>
          <w:tcPr>
            <w:tcW w:w="2045" w:type="dxa"/>
          </w:tcPr>
          <w:p w14:paraId="51EAA999" w14:textId="77777777" w:rsidR="00777789" w:rsidRPr="001E04E0" w:rsidRDefault="00777789" w:rsidP="00423F6A">
            <w:pPr>
              <w:rPr>
                <w:i/>
                <w:color w:val="0000FF"/>
              </w:rPr>
            </w:pPr>
            <w:r w:rsidRPr="001E04E0">
              <w:rPr>
                <w:i/>
                <w:color w:val="0000FF"/>
              </w:rPr>
              <w:t>Dòng sự kiện khác</w:t>
            </w:r>
          </w:p>
        </w:tc>
        <w:tc>
          <w:tcPr>
            <w:tcW w:w="7198" w:type="dxa"/>
          </w:tcPr>
          <w:p w14:paraId="32793CFB" w14:textId="77777777" w:rsidR="00777789" w:rsidRPr="001E04E0" w:rsidRDefault="00777789" w:rsidP="00423F6A">
            <w:r>
              <w:t>Không có</w:t>
            </w:r>
          </w:p>
        </w:tc>
      </w:tr>
      <w:tr w:rsidR="00777789" w:rsidRPr="001E04E0" w14:paraId="3280B329" w14:textId="77777777" w:rsidTr="00815C30">
        <w:tc>
          <w:tcPr>
            <w:tcW w:w="2045" w:type="dxa"/>
          </w:tcPr>
          <w:p w14:paraId="60219381" w14:textId="77777777" w:rsidR="00777789" w:rsidRPr="001E04E0" w:rsidRDefault="00777789" w:rsidP="00423F6A">
            <w:pPr>
              <w:rPr>
                <w:i/>
                <w:color w:val="0000FF"/>
              </w:rPr>
            </w:pPr>
            <w:r w:rsidRPr="001E04E0">
              <w:rPr>
                <w:i/>
                <w:color w:val="0000FF"/>
              </w:rPr>
              <w:t>Các yêu cầu đặc biệt</w:t>
            </w:r>
          </w:p>
        </w:tc>
        <w:tc>
          <w:tcPr>
            <w:tcW w:w="7198" w:type="dxa"/>
          </w:tcPr>
          <w:p w14:paraId="0324B6A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41D2954E" w14:textId="77777777" w:rsidTr="00815C30">
        <w:tc>
          <w:tcPr>
            <w:tcW w:w="2045" w:type="dxa"/>
          </w:tcPr>
          <w:p w14:paraId="0E65FB19"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95EB855" w14:textId="77777777" w:rsidR="00777789" w:rsidRPr="00CD3063" w:rsidRDefault="00777789" w:rsidP="00423F6A">
            <w:pPr>
              <w:pStyle w:val="BodyText"/>
              <w:ind w:left="0"/>
              <w:jc w:val="both"/>
            </w:pPr>
            <w:r>
              <w:t xml:space="preserve">Admin </w:t>
            </w:r>
            <w:r w:rsidRPr="00CD3063">
              <w:t xml:space="preserve">có thể click vào nút </w:t>
            </w:r>
            <w:r>
              <w:t>quản lý khách hàng</w:t>
            </w:r>
            <w:r w:rsidRPr="0079333E">
              <w:t xml:space="preserve"> </w:t>
            </w:r>
            <w:r>
              <w:t>và nhập thông tin truy vấn</w:t>
            </w:r>
            <w:r w:rsidRPr="00CD3063">
              <w:t xml:space="preserve"> trên thanh taskbar tại bất kỳ cửa sổ nào trên ứng dụng</w:t>
            </w:r>
          </w:p>
        </w:tc>
      </w:tr>
      <w:tr w:rsidR="00777789" w:rsidRPr="001E04E0" w14:paraId="66835166" w14:textId="77777777" w:rsidTr="00815C30">
        <w:tc>
          <w:tcPr>
            <w:tcW w:w="2045" w:type="dxa"/>
          </w:tcPr>
          <w:p w14:paraId="46B6B81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6AC018C6" w14:textId="77777777" w:rsidR="00777789" w:rsidRPr="00CD3063" w:rsidRDefault="00777789" w:rsidP="00423F6A">
            <w:pPr>
              <w:pStyle w:val="BodyText"/>
              <w:ind w:left="0"/>
              <w:jc w:val="both"/>
            </w:pPr>
            <w:r>
              <w:t>Hệ thống hiện danh sách tài khoản phù hợp với thông tin truy vấn</w:t>
            </w:r>
          </w:p>
        </w:tc>
      </w:tr>
      <w:tr w:rsidR="00777789" w:rsidRPr="001E04E0" w14:paraId="64786D92" w14:textId="77777777" w:rsidTr="00815C30">
        <w:tc>
          <w:tcPr>
            <w:tcW w:w="2045" w:type="dxa"/>
          </w:tcPr>
          <w:p w14:paraId="56D69E5B" w14:textId="77777777" w:rsidR="00777789" w:rsidRPr="001E04E0" w:rsidRDefault="00777789" w:rsidP="00423F6A">
            <w:pPr>
              <w:rPr>
                <w:i/>
                <w:color w:val="0000FF"/>
              </w:rPr>
            </w:pPr>
            <w:r w:rsidRPr="001E04E0">
              <w:rPr>
                <w:i/>
                <w:color w:val="0000FF"/>
              </w:rPr>
              <w:t>Điểm mở rộng</w:t>
            </w:r>
          </w:p>
        </w:tc>
        <w:tc>
          <w:tcPr>
            <w:tcW w:w="7198" w:type="dxa"/>
          </w:tcPr>
          <w:p w14:paraId="0285DCE8" w14:textId="77777777" w:rsidR="00777789" w:rsidRPr="00815C30" w:rsidRDefault="00777789" w:rsidP="00423F6A">
            <w:pPr>
              <w:pStyle w:val="BodyText"/>
              <w:ind w:left="0"/>
              <w:jc w:val="both"/>
            </w:pPr>
            <w:r>
              <w:rPr>
                <w:lang w:val="en-US"/>
              </w:rPr>
              <w:t>Không</w:t>
            </w:r>
            <w:r>
              <w:t xml:space="preserve"> có</w:t>
            </w:r>
          </w:p>
        </w:tc>
      </w:tr>
    </w:tbl>
    <w:p w14:paraId="7B106A35" w14:textId="77777777" w:rsidR="00777789" w:rsidRDefault="00777789" w:rsidP="00777789">
      <w:pPr>
        <w:spacing w:line="360" w:lineRule="auto"/>
        <w:jc w:val="both"/>
        <w:rPr>
          <w:i/>
          <w:color w:val="0000FF"/>
          <w:lang w:val="en-US"/>
        </w:rPr>
      </w:pPr>
    </w:p>
    <w:p w14:paraId="3FC760E0"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Xem</w:t>
      </w:r>
      <w:r>
        <w:rPr>
          <w:color w:val="0000FF"/>
        </w:rPr>
        <w:t xml:space="preserve"> danh sách tài khoản</w:t>
      </w:r>
      <w:r w:rsidRPr="0037628A">
        <w:rPr>
          <w:color w:val="0000FF"/>
          <w:lang w:val="en-US"/>
        </w:rPr>
        <w:t>”</w:t>
      </w:r>
    </w:p>
    <w:tbl>
      <w:tblPr>
        <w:tblStyle w:val="TableGrid"/>
        <w:tblW w:w="0" w:type="auto"/>
        <w:tblLook w:val="04A0" w:firstRow="1" w:lastRow="0" w:firstColumn="1" w:lastColumn="0" w:noHBand="0" w:noVBand="1"/>
      </w:tblPr>
      <w:tblGrid>
        <w:gridCol w:w="2007"/>
        <w:gridCol w:w="7010"/>
      </w:tblGrid>
      <w:tr w:rsidR="00777789" w:rsidRPr="001E04E0" w14:paraId="490D9C7D" w14:textId="77777777" w:rsidTr="0079333E">
        <w:tc>
          <w:tcPr>
            <w:tcW w:w="2007" w:type="dxa"/>
          </w:tcPr>
          <w:p w14:paraId="5EDC4152" w14:textId="77777777" w:rsidR="00777789" w:rsidRPr="001E04E0" w:rsidRDefault="00777789" w:rsidP="00423F6A">
            <w:pPr>
              <w:rPr>
                <w:i/>
                <w:color w:val="0000FF"/>
              </w:rPr>
            </w:pPr>
            <w:r w:rsidRPr="001E04E0">
              <w:rPr>
                <w:i/>
                <w:color w:val="0000FF"/>
              </w:rPr>
              <w:t>Tóm tắt</w:t>
            </w:r>
          </w:p>
        </w:tc>
        <w:tc>
          <w:tcPr>
            <w:tcW w:w="7010" w:type="dxa"/>
          </w:tcPr>
          <w:p w14:paraId="42C2DFB9" w14:textId="77777777" w:rsidR="00777789" w:rsidRPr="00CD3063" w:rsidRDefault="00777789" w:rsidP="00423F6A">
            <w:pPr>
              <w:pStyle w:val="BodyText"/>
              <w:ind w:left="0"/>
              <w:jc w:val="both"/>
            </w:pPr>
            <w:r>
              <w:t>Use case cho phép Admin xem toàn bộ danh sách tài khoản khách hàng</w:t>
            </w:r>
          </w:p>
        </w:tc>
      </w:tr>
      <w:tr w:rsidR="00777789" w:rsidRPr="001E04E0" w14:paraId="53A8E7CF" w14:textId="77777777" w:rsidTr="0079333E">
        <w:tc>
          <w:tcPr>
            <w:tcW w:w="2007" w:type="dxa"/>
          </w:tcPr>
          <w:p w14:paraId="2A3950E9" w14:textId="77777777" w:rsidR="00777789" w:rsidRPr="001E04E0" w:rsidRDefault="00777789" w:rsidP="00423F6A">
            <w:pPr>
              <w:rPr>
                <w:i/>
                <w:color w:val="0000FF"/>
              </w:rPr>
            </w:pPr>
            <w:r w:rsidRPr="001E04E0">
              <w:rPr>
                <w:i/>
                <w:color w:val="0000FF"/>
              </w:rPr>
              <w:t>Dòng sự kiện chính</w:t>
            </w:r>
          </w:p>
        </w:tc>
        <w:tc>
          <w:tcPr>
            <w:tcW w:w="7010" w:type="dxa"/>
          </w:tcPr>
          <w:p w14:paraId="73E1CAE4" w14:textId="77777777" w:rsidR="00777789" w:rsidRDefault="00777789" w:rsidP="00777789">
            <w:pPr>
              <w:pStyle w:val="BodyText"/>
              <w:numPr>
                <w:ilvl w:val="0"/>
                <w:numId w:val="28"/>
              </w:numPr>
              <w:jc w:val="both"/>
            </w:pPr>
            <w:r>
              <w:t>Admin chọn thanh taskbar</w:t>
            </w:r>
          </w:p>
          <w:p w14:paraId="38317B46" w14:textId="77777777" w:rsidR="00777789" w:rsidRDefault="00777789" w:rsidP="00777789">
            <w:pPr>
              <w:pStyle w:val="BodyText"/>
              <w:numPr>
                <w:ilvl w:val="0"/>
                <w:numId w:val="28"/>
              </w:numPr>
              <w:jc w:val="both"/>
            </w:pPr>
            <w:r>
              <w:t>Admin chọn nút quản lý khách hàng</w:t>
            </w:r>
          </w:p>
          <w:p w14:paraId="5D52FC60" w14:textId="77777777" w:rsidR="00777789" w:rsidRPr="00815C30" w:rsidRDefault="00777789" w:rsidP="00777789">
            <w:pPr>
              <w:pStyle w:val="BodyText"/>
              <w:numPr>
                <w:ilvl w:val="0"/>
                <w:numId w:val="28"/>
              </w:numPr>
              <w:jc w:val="both"/>
            </w:pPr>
            <w:r>
              <w:t>Admin chọn nút xem danh sách khách hàng</w:t>
            </w:r>
          </w:p>
        </w:tc>
      </w:tr>
      <w:tr w:rsidR="00777789" w:rsidRPr="001E04E0" w14:paraId="052CA099" w14:textId="77777777" w:rsidTr="0079333E">
        <w:tc>
          <w:tcPr>
            <w:tcW w:w="2007" w:type="dxa"/>
          </w:tcPr>
          <w:p w14:paraId="11D1D07C" w14:textId="77777777" w:rsidR="00777789" w:rsidRPr="001E04E0" w:rsidRDefault="00777789" w:rsidP="00423F6A">
            <w:pPr>
              <w:rPr>
                <w:i/>
                <w:color w:val="0000FF"/>
              </w:rPr>
            </w:pPr>
            <w:r w:rsidRPr="001E04E0">
              <w:rPr>
                <w:i/>
                <w:color w:val="0000FF"/>
              </w:rPr>
              <w:t>Dòng sự kiện khác</w:t>
            </w:r>
          </w:p>
        </w:tc>
        <w:tc>
          <w:tcPr>
            <w:tcW w:w="7010" w:type="dxa"/>
          </w:tcPr>
          <w:p w14:paraId="3937E82F" w14:textId="77777777" w:rsidR="00777789" w:rsidRDefault="00777789" w:rsidP="00777789">
            <w:pPr>
              <w:pStyle w:val="BodyText"/>
              <w:numPr>
                <w:ilvl w:val="0"/>
                <w:numId w:val="51"/>
              </w:numPr>
              <w:jc w:val="both"/>
            </w:pPr>
            <w:r>
              <w:t>Admin chọn thanh taskbar</w:t>
            </w:r>
          </w:p>
          <w:p w14:paraId="30D32353" w14:textId="77777777" w:rsidR="00777789" w:rsidRDefault="00777789" w:rsidP="00777789">
            <w:pPr>
              <w:pStyle w:val="BodyText"/>
              <w:numPr>
                <w:ilvl w:val="0"/>
                <w:numId w:val="51"/>
              </w:numPr>
              <w:jc w:val="both"/>
            </w:pPr>
            <w:r>
              <w:t>Admin chọn nút quản lý khách hàng</w:t>
            </w:r>
          </w:p>
          <w:p w14:paraId="2EFEEF3C" w14:textId="77777777" w:rsidR="00777789" w:rsidRPr="001E04E0" w:rsidRDefault="00777789" w:rsidP="00777789">
            <w:pPr>
              <w:pStyle w:val="BodyText"/>
              <w:numPr>
                <w:ilvl w:val="0"/>
                <w:numId w:val="51"/>
              </w:numPr>
              <w:jc w:val="both"/>
            </w:pPr>
            <w:r>
              <w:t>Admin chọn tìm kiếm khách hàng</w:t>
            </w:r>
          </w:p>
        </w:tc>
      </w:tr>
      <w:tr w:rsidR="00777789" w:rsidRPr="001E04E0" w14:paraId="63C2ED9C" w14:textId="77777777" w:rsidTr="0079333E">
        <w:tc>
          <w:tcPr>
            <w:tcW w:w="2007" w:type="dxa"/>
          </w:tcPr>
          <w:p w14:paraId="1C19D238" w14:textId="77777777" w:rsidR="00777789" w:rsidRPr="001E04E0" w:rsidRDefault="00777789" w:rsidP="00423F6A">
            <w:pPr>
              <w:rPr>
                <w:i/>
                <w:color w:val="0000FF"/>
              </w:rPr>
            </w:pPr>
            <w:r w:rsidRPr="001E04E0">
              <w:rPr>
                <w:i/>
                <w:color w:val="0000FF"/>
              </w:rPr>
              <w:t>Các yêu cầu đặc biệt</w:t>
            </w:r>
          </w:p>
        </w:tc>
        <w:tc>
          <w:tcPr>
            <w:tcW w:w="7010" w:type="dxa"/>
          </w:tcPr>
          <w:p w14:paraId="25A2708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5A68D78" w14:textId="77777777" w:rsidTr="0079333E">
        <w:tc>
          <w:tcPr>
            <w:tcW w:w="2007" w:type="dxa"/>
          </w:tcPr>
          <w:p w14:paraId="48227754"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6D489C71" w14:textId="77777777" w:rsidR="00777789" w:rsidRPr="00CD3063" w:rsidRDefault="00777789" w:rsidP="00423F6A">
            <w:pPr>
              <w:pStyle w:val="BodyText"/>
              <w:ind w:left="0"/>
              <w:jc w:val="both"/>
            </w:pPr>
            <w:r>
              <w:t xml:space="preserve">Admin </w:t>
            </w:r>
            <w:r w:rsidRPr="00CD3063">
              <w:t xml:space="preserve">có thể click vào nút </w:t>
            </w:r>
            <w:r>
              <w:t>quản lý khách hàng và chọn xem danh sách khách hàng</w:t>
            </w:r>
            <w:r w:rsidRPr="00CD3063">
              <w:t xml:space="preserve"> trên thanh taskbar tại bất kỳ cửa sổ nào trên ứng dụng</w:t>
            </w:r>
          </w:p>
        </w:tc>
      </w:tr>
      <w:tr w:rsidR="00777789" w:rsidRPr="001E04E0" w14:paraId="7DB8D073" w14:textId="77777777" w:rsidTr="0079333E">
        <w:tc>
          <w:tcPr>
            <w:tcW w:w="2007" w:type="dxa"/>
          </w:tcPr>
          <w:p w14:paraId="318DF628"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E2933E6" w14:textId="77777777" w:rsidR="00777789" w:rsidRPr="00CD3063" w:rsidRDefault="00777789" w:rsidP="00423F6A">
            <w:pPr>
              <w:pStyle w:val="BodyText"/>
              <w:ind w:left="0"/>
              <w:jc w:val="both"/>
            </w:pPr>
            <w:r>
              <w:t>Hệ thống hiện toàn sách tài khoản khách hàng</w:t>
            </w:r>
          </w:p>
        </w:tc>
      </w:tr>
      <w:tr w:rsidR="00777789" w:rsidRPr="001E04E0" w14:paraId="1496899C" w14:textId="77777777" w:rsidTr="0079333E">
        <w:tc>
          <w:tcPr>
            <w:tcW w:w="2007" w:type="dxa"/>
          </w:tcPr>
          <w:p w14:paraId="3621BA13" w14:textId="77777777" w:rsidR="00777789" w:rsidRPr="001E04E0" w:rsidRDefault="00777789" w:rsidP="00423F6A">
            <w:pPr>
              <w:rPr>
                <w:i/>
                <w:color w:val="0000FF"/>
              </w:rPr>
            </w:pPr>
            <w:r w:rsidRPr="001E04E0">
              <w:rPr>
                <w:i/>
                <w:color w:val="0000FF"/>
              </w:rPr>
              <w:t>Điểm mở rộng</w:t>
            </w:r>
          </w:p>
        </w:tc>
        <w:tc>
          <w:tcPr>
            <w:tcW w:w="7010" w:type="dxa"/>
          </w:tcPr>
          <w:p w14:paraId="46EC2CC4" w14:textId="77777777" w:rsidR="00777789" w:rsidRPr="007A36A1" w:rsidRDefault="00777789" w:rsidP="00777789">
            <w:pPr>
              <w:pStyle w:val="BodyText"/>
              <w:numPr>
                <w:ilvl w:val="0"/>
                <w:numId w:val="25"/>
              </w:numPr>
              <w:jc w:val="both"/>
              <w:rPr>
                <w:lang w:val="en-US"/>
              </w:rPr>
            </w:pPr>
            <w:r>
              <w:rPr>
                <w:lang w:val="en-US"/>
              </w:rPr>
              <w:t>Xem</w:t>
            </w:r>
            <w:r>
              <w:t xml:space="preserve"> chi tiết tài khoản</w:t>
            </w:r>
          </w:p>
          <w:p w14:paraId="6D7E2814" w14:textId="77777777" w:rsidR="00777789" w:rsidRDefault="00777789" w:rsidP="00777789">
            <w:pPr>
              <w:pStyle w:val="BodyText"/>
              <w:numPr>
                <w:ilvl w:val="0"/>
                <w:numId w:val="26"/>
              </w:numPr>
              <w:jc w:val="both"/>
            </w:pPr>
            <w:r>
              <w:t>Admin có thể nhấp vào ô thông tin tài khoản để xem thông tin chi tiết của tài khoản</w:t>
            </w:r>
          </w:p>
          <w:p w14:paraId="1BD46F0B" w14:textId="77777777" w:rsidR="00777789" w:rsidRPr="007A36A1" w:rsidRDefault="00777789" w:rsidP="00777789">
            <w:pPr>
              <w:pStyle w:val="BodyText"/>
              <w:numPr>
                <w:ilvl w:val="0"/>
                <w:numId w:val="25"/>
              </w:numPr>
              <w:jc w:val="both"/>
              <w:rPr>
                <w:lang w:val="en-US"/>
              </w:rPr>
            </w:pPr>
            <w:r>
              <w:rPr>
                <w:lang w:val="en-US"/>
              </w:rPr>
              <w:t>Xóa</w:t>
            </w:r>
            <w:r>
              <w:t xml:space="preserve"> tài khoản</w:t>
            </w:r>
          </w:p>
          <w:p w14:paraId="3FB4C280" w14:textId="77777777" w:rsidR="00777789" w:rsidRPr="005C3F33" w:rsidRDefault="00777789" w:rsidP="00777789">
            <w:pPr>
              <w:pStyle w:val="BodyText"/>
              <w:numPr>
                <w:ilvl w:val="0"/>
                <w:numId w:val="27"/>
              </w:numPr>
              <w:jc w:val="both"/>
              <w:rPr>
                <w:lang w:val="en-US"/>
              </w:rPr>
            </w:pPr>
            <w:r>
              <w:rPr>
                <w:lang w:val="en-US"/>
              </w:rPr>
              <w:t>Admin</w:t>
            </w:r>
            <w:r>
              <w:t xml:space="preserve"> có thể nhấn vào nút xóa tài khoản ở ô thông tin tài khoản để xóa tài khoản</w:t>
            </w:r>
          </w:p>
        </w:tc>
      </w:tr>
    </w:tbl>
    <w:p w14:paraId="6E29E8BB" w14:textId="77777777" w:rsidR="00777789" w:rsidRDefault="00777789" w:rsidP="00777789">
      <w:pPr>
        <w:spacing w:line="360" w:lineRule="auto"/>
        <w:jc w:val="both"/>
        <w:rPr>
          <w:i/>
          <w:color w:val="0000FF"/>
          <w:lang w:val="en-US"/>
        </w:rPr>
      </w:pPr>
    </w:p>
    <w:p w14:paraId="58D23D93"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Xem</w:t>
      </w:r>
      <w:r>
        <w:rPr>
          <w:color w:val="0000FF"/>
        </w:rPr>
        <w:t xml:space="preserve"> thông tin chi tiết tài khoản khách</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6DD8B140" w14:textId="77777777" w:rsidTr="00815C30">
        <w:tc>
          <w:tcPr>
            <w:tcW w:w="2045" w:type="dxa"/>
          </w:tcPr>
          <w:p w14:paraId="1491231F" w14:textId="77777777" w:rsidR="00777789" w:rsidRPr="001E04E0" w:rsidRDefault="00777789" w:rsidP="00423F6A">
            <w:pPr>
              <w:rPr>
                <w:i/>
                <w:color w:val="0000FF"/>
              </w:rPr>
            </w:pPr>
            <w:r w:rsidRPr="001E04E0">
              <w:rPr>
                <w:i/>
                <w:color w:val="0000FF"/>
              </w:rPr>
              <w:t>Tóm tắt</w:t>
            </w:r>
          </w:p>
        </w:tc>
        <w:tc>
          <w:tcPr>
            <w:tcW w:w="7198" w:type="dxa"/>
          </w:tcPr>
          <w:p w14:paraId="1EFD1343" w14:textId="77777777" w:rsidR="00777789" w:rsidRPr="00CD3063" w:rsidRDefault="00777789" w:rsidP="00423F6A">
            <w:pPr>
              <w:pStyle w:val="BodyText"/>
              <w:ind w:left="0"/>
              <w:jc w:val="both"/>
            </w:pPr>
            <w:r>
              <w:t>Use case cho phép Admin xem thông tin chi tiết của khách hàng cụ thể</w:t>
            </w:r>
          </w:p>
        </w:tc>
      </w:tr>
      <w:tr w:rsidR="00777789" w:rsidRPr="001E04E0" w14:paraId="03EABD58" w14:textId="77777777" w:rsidTr="00815C30">
        <w:tc>
          <w:tcPr>
            <w:tcW w:w="2045" w:type="dxa"/>
          </w:tcPr>
          <w:p w14:paraId="2D14E222" w14:textId="77777777" w:rsidR="00777789" w:rsidRPr="001E04E0" w:rsidRDefault="00777789" w:rsidP="00423F6A">
            <w:pPr>
              <w:rPr>
                <w:i/>
                <w:color w:val="0000FF"/>
              </w:rPr>
            </w:pPr>
            <w:r w:rsidRPr="001E04E0">
              <w:rPr>
                <w:i/>
                <w:color w:val="0000FF"/>
              </w:rPr>
              <w:t>Dòng sự kiện chính</w:t>
            </w:r>
          </w:p>
        </w:tc>
        <w:tc>
          <w:tcPr>
            <w:tcW w:w="7198" w:type="dxa"/>
          </w:tcPr>
          <w:p w14:paraId="1533EBD3" w14:textId="77777777" w:rsidR="00777789" w:rsidRPr="00815C30" w:rsidRDefault="00777789" w:rsidP="00777789">
            <w:pPr>
              <w:pStyle w:val="BodyText"/>
              <w:numPr>
                <w:ilvl w:val="0"/>
                <w:numId w:val="29"/>
              </w:numPr>
              <w:jc w:val="both"/>
            </w:pPr>
            <w:r>
              <w:t>Ở màn hình xem danh sách tài khoản, Admin chọn 1 tài khoản để xem thông tin chi tiết</w:t>
            </w:r>
          </w:p>
        </w:tc>
      </w:tr>
      <w:tr w:rsidR="00777789" w:rsidRPr="001E04E0" w14:paraId="67EE8A4B" w14:textId="77777777" w:rsidTr="00815C30">
        <w:tc>
          <w:tcPr>
            <w:tcW w:w="2045" w:type="dxa"/>
          </w:tcPr>
          <w:p w14:paraId="5F6E9B94" w14:textId="77777777" w:rsidR="00777789" w:rsidRPr="001E04E0" w:rsidRDefault="00777789" w:rsidP="00423F6A">
            <w:pPr>
              <w:rPr>
                <w:i/>
                <w:color w:val="0000FF"/>
              </w:rPr>
            </w:pPr>
            <w:r w:rsidRPr="001E04E0">
              <w:rPr>
                <w:i/>
                <w:color w:val="0000FF"/>
              </w:rPr>
              <w:t>Dòng sự kiện khác</w:t>
            </w:r>
          </w:p>
        </w:tc>
        <w:tc>
          <w:tcPr>
            <w:tcW w:w="7198" w:type="dxa"/>
          </w:tcPr>
          <w:p w14:paraId="315368F7" w14:textId="77777777" w:rsidR="00777789" w:rsidRPr="001E04E0" w:rsidRDefault="00777789" w:rsidP="00423F6A">
            <w:r>
              <w:t>Không có</w:t>
            </w:r>
          </w:p>
        </w:tc>
      </w:tr>
      <w:tr w:rsidR="00777789" w:rsidRPr="001E04E0" w14:paraId="6E047DA4" w14:textId="77777777" w:rsidTr="00815C30">
        <w:tc>
          <w:tcPr>
            <w:tcW w:w="2045" w:type="dxa"/>
          </w:tcPr>
          <w:p w14:paraId="453C52C9" w14:textId="77777777" w:rsidR="00777789" w:rsidRPr="001E04E0" w:rsidRDefault="00777789" w:rsidP="00423F6A">
            <w:pPr>
              <w:rPr>
                <w:i/>
                <w:color w:val="0000FF"/>
              </w:rPr>
            </w:pPr>
            <w:r w:rsidRPr="001E04E0">
              <w:rPr>
                <w:i/>
                <w:color w:val="0000FF"/>
              </w:rPr>
              <w:t>Các yêu cầu đặc biệt</w:t>
            </w:r>
          </w:p>
        </w:tc>
        <w:tc>
          <w:tcPr>
            <w:tcW w:w="7198" w:type="dxa"/>
          </w:tcPr>
          <w:p w14:paraId="3640C64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4037B28" w14:textId="77777777" w:rsidTr="00815C30">
        <w:tc>
          <w:tcPr>
            <w:tcW w:w="2045" w:type="dxa"/>
          </w:tcPr>
          <w:p w14:paraId="3D54FE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0B7534E" w14:textId="77777777" w:rsidR="00777789" w:rsidRPr="00CD3063" w:rsidRDefault="00777789" w:rsidP="00423F6A">
            <w:pPr>
              <w:pStyle w:val="BodyText"/>
              <w:ind w:left="0"/>
              <w:jc w:val="both"/>
            </w:pPr>
            <w:r>
              <w:t>Admin đang ở màn hình xem danh sách tài khoản</w:t>
            </w:r>
          </w:p>
        </w:tc>
      </w:tr>
      <w:tr w:rsidR="00777789" w:rsidRPr="001E04E0" w14:paraId="788D3364" w14:textId="77777777" w:rsidTr="00815C30">
        <w:tc>
          <w:tcPr>
            <w:tcW w:w="2045" w:type="dxa"/>
          </w:tcPr>
          <w:p w14:paraId="64985A43"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3CBB28A" w14:textId="77777777" w:rsidR="00777789" w:rsidRPr="00CD3063" w:rsidRDefault="00777789" w:rsidP="00423F6A">
            <w:pPr>
              <w:pStyle w:val="BodyText"/>
              <w:ind w:left="0"/>
              <w:jc w:val="both"/>
            </w:pPr>
            <w:r>
              <w:t>Hệ thống hiện các thông tin chi tiết của tài khoản khách hàng mà Admin đã chọn</w:t>
            </w:r>
          </w:p>
        </w:tc>
      </w:tr>
      <w:tr w:rsidR="00777789" w:rsidRPr="001E04E0" w14:paraId="5A8BAFE2" w14:textId="77777777" w:rsidTr="00815C30">
        <w:tc>
          <w:tcPr>
            <w:tcW w:w="2045" w:type="dxa"/>
          </w:tcPr>
          <w:p w14:paraId="5BF98CAC" w14:textId="77777777" w:rsidR="00777789" w:rsidRPr="001E04E0" w:rsidRDefault="00777789" w:rsidP="00423F6A">
            <w:pPr>
              <w:rPr>
                <w:i/>
                <w:color w:val="0000FF"/>
              </w:rPr>
            </w:pPr>
            <w:r w:rsidRPr="001E04E0">
              <w:rPr>
                <w:i/>
                <w:color w:val="0000FF"/>
              </w:rPr>
              <w:t>Điểm mở rộng</w:t>
            </w:r>
          </w:p>
        </w:tc>
        <w:tc>
          <w:tcPr>
            <w:tcW w:w="7198" w:type="dxa"/>
          </w:tcPr>
          <w:p w14:paraId="0F967A61" w14:textId="77777777" w:rsidR="00777789" w:rsidRDefault="00777789" w:rsidP="00777789">
            <w:pPr>
              <w:pStyle w:val="BodyText"/>
              <w:numPr>
                <w:ilvl w:val="0"/>
                <w:numId w:val="33"/>
              </w:numPr>
              <w:jc w:val="both"/>
            </w:pPr>
            <w:r>
              <w:t>Xóa tài khoản</w:t>
            </w:r>
          </w:p>
          <w:p w14:paraId="1AE19130" w14:textId="77777777" w:rsidR="00777789" w:rsidRPr="005C3F33" w:rsidRDefault="00777789" w:rsidP="00777789">
            <w:pPr>
              <w:pStyle w:val="BodyText"/>
              <w:numPr>
                <w:ilvl w:val="0"/>
                <w:numId w:val="34"/>
              </w:numPr>
              <w:jc w:val="both"/>
            </w:pPr>
            <w:r>
              <w:t>Admin có thể nhấn nút xóa tài khoản ở trang xem thông tin chi tiết của tài khoản</w:t>
            </w:r>
          </w:p>
        </w:tc>
      </w:tr>
    </w:tbl>
    <w:p w14:paraId="3BE75BF3" w14:textId="77777777" w:rsidR="00777789" w:rsidRPr="005C3F33" w:rsidRDefault="00777789" w:rsidP="00777789">
      <w:pPr>
        <w:spacing w:line="360" w:lineRule="auto"/>
        <w:jc w:val="both"/>
        <w:rPr>
          <w:i/>
          <w:color w:val="0000FF"/>
        </w:rPr>
      </w:pPr>
    </w:p>
    <w:p w14:paraId="35BF53DE"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Xóa</w:t>
      </w:r>
      <w:r>
        <w:rPr>
          <w:color w:val="0000FF"/>
        </w:rPr>
        <w:t xml:space="preserve"> tài khoản khách hàng</w:t>
      </w:r>
      <w:r w:rsidRPr="0037628A">
        <w:rPr>
          <w:color w:val="0000FF"/>
          <w:lang w:val="en-US"/>
        </w:rPr>
        <w:t>”</w:t>
      </w:r>
    </w:p>
    <w:tbl>
      <w:tblPr>
        <w:tblStyle w:val="TableGrid"/>
        <w:tblW w:w="0" w:type="auto"/>
        <w:tblLook w:val="04A0" w:firstRow="1" w:lastRow="0" w:firstColumn="1" w:lastColumn="0" w:noHBand="0" w:noVBand="1"/>
      </w:tblPr>
      <w:tblGrid>
        <w:gridCol w:w="2007"/>
        <w:gridCol w:w="7010"/>
      </w:tblGrid>
      <w:tr w:rsidR="00777789" w:rsidRPr="001E04E0" w14:paraId="668E6D36" w14:textId="77777777" w:rsidTr="007358A4">
        <w:tc>
          <w:tcPr>
            <w:tcW w:w="2007" w:type="dxa"/>
          </w:tcPr>
          <w:p w14:paraId="08013648" w14:textId="77777777" w:rsidR="00777789" w:rsidRPr="001E04E0" w:rsidRDefault="00777789" w:rsidP="00423F6A">
            <w:pPr>
              <w:rPr>
                <w:i/>
                <w:color w:val="0000FF"/>
              </w:rPr>
            </w:pPr>
            <w:r w:rsidRPr="001E04E0">
              <w:rPr>
                <w:i/>
                <w:color w:val="0000FF"/>
              </w:rPr>
              <w:t>Tóm tắt</w:t>
            </w:r>
          </w:p>
        </w:tc>
        <w:tc>
          <w:tcPr>
            <w:tcW w:w="7010" w:type="dxa"/>
          </w:tcPr>
          <w:p w14:paraId="318C1856" w14:textId="77777777" w:rsidR="00777789" w:rsidRPr="00CD3063" w:rsidRDefault="00777789" w:rsidP="00423F6A">
            <w:pPr>
              <w:pStyle w:val="BodyText"/>
              <w:ind w:left="0"/>
              <w:jc w:val="both"/>
            </w:pPr>
            <w:r>
              <w:t>Use case cho phép Admin xóa tài khoản khách hàng khỏi hệ thống</w:t>
            </w:r>
          </w:p>
        </w:tc>
      </w:tr>
      <w:tr w:rsidR="00777789" w:rsidRPr="001E04E0" w14:paraId="26479062" w14:textId="77777777" w:rsidTr="007358A4">
        <w:tc>
          <w:tcPr>
            <w:tcW w:w="2007" w:type="dxa"/>
          </w:tcPr>
          <w:p w14:paraId="0100A5E2" w14:textId="77777777" w:rsidR="00777789" w:rsidRPr="001E04E0" w:rsidRDefault="00777789" w:rsidP="00423F6A">
            <w:pPr>
              <w:rPr>
                <w:i/>
                <w:color w:val="0000FF"/>
              </w:rPr>
            </w:pPr>
            <w:r w:rsidRPr="001E04E0">
              <w:rPr>
                <w:i/>
                <w:color w:val="0000FF"/>
              </w:rPr>
              <w:t>Dòng sự kiện chính</w:t>
            </w:r>
          </w:p>
        </w:tc>
        <w:tc>
          <w:tcPr>
            <w:tcW w:w="7010" w:type="dxa"/>
          </w:tcPr>
          <w:p w14:paraId="10E88CD8" w14:textId="77777777" w:rsidR="00777789" w:rsidRDefault="00777789" w:rsidP="00777789">
            <w:pPr>
              <w:pStyle w:val="BodyText"/>
              <w:numPr>
                <w:ilvl w:val="0"/>
                <w:numId w:val="35"/>
              </w:numPr>
              <w:jc w:val="both"/>
            </w:pPr>
            <w:r>
              <w:t>Ở màn hình xem thông tin chi tiết tài khoản khách hàng, Admin nhấn nút xóa tài khoản</w:t>
            </w:r>
          </w:p>
          <w:p w14:paraId="447007B9" w14:textId="77777777" w:rsidR="00777789" w:rsidRPr="00CD3063" w:rsidRDefault="00777789" w:rsidP="00777789">
            <w:pPr>
              <w:pStyle w:val="BodyText"/>
              <w:numPr>
                <w:ilvl w:val="0"/>
                <w:numId w:val="35"/>
              </w:numPr>
              <w:jc w:val="both"/>
            </w:pPr>
            <w:r>
              <w:t>Admin xác nhận yêu cầu xóa tài khoản</w:t>
            </w:r>
          </w:p>
          <w:p w14:paraId="18E50D9A" w14:textId="77777777" w:rsidR="00777789" w:rsidRPr="00815C30" w:rsidRDefault="00777789" w:rsidP="00423F6A">
            <w:pPr>
              <w:pStyle w:val="BodyText"/>
              <w:jc w:val="both"/>
            </w:pPr>
          </w:p>
        </w:tc>
      </w:tr>
      <w:tr w:rsidR="00777789" w:rsidRPr="001E04E0" w14:paraId="5434DB48" w14:textId="77777777" w:rsidTr="007358A4">
        <w:tc>
          <w:tcPr>
            <w:tcW w:w="2007" w:type="dxa"/>
          </w:tcPr>
          <w:p w14:paraId="227AC55D" w14:textId="77777777" w:rsidR="00777789" w:rsidRPr="001E04E0" w:rsidRDefault="00777789" w:rsidP="00423F6A">
            <w:pPr>
              <w:rPr>
                <w:i/>
                <w:color w:val="0000FF"/>
              </w:rPr>
            </w:pPr>
            <w:r w:rsidRPr="001E04E0">
              <w:rPr>
                <w:i/>
                <w:color w:val="0000FF"/>
              </w:rPr>
              <w:t>Dòng sự kiện khác</w:t>
            </w:r>
          </w:p>
        </w:tc>
        <w:tc>
          <w:tcPr>
            <w:tcW w:w="7010" w:type="dxa"/>
          </w:tcPr>
          <w:p w14:paraId="5AF23861" w14:textId="77777777" w:rsidR="00777789" w:rsidRDefault="00777789" w:rsidP="00423F6A">
            <w:r w:rsidRPr="007358A4">
              <w:t>Dòng sự kiện khác #</w:t>
            </w:r>
            <w:r>
              <w:t>1: Admin xóa tài khoản từ màn hình xem danh sách</w:t>
            </w:r>
          </w:p>
          <w:p w14:paraId="1969D8E7" w14:textId="77777777" w:rsidR="00777789" w:rsidRDefault="00777789" w:rsidP="00777789">
            <w:pPr>
              <w:pStyle w:val="BodyText"/>
              <w:numPr>
                <w:ilvl w:val="0"/>
                <w:numId w:val="36"/>
              </w:numPr>
              <w:jc w:val="both"/>
            </w:pPr>
            <w:r>
              <w:t>Ở màn hình xem danh sách tài khoản, Amin chọn nút xóa tài khoản ở ô thông tin tài khoản</w:t>
            </w:r>
          </w:p>
          <w:p w14:paraId="0CB2CC78" w14:textId="77777777" w:rsidR="00777789" w:rsidRDefault="00777789" w:rsidP="00777789">
            <w:pPr>
              <w:pStyle w:val="BodyText"/>
              <w:numPr>
                <w:ilvl w:val="0"/>
                <w:numId w:val="36"/>
              </w:numPr>
              <w:jc w:val="both"/>
            </w:pPr>
            <w:r>
              <w:t>Tiếp tục ở bước #2</w:t>
            </w:r>
          </w:p>
          <w:p w14:paraId="425AD410" w14:textId="77777777" w:rsidR="00777789" w:rsidRDefault="00777789" w:rsidP="00423F6A">
            <w:r w:rsidRPr="007358A4">
              <w:t>Dòng sự kiện khác #</w:t>
            </w:r>
            <w:r>
              <w:t>2: Admin không xác nhận yêu cầu xóa tài khoản</w:t>
            </w:r>
          </w:p>
          <w:p w14:paraId="318633B1" w14:textId="77777777" w:rsidR="00777789" w:rsidRDefault="00777789" w:rsidP="00777789">
            <w:pPr>
              <w:pStyle w:val="BodyText"/>
              <w:numPr>
                <w:ilvl w:val="0"/>
                <w:numId w:val="38"/>
              </w:numPr>
              <w:jc w:val="both"/>
            </w:pPr>
            <w:r>
              <w:t>Ở bước #2 của dòng sự kiện chính, Admin hủy yêu cầu xóa tài khoản</w:t>
            </w:r>
          </w:p>
          <w:p w14:paraId="0479EAE4" w14:textId="77777777" w:rsidR="00777789" w:rsidRPr="001E04E0" w:rsidRDefault="00777789" w:rsidP="00777789">
            <w:pPr>
              <w:pStyle w:val="BodyText"/>
              <w:numPr>
                <w:ilvl w:val="0"/>
                <w:numId w:val="38"/>
              </w:numPr>
              <w:jc w:val="both"/>
            </w:pPr>
            <w:r>
              <w:t>Hệ thống quay lại màn hình trước</w:t>
            </w:r>
          </w:p>
        </w:tc>
      </w:tr>
      <w:tr w:rsidR="00777789" w:rsidRPr="001E04E0" w14:paraId="75C38F89" w14:textId="77777777" w:rsidTr="007358A4">
        <w:tc>
          <w:tcPr>
            <w:tcW w:w="2007" w:type="dxa"/>
          </w:tcPr>
          <w:p w14:paraId="0ACD4AAD" w14:textId="77777777" w:rsidR="00777789" w:rsidRPr="001E04E0" w:rsidRDefault="00777789" w:rsidP="00423F6A">
            <w:pPr>
              <w:rPr>
                <w:i/>
                <w:color w:val="0000FF"/>
              </w:rPr>
            </w:pPr>
            <w:r w:rsidRPr="001E04E0">
              <w:rPr>
                <w:i/>
                <w:color w:val="0000FF"/>
              </w:rPr>
              <w:t>Các yêu cầu đặc biệt</w:t>
            </w:r>
          </w:p>
        </w:tc>
        <w:tc>
          <w:tcPr>
            <w:tcW w:w="7010" w:type="dxa"/>
          </w:tcPr>
          <w:p w14:paraId="00B6897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70EB199" w14:textId="77777777" w:rsidTr="007358A4">
        <w:tc>
          <w:tcPr>
            <w:tcW w:w="2007" w:type="dxa"/>
          </w:tcPr>
          <w:p w14:paraId="6A6672A7"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77496E05" w14:textId="77777777" w:rsidR="00777789" w:rsidRPr="00CD3063" w:rsidRDefault="00777789" w:rsidP="00423F6A">
            <w:pPr>
              <w:pStyle w:val="BodyText"/>
              <w:ind w:left="0"/>
              <w:jc w:val="both"/>
            </w:pPr>
            <w:r>
              <w:t>Thông tin tài khoản được lưu trữ trong cơ sở dữ liệu của hệ thống</w:t>
            </w:r>
          </w:p>
        </w:tc>
      </w:tr>
      <w:tr w:rsidR="00777789" w:rsidRPr="001E04E0" w14:paraId="073335BD" w14:textId="77777777" w:rsidTr="007358A4">
        <w:tc>
          <w:tcPr>
            <w:tcW w:w="2007" w:type="dxa"/>
          </w:tcPr>
          <w:p w14:paraId="69C0171E"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0943C041" w14:textId="77777777" w:rsidR="00777789" w:rsidRPr="00CD3063" w:rsidRDefault="00777789" w:rsidP="00423F6A">
            <w:pPr>
              <w:pStyle w:val="BodyText"/>
              <w:ind w:left="0"/>
              <w:jc w:val="both"/>
            </w:pPr>
            <w:r>
              <w:t>Thông tin tài khoản bị xóa khỏi cơ sở dữ liệu của hệ thống</w:t>
            </w:r>
          </w:p>
        </w:tc>
      </w:tr>
      <w:tr w:rsidR="00777789" w:rsidRPr="001E04E0" w14:paraId="4EF7959F" w14:textId="77777777" w:rsidTr="007358A4">
        <w:tc>
          <w:tcPr>
            <w:tcW w:w="2007" w:type="dxa"/>
          </w:tcPr>
          <w:p w14:paraId="52A14902" w14:textId="77777777" w:rsidR="00777789" w:rsidRPr="001E04E0" w:rsidRDefault="00777789" w:rsidP="00423F6A">
            <w:pPr>
              <w:rPr>
                <w:i/>
                <w:color w:val="0000FF"/>
              </w:rPr>
            </w:pPr>
            <w:r w:rsidRPr="001E04E0">
              <w:rPr>
                <w:i/>
                <w:color w:val="0000FF"/>
              </w:rPr>
              <w:t>Điểm mở rộng</w:t>
            </w:r>
          </w:p>
        </w:tc>
        <w:tc>
          <w:tcPr>
            <w:tcW w:w="7010" w:type="dxa"/>
          </w:tcPr>
          <w:p w14:paraId="107AB828" w14:textId="77777777" w:rsidR="00777789" w:rsidRPr="007358A4" w:rsidRDefault="00777789" w:rsidP="00423F6A">
            <w:pPr>
              <w:pStyle w:val="BodyText"/>
              <w:ind w:left="0"/>
              <w:jc w:val="both"/>
            </w:pPr>
            <w:r>
              <w:rPr>
                <w:lang w:val="en-US"/>
              </w:rPr>
              <w:t>Không</w:t>
            </w:r>
            <w:r>
              <w:t xml:space="preserve"> có</w:t>
            </w:r>
          </w:p>
        </w:tc>
      </w:tr>
    </w:tbl>
    <w:p w14:paraId="0B33CC5B" w14:textId="77777777" w:rsidR="00777789" w:rsidRDefault="00777789" w:rsidP="00777789">
      <w:pPr>
        <w:spacing w:line="360" w:lineRule="auto"/>
        <w:jc w:val="both"/>
        <w:rPr>
          <w:i/>
          <w:color w:val="0000FF"/>
          <w:lang w:val="en-US"/>
        </w:rPr>
      </w:pPr>
    </w:p>
    <w:p w14:paraId="5D337F7F"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Quản</w:t>
      </w:r>
      <w:r>
        <w:rPr>
          <w:color w:val="0000FF"/>
        </w:rPr>
        <w:t xml:space="preserve"> lý sản phẩm</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6726B35A" w14:textId="77777777" w:rsidTr="00815C30">
        <w:tc>
          <w:tcPr>
            <w:tcW w:w="2045" w:type="dxa"/>
          </w:tcPr>
          <w:p w14:paraId="1BAF0D12" w14:textId="77777777" w:rsidR="00777789" w:rsidRPr="001E04E0" w:rsidRDefault="00777789" w:rsidP="00423F6A">
            <w:pPr>
              <w:rPr>
                <w:i/>
                <w:color w:val="0000FF"/>
              </w:rPr>
            </w:pPr>
            <w:r w:rsidRPr="001E04E0">
              <w:rPr>
                <w:i/>
                <w:color w:val="0000FF"/>
              </w:rPr>
              <w:t>Tóm tắt</w:t>
            </w:r>
          </w:p>
        </w:tc>
        <w:tc>
          <w:tcPr>
            <w:tcW w:w="7198" w:type="dxa"/>
          </w:tcPr>
          <w:p w14:paraId="25952E87" w14:textId="77777777" w:rsidR="00777789" w:rsidRPr="00CD3063" w:rsidRDefault="00777789" w:rsidP="00423F6A">
            <w:pPr>
              <w:pStyle w:val="BodyText"/>
              <w:ind w:left="0"/>
              <w:jc w:val="both"/>
            </w:pPr>
            <w:r>
              <w:t>Use case cho phép Admin theo dõi và quản lý các sản phẩm được bán trong hệ thống</w:t>
            </w:r>
          </w:p>
        </w:tc>
      </w:tr>
      <w:tr w:rsidR="00777789" w:rsidRPr="001E04E0" w14:paraId="4E98B57E" w14:textId="77777777" w:rsidTr="00815C30">
        <w:tc>
          <w:tcPr>
            <w:tcW w:w="2045" w:type="dxa"/>
          </w:tcPr>
          <w:p w14:paraId="52BB7A62" w14:textId="77777777" w:rsidR="00777789" w:rsidRPr="001E04E0" w:rsidRDefault="00777789" w:rsidP="00423F6A">
            <w:pPr>
              <w:rPr>
                <w:i/>
                <w:color w:val="0000FF"/>
              </w:rPr>
            </w:pPr>
            <w:r w:rsidRPr="001E04E0">
              <w:rPr>
                <w:i/>
                <w:color w:val="0000FF"/>
              </w:rPr>
              <w:t>Dòng sự kiện chính</w:t>
            </w:r>
          </w:p>
        </w:tc>
        <w:tc>
          <w:tcPr>
            <w:tcW w:w="7198" w:type="dxa"/>
          </w:tcPr>
          <w:p w14:paraId="7D52D0A6" w14:textId="77777777" w:rsidR="00777789" w:rsidRDefault="00777789" w:rsidP="00777789">
            <w:pPr>
              <w:pStyle w:val="BodyText"/>
              <w:numPr>
                <w:ilvl w:val="0"/>
                <w:numId w:val="37"/>
              </w:numPr>
              <w:jc w:val="both"/>
            </w:pPr>
            <w:r>
              <w:t>Admin chọn thanh taskbar</w:t>
            </w:r>
          </w:p>
          <w:p w14:paraId="6D1B6258" w14:textId="77777777" w:rsidR="00777789" w:rsidRPr="00815C30" w:rsidRDefault="00777789" w:rsidP="00777789">
            <w:pPr>
              <w:pStyle w:val="BodyText"/>
              <w:numPr>
                <w:ilvl w:val="0"/>
                <w:numId w:val="37"/>
              </w:numPr>
              <w:jc w:val="both"/>
            </w:pPr>
            <w:r>
              <w:t>Admin chọn nút quản lý sản phẩm</w:t>
            </w:r>
          </w:p>
        </w:tc>
      </w:tr>
      <w:tr w:rsidR="00777789" w:rsidRPr="001E04E0" w14:paraId="4F5F8063" w14:textId="77777777" w:rsidTr="00815C30">
        <w:tc>
          <w:tcPr>
            <w:tcW w:w="2045" w:type="dxa"/>
          </w:tcPr>
          <w:p w14:paraId="53776F6D" w14:textId="77777777" w:rsidR="00777789" w:rsidRPr="001E04E0" w:rsidRDefault="00777789" w:rsidP="00423F6A">
            <w:pPr>
              <w:rPr>
                <w:i/>
                <w:color w:val="0000FF"/>
              </w:rPr>
            </w:pPr>
            <w:r w:rsidRPr="001E04E0">
              <w:rPr>
                <w:i/>
                <w:color w:val="0000FF"/>
              </w:rPr>
              <w:t>Dòng sự kiện khác</w:t>
            </w:r>
          </w:p>
        </w:tc>
        <w:tc>
          <w:tcPr>
            <w:tcW w:w="7198" w:type="dxa"/>
          </w:tcPr>
          <w:p w14:paraId="27FA7B78" w14:textId="77777777" w:rsidR="00777789" w:rsidRPr="001E04E0" w:rsidRDefault="00777789" w:rsidP="00423F6A">
            <w:r>
              <w:t>Không có</w:t>
            </w:r>
          </w:p>
        </w:tc>
      </w:tr>
      <w:tr w:rsidR="00777789" w:rsidRPr="001E04E0" w14:paraId="2BE59ED2" w14:textId="77777777" w:rsidTr="00815C30">
        <w:tc>
          <w:tcPr>
            <w:tcW w:w="2045" w:type="dxa"/>
          </w:tcPr>
          <w:p w14:paraId="1DCD2EFB" w14:textId="77777777" w:rsidR="00777789" w:rsidRPr="001E04E0" w:rsidRDefault="00777789" w:rsidP="00423F6A">
            <w:pPr>
              <w:rPr>
                <w:i/>
                <w:color w:val="0000FF"/>
              </w:rPr>
            </w:pPr>
            <w:r w:rsidRPr="001E04E0">
              <w:rPr>
                <w:i/>
                <w:color w:val="0000FF"/>
              </w:rPr>
              <w:t>Các yêu cầu đặc biệt</w:t>
            </w:r>
          </w:p>
        </w:tc>
        <w:tc>
          <w:tcPr>
            <w:tcW w:w="7198" w:type="dxa"/>
          </w:tcPr>
          <w:p w14:paraId="639024EE"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0B9EBE" w14:textId="77777777" w:rsidTr="00815C30">
        <w:tc>
          <w:tcPr>
            <w:tcW w:w="2045" w:type="dxa"/>
          </w:tcPr>
          <w:p w14:paraId="230AA86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6AEAF6D1"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sản phẩm </w:t>
            </w:r>
            <w:r w:rsidRPr="00CD3063">
              <w:t>trên thanh taskbar tại bất kỳ cửa sổ nào trên ứng dụng</w:t>
            </w:r>
          </w:p>
        </w:tc>
      </w:tr>
      <w:tr w:rsidR="00777789" w:rsidRPr="001E04E0" w14:paraId="3F522F3E" w14:textId="77777777" w:rsidTr="00815C30">
        <w:tc>
          <w:tcPr>
            <w:tcW w:w="2045" w:type="dxa"/>
          </w:tcPr>
          <w:p w14:paraId="7FD5D1BC"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8DC1D05" w14:textId="77777777" w:rsidR="00777789" w:rsidRPr="00CD3063" w:rsidRDefault="00777789" w:rsidP="00423F6A">
            <w:pPr>
              <w:pStyle w:val="BodyText"/>
              <w:ind w:left="0"/>
              <w:jc w:val="both"/>
            </w:pPr>
            <w:r>
              <w:t>Hệ thống hiện các chức năng quản lý sản phẩm</w:t>
            </w:r>
          </w:p>
        </w:tc>
      </w:tr>
      <w:tr w:rsidR="00777789" w:rsidRPr="001E04E0" w14:paraId="6F4F1E1D" w14:textId="77777777" w:rsidTr="00815C30">
        <w:tc>
          <w:tcPr>
            <w:tcW w:w="2045" w:type="dxa"/>
          </w:tcPr>
          <w:p w14:paraId="4EEB42FA" w14:textId="77777777" w:rsidR="00777789" w:rsidRPr="001E04E0" w:rsidRDefault="00777789" w:rsidP="00423F6A">
            <w:pPr>
              <w:rPr>
                <w:i/>
                <w:color w:val="0000FF"/>
              </w:rPr>
            </w:pPr>
            <w:r w:rsidRPr="001E04E0">
              <w:rPr>
                <w:i/>
                <w:color w:val="0000FF"/>
              </w:rPr>
              <w:t>Điểm mở rộng</w:t>
            </w:r>
          </w:p>
        </w:tc>
        <w:tc>
          <w:tcPr>
            <w:tcW w:w="7198" w:type="dxa"/>
          </w:tcPr>
          <w:p w14:paraId="3275486A" w14:textId="77777777" w:rsidR="00777789" w:rsidRPr="007A36A1" w:rsidRDefault="00777789" w:rsidP="00777789">
            <w:pPr>
              <w:pStyle w:val="BodyText"/>
              <w:numPr>
                <w:ilvl w:val="0"/>
                <w:numId w:val="30"/>
              </w:numPr>
              <w:jc w:val="both"/>
              <w:rPr>
                <w:lang w:val="en-US"/>
              </w:rPr>
            </w:pPr>
            <w:r>
              <w:rPr>
                <w:lang w:val="en-US"/>
              </w:rPr>
              <w:t>Thêm</w:t>
            </w:r>
            <w:r>
              <w:t xml:space="preserve"> sản phẩm</w:t>
            </w:r>
          </w:p>
          <w:p w14:paraId="5867CAF2" w14:textId="77777777" w:rsidR="00777789" w:rsidRDefault="00777789" w:rsidP="00777789">
            <w:pPr>
              <w:pStyle w:val="BodyText"/>
              <w:numPr>
                <w:ilvl w:val="0"/>
                <w:numId w:val="31"/>
              </w:numPr>
              <w:jc w:val="both"/>
            </w:pPr>
            <w:r>
              <w:t>Admin có thể chọn nút thêm sản phẩm</w:t>
            </w:r>
          </w:p>
          <w:p w14:paraId="20E187D9" w14:textId="77777777" w:rsidR="00777789" w:rsidRPr="00BD6292" w:rsidRDefault="00777789" w:rsidP="00777789">
            <w:pPr>
              <w:pStyle w:val="BodyText"/>
              <w:numPr>
                <w:ilvl w:val="0"/>
                <w:numId w:val="30"/>
              </w:numPr>
              <w:jc w:val="both"/>
              <w:rPr>
                <w:lang w:val="en-US"/>
              </w:rPr>
            </w:pPr>
            <w:r>
              <w:rPr>
                <w:lang w:val="en-US"/>
              </w:rPr>
              <w:t>Cập</w:t>
            </w:r>
            <w:r>
              <w:t xml:space="preserve"> nhật thông tin sản phẩm</w:t>
            </w:r>
          </w:p>
          <w:p w14:paraId="072552D2" w14:textId="77777777" w:rsidR="00777789" w:rsidRPr="00BD6292" w:rsidRDefault="00777789" w:rsidP="00777789">
            <w:pPr>
              <w:pStyle w:val="ListParagraph"/>
              <w:numPr>
                <w:ilvl w:val="0"/>
                <w:numId w:val="39"/>
              </w:numPr>
              <w:jc w:val="both"/>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cập</w:t>
            </w:r>
            <w:r>
              <w:rPr>
                <w:rFonts w:ascii="Times New Roman" w:eastAsia="Times New Roman" w:hAnsi="Times New Roman" w:cs="Times New Roman"/>
                <w:sz w:val="24"/>
                <w:szCs w:val="20"/>
                <w:lang w:val="vi-VN"/>
              </w:rPr>
              <w:t xml:space="preserve"> nhật thông tin sản phẩm</w:t>
            </w:r>
          </w:p>
          <w:p w14:paraId="3DE7049A" w14:textId="77777777" w:rsidR="00777789" w:rsidRPr="007A36A1" w:rsidRDefault="00777789" w:rsidP="00777789">
            <w:pPr>
              <w:pStyle w:val="BodyText"/>
              <w:numPr>
                <w:ilvl w:val="0"/>
                <w:numId w:val="30"/>
              </w:numPr>
              <w:jc w:val="both"/>
              <w:rPr>
                <w:lang w:val="en-US"/>
              </w:rPr>
            </w:pPr>
            <w:r>
              <w:t>Xóa sản phẩm</w:t>
            </w:r>
          </w:p>
          <w:p w14:paraId="62A85844" w14:textId="77777777" w:rsidR="00777789" w:rsidRPr="00815C30" w:rsidRDefault="00777789" w:rsidP="00777789">
            <w:pPr>
              <w:pStyle w:val="ListParagraph"/>
              <w:numPr>
                <w:ilvl w:val="0"/>
                <w:numId w:val="32"/>
              </w:numPr>
            </w:pPr>
            <w:r w:rsidRPr="00BD6292">
              <w:rPr>
                <w:rFonts w:ascii="Times New Roman" w:eastAsia="Times New Roman" w:hAnsi="Times New Roman" w:cs="Times New Roman"/>
                <w:sz w:val="24"/>
                <w:szCs w:val="20"/>
              </w:rPr>
              <w:t xml:space="preserve">Admin có thể chọn nút </w:t>
            </w:r>
            <w:r>
              <w:rPr>
                <w:rFonts w:ascii="Times New Roman" w:eastAsia="Times New Roman" w:hAnsi="Times New Roman" w:cs="Times New Roman"/>
                <w:sz w:val="24"/>
                <w:szCs w:val="20"/>
              </w:rPr>
              <w:t>xóa</w:t>
            </w:r>
            <w:r>
              <w:rPr>
                <w:rFonts w:ascii="Times New Roman" w:eastAsia="Times New Roman" w:hAnsi="Times New Roman" w:cs="Times New Roman"/>
                <w:sz w:val="24"/>
                <w:szCs w:val="20"/>
                <w:lang w:val="vi-VN"/>
              </w:rPr>
              <w:t xml:space="preserve"> sản phẩm</w:t>
            </w:r>
          </w:p>
        </w:tc>
      </w:tr>
    </w:tbl>
    <w:p w14:paraId="49433093" w14:textId="77777777" w:rsidR="00777789" w:rsidRDefault="00777789" w:rsidP="00777789">
      <w:pPr>
        <w:spacing w:line="360" w:lineRule="auto"/>
        <w:jc w:val="both"/>
        <w:rPr>
          <w:i/>
          <w:color w:val="0000FF"/>
          <w:lang w:val="en-US"/>
        </w:rPr>
      </w:pPr>
    </w:p>
    <w:p w14:paraId="31AB62ED"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Thêm</w:t>
      </w:r>
      <w:r>
        <w:rPr>
          <w:color w:val="0000FF"/>
        </w:rPr>
        <w:t xml:space="preserve"> sản phẩm</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0E7231AB" w14:textId="77777777" w:rsidTr="00815C30">
        <w:tc>
          <w:tcPr>
            <w:tcW w:w="2045" w:type="dxa"/>
          </w:tcPr>
          <w:p w14:paraId="16FEEAAD" w14:textId="77777777" w:rsidR="00777789" w:rsidRPr="001E04E0" w:rsidRDefault="00777789" w:rsidP="00423F6A">
            <w:pPr>
              <w:rPr>
                <w:i/>
                <w:color w:val="0000FF"/>
              </w:rPr>
            </w:pPr>
            <w:r w:rsidRPr="001E04E0">
              <w:rPr>
                <w:i/>
                <w:color w:val="0000FF"/>
              </w:rPr>
              <w:t>Tóm tắt</w:t>
            </w:r>
          </w:p>
        </w:tc>
        <w:tc>
          <w:tcPr>
            <w:tcW w:w="7198" w:type="dxa"/>
          </w:tcPr>
          <w:p w14:paraId="4C7DBAC0" w14:textId="77777777" w:rsidR="00777789" w:rsidRPr="00CD3063" w:rsidRDefault="00777789" w:rsidP="00423F6A">
            <w:pPr>
              <w:pStyle w:val="BodyText"/>
              <w:ind w:left="0"/>
              <w:jc w:val="both"/>
            </w:pPr>
            <w:r>
              <w:t>Use case cho phép Admin thêm sản phẩm được bán trong hệ thống</w:t>
            </w:r>
          </w:p>
        </w:tc>
      </w:tr>
      <w:tr w:rsidR="00777789" w:rsidRPr="001E04E0" w14:paraId="2D465A39" w14:textId="77777777" w:rsidTr="00815C30">
        <w:tc>
          <w:tcPr>
            <w:tcW w:w="2045" w:type="dxa"/>
          </w:tcPr>
          <w:p w14:paraId="4DE81F66" w14:textId="77777777" w:rsidR="00777789" w:rsidRPr="001E04E0" w:rsidRDefault="00777789" w:rsidP="00423F6A">
            <w:pPr>
              <w:rPr>
                <w:i/>
                <w:color w:val="0000FF"/>
              </w:rPr>
            </w:pPr>
            <w:r w:rsidRPr="001E04E0">
              <w:rPr>
                <w:i/>
                <w:color w:val="0000FF"/>
              </w:rPr>
              <w:t>Dòng sự kiện chính</w:t>
            </w:r>
          </w:p>
        </w:tc>
        <w:tc>
          <w:tcPr>
            <w:tcW w:w="7198" w:type="dxa"/>
          </w:tcPr>
          <w:p w14:paraId="5D096152" w14:textId="77777777" w:rsidR="00777789" w:rsidRDefault="00777789" w:rsidP="00777789">
            <w:pPr>
              <w:pStyle w:val="BodyText"/>
              <w:numPr>
                <w:ilvl w:val="0"/>
                <w:numId w:val="40"/>
              </w:numPr>
              <w:jc w:val="both"/>
            </w:pPr>
            <w:r>
              <w:t>Admin chọn thanh taskbar</w:t>
            </w:r>
          </w:p>
          <w:p w14:paraId="4BE77BC0" w14:textId="77777777" w:rsidR="00777789" w:rsidRDefault="00777789" w:rsidP="00777789">
            <w:pPr>
              <w:pStyle w:val="BodyText"/>
              <w:numPr>
                <w:ilvl w:val="0"/>
                <w:numId w:val="40"/>
              </w:numPr>
              <w:jc w:val="both"/>
            </w:pPr>
            <w:r>
              <w:t>Admin chọn nút quản lý sản phẩm</w:t>
            </w:r>
          </w:p>
          <w:p w14:paraId="0A836359" w14:textId="77777777" w:rsidR="00777789" w:rsidRDefault="00777789" w:rsidP="00777789">
            <w:pPr>
              <w:pStyle w:val="BodyText"/>
              <w:numPr>
                <w:ilvl w:val="0"/>
                <w:numId w:val="40"/>
              </w:numPr>
              <w:jc w:val="both"/>
            </w:pPr>
            <w:r>
              <w:t>Admin chọn nút thêm sản phẩm</w:t>
            </w:r>
          </w:p>
          <w:p w14:paraId="6D8704B4" w14:textId="77777777" w:rsidR="00777789" w:rsidRDefault="00777789" w:rsidP="00777789">
            <w:pPr>
              <w:pStyle w:val="BodyText"/>
              <w:numPr>
                <w:ilvl w:val="0"/>
                <w:numId w:val="40"/>
              </w:numPr>
              <w:jc w:val="both"/>
            </w:pPr>
            <w:r>
              <w:t>Admin nhập tên sản phẩm</w:t>
            </w:r>
          </w:p>
          <w:p w14:paraId="6FCC5025" w14:textId="77777777" w:rsidR="00777789" w:rsidRDefault="00777789" w:rsidP="00777789">
            <w:pPr>
              <w:pStyle w:val="BodyText"/>
              <w:numPr>
                <w:ilvl w:val="0"/>
                <w:numId w:val="40"/>
              </w:numPr>
              <w:jc w:val="both"/>
            </w:pPr>
            <w:r>
              <w:t>Admin nhập số lượng</w:t>
            </w:r>
          </w:p>
          <w:p w14:paraId="0C2B84DE" w14:textId="77777777" w:rsidR="00777789" w:rsidRDefault="00777789" w:rsidP="00777789">
            <w:pPr>
              <w:pStyle w:val="BodyText"/>
              <w:numPr>
                <w:ilvl w:val="0"/>
                <w:numId w:val="40"/>
              </w:numPr>
              <w:jc w:val="both"/>
            </w:pPr>
            <w:r>
              <w:t>Admin nhập giá sản phẩm</w:t>
            </w:r>
          </w:p>
          <w:p w14:paraId="7C950200" w14:textId="77777777" w:rsidR="00777789" w:rsidRDefault="00777789" w:rsidP="00777789">
            <w:pPr>
              <w:pStyle w:val="BodyText"/>
              <w:numPr>
                <w:ilvl w:val="0"/>
                <w:numId w:val="40"/>
              </w:numPr>
              <w:jc w:val="both"/>
            </w:pPr>
            <w:r>
              <w:t>Admin nhập thông tin mô tả</w:t>
            </w:r>
          </w:p>
          <w:p w14:paraId="7B7AB388" w14:textId="77777777" w:rsidR="00777789" w:rsidRPr="00815C30" w:rsidRDefault="00777789" w:rsidP="00777789">
            <w:pPr>
              <w:pStyle w:val="BodyText"/>
              <w:numPr>
                <w:ilvl w:val="0"/>
                <w:numId w:val="40"/>
              </w:numPr>
              <w:jc w:val="both"/>
            </w:pPr>
            <w:r>
              <w:t>Admin chọn loại hàng hóa</w:t>
            </w:r>
          </w:p>
        </w:tc>
      </w:tr>
      <w:tr w:rsidR="00777789" w:rsidRPr="001E04E0" w14:paraId="48E0DA8A" w14:textId="77777777" w:rsidTr="00815C30">
        <w:tc>
          <w:tcPr>
            <w:tcW w:w="2045" w:type="dxa"/>
          </w:tcPr>
          <w:p w14:paraId="7F00133F" w14:textId="77777777" w:rsidR="00777789" w:rsidRPr="001E04E0" w:rsidRDefault="00777789" w:rsidP="00423F6A">
            <w:pPr>
              <w:rPr>
                <w:i/>
                <w:color w:val="0000FF"/>
              </w:rPr>
            </w:pPr>
            <w:r w:rsidRPr="001E04E0">
              <w:rPr>
                <w:i/>
                <w:color w:val="0000FF"/>
              </w:rPr>
              <w:t>Dòng sự kiện khác</w:t>
            </w:r>
          </w:p>
        </w:tc>
        <w:tc>
          <w:tcPr>
            <w:tcW w:w="7198" w:type="dxa"/>
          </w:tcPr>
          <w:p w14:paraId="40EF5039" w14:textId="77777777" w:rsidR="00777789" w:rsidRDefault="00777789" w:rsidP="00423F6A">
            <w:r w:rsidRPr="00BD6292">
              <w:t>Dòng sự kiện khác #1</w:t>
            </w:r>
            <w:r>
              <w:t>: thông tin hàng hóa không hợp lệ</w:t>
            </w:r>
          </w:p>
          <w:p w14:paraId="37E569C2" w14:textId="77777777" w:rsidR="00777789" w:rsidRDefault="00777789" w:rsidP="00777789">
            <w:pPr>
              <w:pStyle w:val="BodyText"/>
              <w:numPr>
                <w:ilvl w:val="0"/>
                <w:numId w:val="42"/>
              </w:numPr>
              <w:jc w:val="both"/>
            </w:pPr>
            <w:r>
              <w:t>Những ô thông tin không hợp lệ sẽ hiện thông báo đỏ</w:t>
            </w:r>
          </w:p>
          <w:p w14:paraId="77170327" w14:textId="77777777" w:rsidR="00777789" w:rsidRPr="00BD6292" w:rsidRDefault="00777789" w:rsidP="00777789">
            <w:pPr>
              <w:pStyle w:val="BodyText"/>
              <w:numPr>
                <w:ilvl w:val="0"/>
                <w:numId w:val="42"/>
              </w:numPr>
              <w:jc w:val="both"/>
            </w:pPr>
            <w:r>
              <w:t>Admin nhập lại những trường thông tin không hợp lệ</w:t>
            </w:r>
          </w:p>
        </w:tc>
      </w:tr>
      <w:tr w:rsidR="00777789" w:rsidRPr="001E04E0" w14:paraId="164871FB" w14:textId="77777777" w:rsidTr="00815C30">
        <w:tc>
          <w:tcPr>
            <w:tcW w:w="2045" w:type="dxa"/>
          </w:tcPr>
          <w:p w14:paraId="752CC535" w14:textId="77777777" w:rsidR="00777789" w:rsidRPr="001E04E0" w:rsidRDefault="00777789" w:rsidP="00423F6A">
            <w:pPr>
              <w:rPr>
                <w:i/>
                <w:color w:val="0000FF"/>
              </w:rPr>
            </w:pPr>
            <w:r w:rsidRPr="001E04E0">
              <w:rPr>
                <w:i/>
                <w:color w:val="0000FF"/>
              </w:rPr>
              <w:t>Các yêu cầu đặc biệt</w:t>
            </w:r>
          </w:p>
        </w:tc>
        <w:tc>
          <w:tcPr>
            <w:tcW w:w="7198" w:type="dxa"/>
          </w:tcPr>
          <w:p w14:paraId="519683B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C803091" w14:textId="77777777" w:rsidTr="00815C30">
        <w:tc>
          <w:tcPr>
            <w:tcW w:w="2045" w:type="dxa"/>
          </w:tcPr>
          <w:p w14:paraId="744963E0"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E898355" w14:textId="77777777" w:rsidR="00777789" w:rsidRPr="00CD3063" w:rsidRDefault="00777789" w:rsidP="00423F6A">
            <w:pPr>
              <w:pStyle w:val="BodyText"/>
              <w:ind w:left="0"/>
              <w:jc w:val="both"/>
            </w:pPr>
            <w:r>
              <w:t>Admin ở trang thêm sản phẩm và cung cấp thông tin sản phẩm</w:t>
            </w:r>
          </w:p>
        </w:tc>
      </w:tr>
      <w:tr w:rsidR="00777789" w:rsidRPr="001E04E0" w14:paraId="7461C7E5" w14:textId="77777777" w:rsidTr="00815C30">
        <w:tc>
          <w:tcPr>
            <w:tcW w:w="2045" w:type="dxa"/>
          </w:tcPr>
          <w:p w14:paraId="1CD3F89B"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AF50231" w14:textId="77777777" w:rsidR="00777789" w:rsidRPr="00CD3063" w:rsidRDefault="00777789" w:rsidP="00423F6A">
            <w:pPr>
              <w:pStyle w:val="BodyText"/>
              <w:ind w:left="0"/>
              <w:jc w:val="both"/>
            </w:pPr>
            <w:r>
              <w:t>Hệ thống thêm sản phẩm vào cơ sở dữ liệu với thông tin nhận từ Admin và mã số sản phẩm được tạo tự động</w:t>
            </w:r>
          </w:p>
        </w:tc>
      </w:tr>
      <w:tr w:rsidR="00777789" w:rsidRPr="001E04E0" w14:paraId="5F2C64F4" w14:textId="77777777" w:rsidTr="00815C30">
        <w:tc>
          <w:tcPr>
            <w:tcW w:w="2045" w:type="dxa"/>
          </w:tcPr>
          <w:p w14:paraId="663EA1F0" w14:textId="77777777" w:rsidR="00777789" w:rsidRPr="001E04E0" w:rsidRDefault="00777789" w:rsidP="00423F6A">
            <w:pPr>
              <w:rPr>
                <w:i/>
                <w:color w:val="0000FF"/>
              </w:rPr>
            </w:pPr>
            <w:r w:rsidRPr="001E04E0">
              <w:rPr>
                <w:i/>
                <w:color w:val="0000FF"/>
              </w:rPr>
              <w:t>Điểm mở rộng</w:t>
            </w:r>
          </w:p>
        </w:tc>
        <w:tc>
          <w:tcPr>
            <w:tcW w:w="7198" w:type="dxa"/>
          </w:tcPr>
          <w:p w14:paraId="0BD756DF" w14:textId="77777777" w:rsidR="00777789" w:rsidRPr="00E45021" w:rsidRDefault="00777789" w:rsidP="00423F6A">
            <w:pPr>
              <w:pStyle w:val="BodyText"/>
              <w:ind w:left="0"/>
              <w:jc w:val="both"/>
            </w:pPr>
            <w:r>
              <w:rPr>
                <w:lang w:val="en-US"/>
              </w:rPr>
              <w:t>Không</w:t>
            </w:r>
            <w:r>
              <w:t xml:space="preserve"> có</w:t>
            </w:r>
          </w:p>
        </w:tc>
      </w:tr>
    </w:tbl>
    <w:p w14:paraId="4529CA78" w14:textId="77777777" w:rsidR="00777789" w:rsidRDefault="00777789" w:rsidP="00777789">
      <w:pPr>
        <w:spacing w:line="360" w:lineRule="auto"/>
        <w:jc w:val="both"/>
        <w:rPr>
          <w:i/>
          <w:color w:val="0000FF"/>
          <w:lang w:val="en-US"/>
        </w:rPr>
      </w:pPr>
    </w:p>
    <w:p w14:paraId="6F4931A9"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Cập</w:t>
      </w:r>
      <w:r>
        <w:rPr>
          <w:color w:val="0000FF"/>
        </w:rPr>
        <w:t xml:space="preserve"> nhật thông tin sản phẩm</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1C75C907" w14:textId="77777777" w:rsidTr="00815C30">
        <w:tc>
          <w:tcPr>
            <w:tcW w:w="2045" w:type="dxa"/>
          </w:tcPr>
          <w:p w14:paraId="660318F4" w14:textId="77777777" w:rsidR="00777789" w:rsidRPr="001E04E0" w:rsidRDefault="00777789" w:rsidP="00423F6A">
            <w:pPr>
              <w:rPr>
                <w:i/>
                <w:color w:val="0000FF"/>
              </w:rPr>
            </w:pPr>
            <w:r w:rsidRPr="001E04E0">
              <w:rPr>
                <w:i/>
                <w:color w:val="0000FF"/>
              </w:rPr>
              <w:t>Tóm tắt</w:t>
            </w:r>
          </w:p>
        </w:tc>
        <w:tc>
          <w:tcPr>
            <w:tcW w:w="7198" w:type="dxa"/>
          </w:tcPr>
          <w:p w14:paraId="1FE12C86" w14:textId="77777777" w:rsidR="00777789" w:rsidRPr="00CD3063" w:rsidRDefault="00777789" w:rsidP="00423F6A">
            <w:pPr>
              <w:pStyle w:val="BodyText"/>
              <w:ind w:left="0"/>
              <w:jc w:val="both"/>
            </w:pPr>
            <w:r>
              <w:t>Use case cho phép Admin sửa thông tin sản phẩm cụ thể trong hệ thống</w:t>
            </w:r>
          </w:p>
        </w:tc>
      </w:tr>
      <w:tr w:rsidR="00777789" w:rsidRPr="001E04E0" w14:paraId="6C0BAA90" w14:textId="77777777" w:rsidTr="00815C30">
        <w:tc>
          <w:tcPr>
            <w:tcW w:w="2045" w:type="dxa"/>
          </w:tcPr>
          <w:p w14:paraId="6DADDBCB" w14:textId="77777777" w:rsidR="00777789" w:rsidRPr="001E04E0" w:rsidRDefault="00777789" w:rsidP="00423F6A">
            <w:pPr>
              <w:rPr>
                <w:i/>
                <w:color w:val="0000FF"/>
              </w:rPr>
            </w:pPr>
            <w:r w:rsidRPr="001E04E0">
              <w:rPr>
                <w:i/>
                <w:color w:val="0000FF"/>
              </w:rPr>
              <w:t>Dòng sự kiện chính</w:t>
            </w:r>
          </w:p>
        </w:tc>
        <w:tc>
          <w:tcPr>
            <w:tcW w:w="7198" w:type="dxa"/>
          </w:tcPr>
          <w:p w14:paraId="41D5FB2C" w14:textId="77777777" w:rsidR="00777789" w:rsidRDefault="00777789" w:rsidP="00777789">
            <w:pPr>
              <w:pStyle w:val="BodyText"/>
              <w:numPr>
                <w:ilvl w:val="0"/>
                <w:numId w:val="43"/>
              </w:numPr>
              <w:jc w:val="both"/>
            </w:pPr>
            <w:r>
              <w:t>Admin chọn thanh taskbar</w:t>
            </w:r>
          </w:p>
          <w:p w14:paraId="4911ADB6" w14:textId="77777777" w:rsidR="00777789" w:rsidRDefault="00777789" w:rsidP="00777789">
            <w:pPr>
              <w:pStyle w:val="BodyText"/>
              <w:numPr>
                <w:ilvl w:val="0"/>
                <w:numId w:val="43"/>
              </w:numPr>
              <w:jc w:val="both"/>
            </w:pPr>
            <w:r>
              <w:t>Admin chọn nút quản lý sản phẩm</w:t>
            </w:r>
          </w:p>
          <w:p w14:paraId="4641FA14" w14:textId="77777777" w:rsidR="00777789" w:rsidRDefault="00777789" w:rsidP="00777789">
            <w:pPr>
              <w:pStyle w:val="BodyText"/>
              <w:numPr>
                <w:ilvl w:val="0"/>
                <w:numId w:val="43"/>
              </w:numPr>
              <w:jc w:val="both"/>
            </w:pPr>
            <w:r>
              <w:t>Admin chọn nút thêm sản phẩm</w:t>
            </w:r>
          </w:p>
          <w:p w14:paraId="6C23BEBC" w14:textId="77777777" w:rsidR="00777789" w:rsidRDefault="00777789" w:rsidP="00777789">
            <w:pPr>
              <w:pStyle w:val="BodyText"/>
              <w:numPr>
                <w:ilvl w:val="0"/>
                <w:numId w:val="43"/>
              </w:numPr>
              <w:jc w:val="both"/>
            </w:pPr>
            <w:r>
              <w:t>Admin nhập tên sản phẩm</w:t>
            </w:r>
          </w:p>
          <w:p w14:paraId="32591A99" w14:textId="77777777" w:rsidR="00777789" w:rsidRDefault="00777789" w:rsidP="00777789">
            <w:pPr>
              <w:pStyle w:val="BodyText"/>
              <w:numPr>
                <w:ilvl w:val="0"/>
                <w:numId w:val="43"/>
              </w:numPr>
              <w:jc w:val="both"/>
            </w:pPr>
            <w:r>
              <w:t>Admin nhập số lượng</w:t>
            </w:r>
          </w:p>
          <w:p w14:paraId="1F5E336E" w14:textId="77777777" w:rsidR="00777789" w:rsidRDefault="00777789" w:rsidP="00777789">
            <w:pPr>
              <w:pStyle w:val="BodyText"/>
              <w:numPr>
                <w:ilvl w:val="0"/>
                <w:numId w:val="43"/>
              </w:numPr>
              <w:jc w:val="both"/>
            </w:pPr>
            <w:r>
              <w:t>Admin nhập giá sản phẩm</w:t>
            </w:r>
          </w:p>
          <w:p w14:paraId="7BE7C040" w14:textId="77777777" w:rsidR="00777789" w:rsidRDefault="00777789" w:rsidP="00777789">
            <w:pPr>
              <w:pStyle w:val="BodyText"/>
              <w:numPr>
                <w:ilvl w:val="0"/>
                <w:numId w:val="43"/>
              </w:numPr>
              <w:jc w:val="both"/>
            </w:pPr>
            <w:r>
              <w:t>Admin nhập thông tin mô tả</w:t>
            </w:r>
          </w:p>
          <w:p w14:paraId="04C7476C" w14:textId="77777777" w:rsidR="00777789" w:rsidRPr="00815C30" w:rsidRDefault="00777789" w:rsidP="00777789">
            <w:pPr>
              <w:pStyle w:val="BodyText"/>
              <w:numPr>
                <w:ilvl w:val="0"/>
                <w:numId w:val="43"/>
              </w:numPr>
              <w:jc w:val="both"/>
            </w:pPr>
            <w:r>
              <w:t>Admin chọn loại hàng hóa</w:t>
            </w:r>
          </w:p>
        </w:tc>
      </w:tr>
      <w:tr w:rsidR="00777789" w:rsidRPr="001E04E0" w14:paraId="5EAA746D" w14:textId="77777777" w:rsidTr="00815C30">
        <w:tc>
          <w:tcPr>
            <w:tcW w:w="2045" w:type="dxa"/>
          </w:tcPr>
          <w:p w14:paraId="169B3639" w14:textId="77777777" w:rsidR="00777789" w:rsidRPr="001E04E0" w:rsidRDefault="00777789" w:rsidP="00423F6A">
            <w:pPr>
              <w:rPr>
                <w:i/>
                <w:color w:val="0000FF"/>
              </w:rPr>
            </w:pPr>
            <w:r w:rsidRPr="001E04E0">
              <w:rPr>
                <w:i/>
                <w:color w:val="0000FF"/>
              </w:rPr>
              <w:t>Dòng sự kiện khác</w:t>
            </w:r>
          </w:p>
        </w:tc>
        <w:tc>
          <w:tcPr>
            <w:tcW w:w="7198" w:type="dxa"/>
          </w:tcPr>
          <w:p w14:paraId="5B7BEF5D" w14:textId="77777777" w:rsidR="00777789" w:rsidRDefault="00777789" w:rsidP="00423F6A">
            <w:r>
              <w:t>Dòng sự kiện khác #1: thông tin hàng hóa không hợp lệ</w:t>
            </w:r>
          </w:p>
          <w:p w14:paraId="3C9AA7A4" w14:textId="77777777" w:rsidR="00777789" w:rsidRPr="00E45021" w:rsidRDefault="00777789" w:rsidP="00777789">
            <w:pPr>
              <w:pStyle w:val="BodyText"/>
              <w:numPr>
                <w:ilvl w:val="0"/>
                <w:numId w:val="45"/>
              </w:numPr>
              <w:jc w:val="both"/>
            </w:pPr>
            <w:r w:rsidRPr="00E45021">
              <w:t>Những ô thông tin không hợp lệ sẽ hiện thông báo đỏ</w:t>
            </w:r>
          </w:p>
          <w:p w14:paraId="141E04CA" w14:textId="77777777" w:rsidR="00777789" w:rsidRPr="001E04E0" w:rsidRDefault="00777789" w:rsidP="00777789">
            <w:pPr>
              <w:pStyle w:val="BodyText"/>
              <w:numPr>
                <w:ilvl w:val="0"/>
                <w:numId w:val="45"/>
              </w:numPr>
              <w:jc w:val="both"/>
            </w:pPr>
            <w:r>
              <w:t>Admin nhập lại những trường thông tin không hợp lệ</w:t>
            </w:r>
          </w:p>
        </w:tc>
      </w:tr>
      <w:tr w:rsidR="00777789" w:rsidRPr="001E04E0" w14:paraId="2AFCE061" w14:textId="77777777" w:rsidTr="00815C30">
        <w:tc>
          <w:tcPr>
            <w:tcW w:w="2045" w:type="dxa"/>
          </w:tcPr>
          <w:p w14:paraId="4C415888" w14:textId="77777777" w:rsidR="00777789" w:rsidRPr="001E04E0" w:rsidRDefault="00777789" w:rsidP="00423F6A">
            <w:pPr>
              <w:rPr>
                <w:i/>
                <w:color w:val="0000FF"/>
              </w:rPr>
            </w:pPr>
            <w:r w:rsidRPr="001E04E0">
              <w:rPr>
                <w:i/>
                <w:color w:val="0000FF"/>
              </w:rPr>
              <w:t>Các yêu cầu đặc biệt</w:t>
            </w:r>
          </w:p>
        </w:tc>
        <w:tc>
          <w:tcPr>
            <w:tcW w:w="7198" w:type="dxa"/>
          </w:tcPr>
          <w:p w14:paraId="01EE389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53D8B1A0" w14:textId="77777777" w:rsidTr="00815C30">
        <w:tc>
          <w:tcPr>
            <w:tcW w:w="2045" w:type="dxa"/>
          </w:tcPr>
          <w:p w14:paraId="4238AA94"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12F4C93C" w14:textId="77777777" w:rsidR="00777789" w:rsidRPr="00CD3063" w:rsidRDefault="00777789" w:rsidP="00423F6A">
            <w:pPr>
              <w:pStyle w:val="BodyText"/>
              <w:ind w:left="0"/>
              <w:jc w:val="both"/>
            </w:pPr>
            <w:r>
              <w:t>Hệ thống hiện màn hình thông tin chi tiết của sản phẩm với các trường thông tin có giá trị mặc định là các giá trị hiện tại trong cơ sở dữ liệu và các trường này có thể chỉnh sửa được</w:t>
            </w:r>
          </w:p>
        </w:tc>
      </w:tr>
      <w:tr w:rsidR="00777789" w:rsidRPr="001E04E0" w14:paraId="7F060E64" w14:textId="77777777" w:rsidTr="00815C30">
        <w:tc>
          <w:tcPr>
            <w:tcW w:w="2045" w:type="dxa"/>
          </w:tcPr>
          <w:p w14:paraId="3B23351F"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50B9B29D" w14:textId="77777777" w:rsidR="00777789" w:rsidRPr="00CD3063" w:rsidRDefault="00777789" w:rsidP="00423F6A">
            <w:pPr>
              <w:pStyle w:val="BodyText"/>
              <w:ind w:left="0"/>
              <w:jc w:val="both"/>
            </w:pPr>
            <w:r>
              <w:t>Hệ thống cập nhật cơ sở dữ liệu với các trường thông tin được Admin nhập vào</w:t>
            </w:r>
          </w:p>
        </w:tc>
      </w:tr>
      <w:tr w:rsidR="00777789" w:rsidRPr="001E04E0" w14:paraId="1B700B61" w14:textId="77777777" w:rsidTr="00815C30">
        <w:tc>
          <w:tcPr>
            <w:tcW w:w="2045" w:type="dxa"/>
          </w:tcPr>
          <w:p w14:paraId="26631EF8" w14:textId="77777777" w:rsidR="00777789" w:rsidRPr="001E04E0" w:rsidRDefault="00777789" w:rsidP="00423F6A">
            <w:pPr>
              <w:rPr>
                <w:i/>
                <w:color w:val="0000FF"/>
              </w:rPr>
            </w:pPr>
            <w:r w:rsidRPr="001E04E0">
              <w:rPr>
                <w:i/>
                <w:color w:val="0000FF"/>
              </w:rPr>
              <w:t>Điểm mở rộng</w:t>
            </w:r>
          </w:p>
        </w:tc>
        <w:tc>
          <w:tcPr>
            <w:tcW w:w="7198" w:type="dxa"/>
          </w:tcPr>
          <w:p w14:paraId="43A7E7AF" w14:textId="77777777" w:rsidR="00777789" w:rsidRPr="008F5D88" w:rsidRDefault="00777789" w:rsidP="00423F6A">
            <w:pPr>
              <w:pStyle w:val="BodyText"/>
              <w:ind w:left="0"/>
              <w:jc w:val="both"/>
            </w:pPr>
            <w:r>
              <w:rPr>
                <w:lang w:val="en-US"/>
              </w:rPr>
              <w:t>Không</w:t>
            </w:r>
            <w:r>
              <w:t xml:space="preserve"> có</w:t>
            </w:r>
          </w:p>
        </w:tc>
      </w:tr>
    </w:tbl>
    <w:p w14:paraId="347143CF" w14:textId="77777777" w:rsidR="00777789" w:rsidRDefault="00777789" w:rsidP="00777789">
      <w:pPr>
        <w:spacing w:line="360" w:lineRule="auto"/>
        <w:jc w:val="both"/>
        <w:rPr>
          <w:i/>
          <w:color w:val="0000FF"/>
          <w:lang w:val="en-US"/>
        </w:rPr>
      </w:pPr>
    </w:p>
    <w:p w14:paraId="78431F2F"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Xóa</w:t>
      </w:r>
      <w:r>
        <w:rPr>
          <w:color w:val="0000FF"/>
        </w:rPr>
        <w:t xml:space="preserve"> sản phẩm</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460A6BD3" w14:textId="77777777" w:rsidTr="00815C30">
        <w:tc>
          <w:tcPr>
            <w:tcW w:w="2045" w:type="dxa"/>
          </w:tcPr>
          <w:p w14:paraId="421036C0" w14:textId="77777777" w:rsidR="00777789" w:rsidRPr="001E04E0" w:rsidRDefault="00777789" w:rsidP="00423F6A">
            <w:pPr>
              <w:rPr>
                <w:i/>
                <w:color w:val="0000FF"/>
              </w:rPr>
            </w:pPr>
            <w:r w:rsidRPr="001E04E0">
              <w:rPr>
                <w:i/>
                <w:color w:val="0000FF"/>
              </w:rPr>
              <w:t>Tóm tắt</w:t>
            </w:r>
          </w:p>
        </w:tc>
        <w:tc>
          <w:tcPr>
            <w:tcW w:w="7198" w:type="dxa"/>
          </w:tcPr>
          <w:p w14:paraId="03113427" w14:textId="77777777" w:rsidR="00777789" w:rsidRPr="00CD3063" w:rsidRDefault="00777789" w:rsidP="00423F6A">
            <w:pPr>
              <w:pStyle w:val="BodyText"/>
              <w:ind w:left="0"/>
              <w:jc w:val="both"/>
            </w:pPr>
            <w:r>
              <w:t>Use case cho phép Admin xóa sản phẩm trong hệ thống</w:t>
            </w:r>
          </w:p>
        </w:tc>
      </w:tr>
      <w:tr w:rsidR="00777789" w:rsidRPr="001E04E0" w14:paraId="56D82B20" w14:textId="77777777" w:rsidTr="00815C30">
        <w:tc>
          <w:tcPr>
            <w:tcW w:w="2045" w:type="dxa"/>
          </w:tcPr>
          <w:p w14:paraId="18D74537" w14:textId="77777777" w:rsidR="00777789" w:rsidRPr="001E04E0" w:rsidRDefault="00777789" w:rsidP="00423F6A">
            <w:pPr>
              <w:rPr>
                <w:i/>
                <w:color w:val="0000FF"/>
              </w:rPr>
            </w:pPr>
            <w:r w:rsidRPr="001E04E0">
              <w:rPr>
                <w:i/>
                <w:color w:val="0000FF"/>
              </w:rPr>
              <w:t>Dòng sự kiện chính</w:t>
            </w:r>
          </w:p>
        </w:tc>
        <w:tc>
          <w:tcPr>
            <w:tcW w:w="7198" w:type="dxa"/>
          </w:tcPr>
          <w:p w14:paraId="15870502" w14:textId="77777777" w:rsidR="00777789" w:rsidRDefault="00777789" w:rsidP="00777789">
            <w:pPr>
              <w:pStyle w:val="BodyText"/>
              <w:numPr>
                <w:ilvl w:val="0"/>
                <w:numId w:val="44"/>
              </w:numPr>
              <w:jc w:val="both"/>
            </w:pPr>
            <w:r>
              <w:t>Admin chọn thanh taskbar</w:t>
            </w:r>
          </w:p>
          <w:p w14:paraId="77D7CFC7" w14:textId="77777777" w:rsidR="00777789" w:rsidRDefault="00777789" w:rsidP="00777789">
            <w:pPr>
              <w:pStyle w:val="BodyText"/>
              <w:numPr>
                <w:ilvl w:val="0"/>
                <w:numId w:val="44"/>
              </w:numPr>
              <w:jc w:val="both"/>
            </w:pPr>
            <w:r>
              <w:t>Admin chọn nút quản lý sản phẩm</w:t>
            </w:r>
          </w:p>
          <w:p w14:paraId="2D4AEC05" w14:textId="77777777" w:rsidR="00777789" w:rsidRDefault="00777789" w:rsidP="00777789">
            <w:pPr>
              <w:pStyle w:val="BodyText"/>
              <w:numPr>
                <w:ilvl w:val="0"/>
                <w:numId w:val="44"/>
              </w:numPr>
              <w:jc w:val="both"/>
            </w:pPr>
            <w:r>
              <w:t>Admin chọn nút xóa sản phẩm</w:t>
            </w:r>
          </w:p>
          <w:p w14:paraId="2E4D56DB" w14:textId="77777777" w:rsidR="00777789" w:rsidRDefault="00777789" w:rsidP="00777789">
            <w:pPr>
              <w:pStyle w:val="BodyText"/>
              <w:numPr>
                <w:ilvl w:val="0"/>
                <w:numId w:val="44"/>
              </w:numPr>
              <w:jc w:val="both"/>
            </w:pPr>
            <w:r>
              <w:t>Ở màn hình xem danh sách sản phẩm, Admin chọn sản phẩm cần xóa</w:t>
            </w:r>
          </w:p>
          <w:p w14:paraId="6809DDA2" w14:textId="77777777" w:rsidR="00777789" w:rsidRDefault="00777789" w:rsidP="00777789">
            <w:pPr>
              <w:pStyle w:val="BodyText"/>
              <w:numPr>
                <w:ilvl w:val="0"/>
                <w:numId w:val="44"/>
              </w:numPr>
              <w:jc w:val="both"/>
            </w:pPr>
            <w:r>
              <w:t>Ở màn hình xem chi tiết sản phẩm, Admin chọn nút xóa sản phẩm</w:t>
            </w:r>
          </w:p>
          <w:p w14:paraId="5D887407" w14:textId="77777777" w:rsidR="00777789" w:rsidRPr="00815C30" w:rsidRDefault="00777789" w:rsidP="00777789">
            <w:pPr>
              <w:pStyle w:val="BodyText"/>
              <w:numPr>
                <w:ilvl w:val="0"/>
                <w:numId w:val="44"/>
              </w:numPr>
              <w:jc w:val="both"/>
            </w:pPr>
            <w:r>
              <w:t>Admin xác nhận xóa sản phẩm</w:t>
            </w:r>
          </w:p>
        </w:tc>
      </w:tr>
      <w:tr w:rsidR="00777789" w:rsidRPr="001E04E0" w14:paraId="34F81935" w14:textId="77777777" w:rsidTr="00815C30">
        <w:tc>
          <w:tcPr>
            <w:tcW w:w="2045" w:type="dxa"/>
          </w:tcPr>
          <w:p w14:paraId="3DFB4AC2" w14:textId="77777777" w:rsidR="00777789" w:rsidRPr="001E04E0" w:rsidRDefault="00777789" w:rsidP="00423F6A">
            <w:pPr>
              <w:rPr>
                <w:i/>
                <w:color w:val="0000FF"/>
              </w:rPr>
            </w:pPr>
            <w:r w:rsidRPr="001E04E0">
              <w:rPr>
                <w:i/>
                <w:color w:val="0000FF"/>
              </w:rPr>
              <w:t>Dòng sự kiện khác</w:t>
            </w:r>
          </w:p>
        </w:tc>
        <w:tc>
          <w:tcPr>
            <w:tcW w:w="7198" w:type="dxa"/>
          </w:tcPr>
          <w:p w14:paraId="6C6FD009" w14:textId="77777777" w:rsidR="00777789" w:rsidRDefault="00777789" w:rsidP="00423F6A">
            <w:r w:rsidRPr="007358A4">
              <w:t>Dòng sự kiện khác #</w:t>
            </w:r>
            <w:r>
              <w:t>1: Admin không xác nhận xóa sản phẩm</w:t>
            </w:r>
          </w:p>
          <w:p w14:paraId="188CE820" w14:textId="77777777" w:rsidR="00777789" w:rsidRDefault="00777789" w:rsidP="00777789">
            <w:pPr>
              <w:pStyle w:val="BodyText"/>
              <w:numPr>
                <w:ilvl w:val="0"/>
                <w:numId w:val="46"/>
              </w:numPr>
              <w:jc w:val="both"/>
            </w:pPr>
            <w:r>
              <w:t>Ở bước #6 của dòng sự kiện chính, Admin chọn hủy</w:t>
            </w:r>
          </w:p>
          <w:p w14:paraId="70B1DB07" w14:textId="77777777" w:rsidR="00777789" w:rsidRDefault="00777789" w:rsidP="00777789">
            <w:pPr>
              <w:pStyle w:val="BodyText"/>
              <w:numPr>
                <w:ilvl w:val="0"/>
                <w:numId w:val="46"/>
              </w:numPr>
              <w:jc w:val="both"/>
            </w:pPr>
            <w:r>
              <w:t>Hệ thống quay lại màn hình trước đó</w:t>
            </w:r>
          </w:p>
          <w:p w14:paraId="722C9FB7" w14:textId="77777777" w:rsidR="00777789" w:rsidRPr="001E04E0" w:rsidRDefault="00777789" w:rsidP="00423F6A">
            <w:pPr>
              <w:ind w:left="360"/>
            </w:pPr>
          </w:p>
        </w:tc>
      </w:tr>
      <w:tr w:rsidR="00777789" w:rsidRPr="001E04E0" w14:paraId="565C4F14" w14:textId="77777777" w:rsidTr="00815C30">
        <w:tc>
          <w:tcPr>
            <w:tcW w:w="2045" w:type="dxa"/>
          </w:tcPr>
          <w:p w14:paraId="2CEBC51F" w14:textId="77777777" w:rsidR="00777789" w:rsidRPr="001E04E0" w:rsidRDefault="00777789" w:rsidP="00423F6A">
            <w:pPr>
              <w:rPr>
                <w:i/>
                <w:color w:val="0000FF"/>
              </w:rPr>
            </w:pPr>
            <w:r w:rsidRPr="001E04E0">
              <w:rPr>
                <w:i/>
                <w:color w:val="0000FF"/>
              </w:rPr>
              <w:t>Các yêu cầu đặc biệt</w:t>
            </w:r>
          </w:p>
        </w:tc>
        <w:tc>
          <w:tcPr>
            <w:tcW w:w="7198" w:type="dxa"/>
          </w:tcPr>
          <w:p w14:paraId="6BF5F8F2"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33145ECC" w14:textId="77777777" w:rsidTr="00815C30">
        <w:tc>
          <w:tcPr>
            <w:tcW w:w="2045" w:type="dxa"/>
          </w:tcPr>
          <w:p w14:paraId="2E529326"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30E3ED53" w14:textId="77777777" w:rsidR="00777789" w:rsidRPr="00CD3063" w:rsidRDefault="00777789" w:rsidP="00423F6A">
            <w:pPr>
              <w:pStyle w:val="BodyText"/>
              <w:ind w:left="0"/>
              <w:jc w:val="both"/>
            </w:pPr>
            <w:r>
              <w:t>Sản phẩm tồn tại trong cơ sở dữ liệu của hệ thống</w:t>
            </w:r>
          </w:p>
        </w:tc>
      </w:tr>
      <w:tr w:rsidR="00777789" w:rsidRPr="001E04E0" w14:paraId="09920F36" w14:textId="77777777" w:rsidTr="00815C30">
        <w:tc>
          <w:tcPr>
            <w:tcW w:w="2045" w:type="dxa"/>
          </w:tcPr>
          <w:p w14:paraId="2F85833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3006A26D" w14:textId="77777777" w:rsidR="00777789" w:rsidRPr="00CD3063" w:rsidRDefault="00777789" w:rsidP="00423F6A">
            <w:pPr>
              <w:pStyle w:val="BodyText"/>
              <w:ind w:left="0"/>
              <w:jc w:val="both"/>
            </w:pPr>
            <w:r>
              <w:t>Hệ thống xóa trường thông tin của sản phẩm trong cơ sở dữ liệu</w:t>
            </w:r>
          </w:p>
        </w:tc>
      </w:tr>
      <w:tr w:rsidR="00777789" w:rsidRPr="001E04E0" w14:paraId="22AB0A67" w14:textId="77777777" w:rsidTr="00815C30">
        <w:tc>
          <w:tcPr>
            <w:tcW w:w="2045" w:type="dxa"/>
          </w:tcPr>
          <w:p w14:paraId="435E3567" w14:textId="77777777" w:rsidR="00777789" w:rsidRPr="001E04E0" w:rsidRDefault="00777789" w:rsidP="00423F6A">
            <w:pPr>
              <w:rPr>
                <w:i/>
                <w:color w:val="0000FF"/>
              </w:rPr>
            </w:pPr>
            <w:r w:rsidRPr="001E04E0">
              <w:rPr>
                <w:i/>
                <w:color w:val="0000FF"/>
              </w:rPr>
              <w:t>Điểm mở rộng</w:t>
            </w:r>
          </w:p>
        </w:tc>
        <w:tc>
          <w:tcPr>
            <w:tcW w:w="7198" w:type="dxa"/>
          </w:tcPr>
          <w:p w14:paraId="10337F65" w14:textId="77777777" w:rsidR="00777789" w:rsidRPr="008F5D88" w:rsidRDefault="00777789" w:rsidP="00423F6A">
            <w:pPr>
              <w:pStyle w:val="BodyText"/>
              <w:ind w:left="0"/>
              <w:jc w:val="both"/>
            </w:pPr>
            <w:r>
              <w:rPr>
                <w:lang w:val="en-US"/>
              </w:rPr>
              <w:t>Không</w:t>
            </w:r>
            <w:r>
              <w:t xml:space="preserve"> có</w:t>
            </w:r>
          </w:p>
        </w:tc>
      </w:tr>
    </w:tbl>
    <w:p w14:paraId="16BADA8D" w14:textId="77777777" w:rsidR="00777789" w:rsidRDefault="00777789" w:rsidP="00777789">
      <w:pPr>
        <w:spacing w:line="360" w:lineRule="auto"/>
        <w:jc w:val="both"/>
        <w:rPr>
          <w:i/>
          <w:color w:val="0000FF"/>
          <w:lang w:val="en-US"/>
        </w:rPr>
      </w:pPr>
    </w:p>
    <w:p w14:paraId="195F117E"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Quản</w:t>
      </w:r>
      <w:r>
        <w:rPr>
          <w:color w:val="0000FF"/>
        </w:rPr>
        <w:t xml:space="preserve"> lý đơn hàng</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56BA525E" w14:textId="77777777" w:rsidTr="00815C30">
        <w:tc>
          <w:tcPr>
            <w:tcW w:w="2045" w:type="dxa"/>
          </w:tcPr>
          <w:p w14:paraId="6F2EC013" w14:textId="77777777" w:rsidR="00777789" w:rsidRPr="001E04E0" w:rsidRDefault="00777789" w:rsidP="00423F6A">
            <w:pPr>
              <w:rPr>
                <w:i/>
                <w:color w:val="0000FF"/>
              </w:rPr>
            </w:pPr>
            <w:r w:rsidRPr="001E04E0">
              <w:rPr>
                <w:i/>
                <w:color w:val="0000FF"/>
              </w:rPr>
              <w:t>Tóm tắt</w:t>
            </w:r>
          </w:p>
        </w:tc>
        <w:tc>
          <w:tcPr>
            <w:tcW w:w="7198" w:type="dxa"/>
          </w:tcPr>
          <w:p w14:paraId="6F8B86AB" w14:textId="77777777" w:rsidR="00777789" w:rsidRPr="00CD3063" w:rsidRDefault="00777789" w:rsidP="00423F6A">
            <w:pPr>
              <w:pStyle w:val="BodyText"/>
              <w:ind w:left="0"/>
              <w:jc w:val="both"/>
            </w:pPr>
            <w:r>
              <w:t>Use case cho phép Admin theo dõi và quản lý các khách hàng</w:t>
            </w:r>
          </w:p>
        </w:tc>
      </w:tr>
      <w:tr w:rsidR="00777789" w:rsidRPr="001E04E0" w14:paraId="14F8602A" w14:textId="77777777" w:rsidTr="00815C30">
        <w:tc>
          <w:tcPr>
            <w:tcW w:w="2045" w:type="dxa"/>
          </w:tcPr>
          <w:p w14:paraId="44F6D0EA" w14:textId="77777777" w:rsidR="00777789" w:rsidRPr="001E04E0" w:rsidRDefault="00777789" w:rsidP="00423F6A">
            <w:pPr>
              <w:rPr>
                <w:i/>
                <w:color w:val="0000FF"/>
              </w:rPr>
            </w:pPr>
            <w:r w:rsidRPr="001E04E0">
              <w:rPr>
                <w:i/>
                <w:color w:val="0000FF"/>
              </w:rPr>
              <w:t>Dòng sự kiện chính</w:t>
            </w:r>
          </w:p>
        </w:tc>
        <w:tc>
          <w:tcPr>
            <w:tcW w:w="7198" w:type="dxa"/>
          </w:tcPr>
          <w:p w14:paraId="4BB98902" w14:textId="77777777" w:rsidR="00777789" w:rsidRDefault="00777789" w:rsidP="00777789">
            <w:pPr>
              <w:pStyle w:val="BodyText"/>
              <w:numPr>
                <w:ilvl w:val="0"/>
                <w:numId w:val="47"/>
              </w:numPr>
              <w:jc w:val="both"/>
            </w:pPr>
            <w:r>
              <w:t>Admin chọn thanh taskbar</w:t>
            </w:r>
          </w:p>
          <w:p w14:paraId="27C9F010" w14:textId="77777777" w:rsidR="00777789" w:rsidRPr="00CD3063" w:rsidRDefault="00777789" w:rsidP="00777789">
            <w:pPr>
              <w:pStyle w:val="BodyText"/>
              <w:numPr>
                <w:ilvl w:val="0"/>
                <w:numId w:val="47"/>
              </w:numPr>
              <w:jc w:val="both"/>
            </w:pPr>
            <w:r>
              <w:t>Admin chọn nút quản lý đơn hàng</w:t>
            </w:r>
          </w:p>
          <w:p w14:paraId="090B6397" w14:textId="77777777" w:rsidR="00777789" w:rsidRPr="00815C30" w:rsidRDefault="00777789" w:rsidP="00423F6A">
            <w:pPr>
              <w:pStyle w:val="BodyText"/>
              <w:jc w:val="both"/>
            </w:pPr>
          </w:p>
        </w:tc>
      </w:tr>
      <w:tr w:rsidR="00777789" w:rsidRPr="001E04E0" w14:paraId="6522E2AC" w14:textId="77777777" w:rsidTr="00815C30">
        <w:tc>
          <w:tcPr>
            <w:tcW w:w="2045" w:type="dxa"/>
          </w:tcPr>
          <w:p w14:paraId="178DE99A" w14:textId="77777777" w:rsidR="00777789" w:rsidRPr="001E04E0" w:rsidRDefault="00777789" w:rsidP="00423F6A">
            <w:pPr>
              <w:rPr>
                <w:i/>
                <w:color w:val="0000FF"/>
              </w:rPr>
            </w:pPr>
            <w:r w:rsidRPr="001E04E0">
              <w:rPr>
                <w:i/>
                <w:color w:val="0000FF"/>
              </w:rPr>
              <w:t>Dòng sự kiện khác</w:t>
            </w:r>
          </w:p>
        </w:tc>
        <w:tc>
          <w:tcPr>
            <w:tcW w:w="7198" w:type="dxa"/>
          </w:tcPr>
          <w:p w14:paraId="3A477138" w14:textId="77777777" w:rsidR="00777789" w:rsidRPr="001E04E0" w:rsidRDefault="00777789" w:rsidP="00423F6A">
            <w:r>
              <w:t>Không có</w:t>
            </w:r>
          </w:p>
          <w:p w14:paraId="61CF34A1" w14:textId="77777777" w:rsidR="00777789" w:rsidRPr="001E04E0" w:rsidRDefault="00777789" w:rsidP="00423F6A">
            <w:pPr>
              <w:ind w:left="360"/>
            </w:pPr>
          </w:p>
        </w:tc>
      </w:tr>
      <w:tr w:rsidR="00777789" w:rsidRPr="001E04E0" w14:paraId="7C135EFF" w14:textId="77777777" w:rsidTr="00815C30">
        <w:tc>
          <w:tcPr>
            <w:tcW w:w="2045" w:type="dxa"/>
          </w:tcPr>
          <w:p w14:paraId="065EC6B1" w14:textId="77777777" w:rsidR="00777789" w:rsidRPr="001E04E0" w:rsidRDefault="00777789" w:rsidP="00423F6A">
            <w:pPr>
              <w:rPr>
                <w:i/>
                <w:color w:val="0000FF"/>
              </w:rPr>
            </w:pPr>
            <w:r w:rsidRPr="001E04E0">
              <w:rPr>
                <w:i/>
                <w:color w:val="0000FF"/>
              </w:rPr>
              <w:t>Các yêu cầu đặc biệt</w:t>
            </w:r>
          </w:p>
        </w:tc>
        <w:tc>
          <w:tcPr>
            <w:tcW w:w="7198" w:type="dxa"/>
          </w:tcPr>
          <w:p w14:paraId="7CF91E7B"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1C63B10" w14:textId="77777777" w:rsidTr="00815C30">
        <w:tc>
          <w:tcPr>
            <w:tcW w:w="2045" w:type="dxa"/>
          </w:tcPr>
          <w:p w14:paraId="0E3068D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72326128"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58894861" w14:textId="77777777" w:rsidTr="00815C30">
        <w:tc>
          <w:tcPr>
            <w:tcW w:w="2045" w:type="dxa"/>
          </w:tcPr>
          <w:p w14:paraId="7CD48E47"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01634636"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F49E2E9" w14:textId="77777777" w:rsidTr="00815C30">
        <w:tc>
          <w:tcPr>
            <w:tcW w:w="2045" w:type="dxa"/>
          </w:tcPr>
          <w:p w14:paraId="25AA8503" w14:textId="77777777" w:rsidR="00777789" w:rsidRPr="001E04E0" w:rsidRDefault="00777789" w:rsidP="00423F6A">
            <w:pPr>
              <w:rPr>
                <w:i/>
                <w:color w:val="0000FF"/>
              </w:rPr>
            </w:pPr>
            <w:r w:rsidRPr="001E04E0">
              <w:rPr>
                <w:i/>
                <w:color w:val="0000FF"/>
              </w:rPr>
              <w:t>Điểm mở rộng</w:t>
            </w:r>
          </w:p>
        </w:tc>
        <w:tc>
          <w:tcPr>
            <w:tcW w:w="7198" w:type="dxa"/>
          </w:tcPr>
          <w:p w14:paraId="19BD85E1" w14:textId="77777777" w:rsidR="00777789" w:rsidRPr="007A36A1" w:rsidRDefault="00777789" w:rsidP="00777789">
            <w:pPr>
              <w:pStyle w:val="BodyText"/>
              <w:numPr>
                <w:ilvl w:val="0"/>
                <w:numId w:val="41"/>
              </w:numPr>
              <w:jc w:val="both"/>
              <w:rPr>
                <w:lang w:val="en-US"/>
              </w:rPr>
            </w:pPr>
            <w:r>
              <w:rPr>
                <w:lang w:val="en-US"/>
              </w:rPr>
              <w:t>Tìm</w:t>
            </w:r>
            <w:r>
              <w:t xml:space="preserve"> kiếm đơn hàng</w:t>
            </w:r>
          </w:p>
          <w:p w14:paraId="16C5CEA6" w14:textId="77777777" w:rsidR="00777789" w:rsidRDefault="00777789" w:rsidP="00777789">
            <w:pPr>
              <w:pStyle w:val="BodyText"/>
              <w:numPr>
                <w:ilvl w:val="0"/>
                <w:numId w:val="48"/>
              </w:numPr>
              <w:jc w:val="both"/>
            </w:pPr>
            <w:r>
              <w:t>Admin nhập thông tin cần truy vấn</w:t>
            </w:r>
          </w:p>
          <w:p w14:paraId="3D957BD7" w14:textId="77777777" w:rsidR="00777789" w:rsidRPr="007A36A1" w:rsidRDefault="00777789" w:rsidP="00777789">
            <w:pPr>
              <w:pStyle w:val="BodyText"/>
              <w:numPr>
                <w:ilvl w:val="0"/>
                <w:numId w:val="48"/>
              </w:numPr>
              <w:jc w:val="both"/>
            </w:pPr>
            <w:r>
              <w:t>Hệ thống hiện danh sách các đơn hàng phù hợp với thông tin truy vấn</w:t>
            </w:r>
          </w:p>
          <w:p w14:paraId="2ABCB02A" w14:textId="77777777" w:rsidR="00777789" w:rsidRPr="007A36A1" w:rsidRDefault="00777789" w:rsidP="00777789">
            <w:pPr>
              <w:pStyle w:val="BodyText"/>
              <w:numPr>
                <w:ilvl w:val="0"/>
                <w:numId w:val="41"/>
              </w:numPr>
              <w:jc w:val="both"/>
              <w:rPr>
                <w:lang w:val="en-US"/>
              </w:rPr>
            </w:pPr>
            <w:r>
              <w:rPr>
                <w:lang w:val="en-US"/>
              </w:rPr>
              <w:t>Xem</w:t>
            </w:r>
            <w:r>
              <w:t xml:space="preserve"> danh sách đơn hàng</w:t>
            </w:r>
          </w:p>
          <w:p w14:paraId="23BEF28F" w14:textId="77777777" w:rsidR="00777789" w:rsidRPr="007A36A1" w:rsidRDefault="00777789" w:rsidP="00777789">
            <w:pPr>
              <w:pStyle w:val="BodyText"/>
              <w:numPr>
                <w:ilvl w:val="0"/>
                <w:numId w:val="49"/>
              </w:numPr>
              <w:jc w:val="both"/>
              <w:rPr>
                <w:lang w:val="en-US"/>
              </w:rPr>
            </w:pPr>
            <w:r>
              <w:rPr>
                <w:lang w:val="en-US"/>
              </w:rPr>
              <w:t>Admin</w:t>
            </w:r>
            <w:r>
              <w:t xml:space="preserve"> chọn nút xem danh sách đơn hàng</w:t>
            </w:r>
          </w:p>
          <w:p w14:paraId="6F6C0D5F" w14:textId="77777777" w:rsidR="00777789" w:rsidRPr="00815C30" w:rsidRDefault="00777789" w:rsidP="00777789">
            <w:pPr>
              <w:pStyle w:val="BodyText"/>
              <w:numPr>
                <w:ilvl w:val="0"/>
                <w:numId w:val="49"/>
              </w:numPr>
              <w:jc w:val="both"/>
              <w:rPr>
                <w:lang w:val="en-US"/>
              </w:rPr>
            </w:pPr>
            <w:r>
              <w:rPr>
                <w:lang w:val="en-US"/>
              </w:rPr>
              <w:t>Hệ</w:t>
            </w:r>
            <w:r>
              <w:t xml:space="preserve"> thống hiện danh sách toàn bộ các đơn hàng</w:t>
            </w:r>
          </w:p>
        </w:tc>
      </w:tr>
    </w:tbl>
    <w:p w14:paraId="7092BF9C" w14:textId="77777777" w:rsidR="00777789" w:rsidRDefault="00777789" w:rsidP="00777789">
      <w:pPr>
        <w:spacing w:line="360" w:lineRule="auto"/>
        <w:jc w:val="both"/>
        <w:rPr>
          <w:i/>
          <w:color w:val="0000FF"/>
          <w:lang w:val="en-US"/>
        </w:rPr>
      </w:pPr>
    </w:p>
    <w:p w14:paraId="48CDC200" w14:textId="77777777" w:rsidR="00777789" w:rsidRDefault="00777789" w:rsidP="00777789">
      <w:pPr>
        <w:pStyle w:val="Heading2"/>
        <w:spacing w:line="360" w:lineRule="auto"/>
        <w:jc w:val="both"/>
        <w:rPr>
          <w:color w:val="0000FF"/>
          <w:lang w:val="en-US"/>
        </w:rPr>
      </w:pPr>
      <w:r>
        <w:rPr>
          <w:lang w:val="en-US"/>
        </w:rPr>
        <w:t xml:space="preserve">Đặc tả Use-case </w:t>
      </w:r>
      <w:r w:rsidRPr="0037628A">
        <w:rPr>
          <w:color w:val="0000FF"/>
          <w:lang w:val="en-US"/>
        </w:rPr>
        <w:t>“</w:t>
      </w:r>
      <w:r>
        <w:rPr>
          <w:color w:val="0000FF"/>
          <w:lang w:val="en-US"/>
        </w:rPr>
        <w:t>Tìm</w:t>
      </w:r>
      <w:r>
        <w:rPr>
          <w:color w:val="0000FF"/>
        </w:rPr>
        <w:t xml:space="preserve"> kiếm đơn hàng</w:t>
      </w:r>
      <w:r w:rsidRPr="0037628A">
        <w:rPr>
          <w:color w:val="0000FF"/>
          <w:lang w:val="en-US"/>
        </w:rPr>
        <w:t>”</w:t>
      </w:r>
    </w:p>
    <w:tbl>
      <w:tblPr>
        <w:tblStyle w:val="TableGrid"/>
        <w:tblW w:w="0" w:type="auto"/>
        <w:tblLook w:val="04A0" w:firstRow="1" w:lastRow="0" w:firstColumn="1" w:lastColumn="0" w:noHBand="0" w:noVBand="1"/>
      </w:tblPr>
      <w:tblGrid>
        <w:gridCol w:w="2007"/>
        <w:gridCol w:w="7010"/>
      </w:tblGrid>
      <w:tr w:rsidR="00777789" w:rsidRPr="00CD3063" w14:paraId="7EF20DAF" w14:textId="77777777" w:rsidTr="00EB76A2">
        <w:tc>
          <w:tcPr>
            <w:tcW w:w="2007" w:type="dxa"/>
          </w:tcPr>
          <w:p w14:paraId="18985D6F" w14:textId="77777777" w:rsidR="00777789" w:rsidRPr="001E04E0" w:rsidRDefault="00777789" w:rsidP="00423F6A">
            <w:pPr>
              <w:rPr>
                <w:i/>
                <w:color w:val="0000FF"/>
              </w:rPr>
            </w:pPr>
            <w:r w:rsidRPr="001E04E0">
              <w:rPr>
                <w:i/>
                <w:color w:val="0000FF"/>
              </w:rPr>
              <w:t>Tóm tắt</w:t>
            </w:r>
          </w:p>
        </w:tc>
        <w:tc>
          <w:tcPr>
            <w:tcW w:w="7010" w:type="dxa"/>
          </w:tcPr>
          <w:p w14:paraId="2845203A" w14:textId="77777777" w:rsidR="00777789" w:rsidRPr="00CD3063" w:rsidRDefault="00777789" w:rsidP="00423F6A">
            <w:pPr>
              <w:pStyle w:val="BodyText"/>
              <w:ind w:left="0"/>
              <w:jc w:val="both"/>
            </w:pPr>
            <w:r>
              <w:t>Use case cho phép Admin tìm kiếm đơn hàng bằng thông tin nhập vào</w:t>
            </w:r>
          </w:p>
        </w:tc>
      </w:tr>
      <w:tr w:rsidR="00777789" w:rsidRPr="00815C30" w14:paraId="49C6CCC3" w14:textId="77777777" w:rsidTr="00EB76A2">
        <w:tc>
          <w:tcPr>
            <w:tcW w:w="2007" w:type="dxa"/>
          </w:tcPr>
          <w:p w14:paraId="2703F0C1" w14:textId="77777777" w:rsidR="00777789" w:rsidRPr="001E04E0" w:rsidRDefault="00777789" w:rsidP="00423F6A">
            <w:pPr>
              <w:rPr>
                <w:i/>
                <w:color w:val="0000FF"/>
              </w:rPr>
            </w:pPr>
            <w:r w:rsidRPr="001E04E0">
              <w:rPr>
                <w:i/>
                <w:color w:val="0000FF"/>
              </w:rPr>
              <w:t>Dòng sự kiện chính</w:t>
            </w:r>
          </w:p>
        </w:tc>
        <w:tc>
          <w:tcPr>
            <w:tcW w:w="7010" w:type="dxa"/>
          </w:tcPr>
          <w:p w14:paraId="5D37F175" w14:textId="77777777" w:rsidR="00777789" w:rsidRDefault="00777789" w:rsidP="00777789">
            <w:pPr>
              <w:pStyle w:val="BodyText"/>
              <w:numPr>
                <w:ilvl w:val="0"/>
                <w:numId w:val="50"/>
              </w:numPr>
              <w:jc w:val="both"/>
            </w:pPr>
            <w:r>
              <w:t>Admin chọn thanh taskbar</w:t>
            </w:r>
          </w:p>
          <w:p w14:paraId="4636EB12" w14:textId="77777777" w:rsidR="00777789" w:rsidRDefault="00777789" w:rsidP="00777789">
            <w:pPr>
              <w:pStyle w:val="BodyText"/>
              <w:numPr>
                <w:ilvl w:val="0"/>
                <w:numId w:val="50"/>
              </w:numPr>
              <w:jc w:val="both"/>
            </w:pPr>
            <w:r>
              <w:t>Admin chọn nút quản lý đơn hàng</w:t>
            </w:r>
          </w:p>
          <w:p w14:paraId="43E4FC03" w14:textId="77777777" w:rsidR="00777789" w:rsidRDefault="00777789" w:rsidP="00777789">
            <w:pPr>
              <w:pStyle w:val="BodyText"/>
              <w:numPr>
                <w:ilvl w:val="0"/>
                <w:numId w:val="50"/>
              </w:numPr>
              <w:jc w:val="both"/>
            </w:pPr>
            <w:r>
              <w:t>Admin nhập thông tin cần truy vấn vào ô tìm kiếm</w:t>
            </w:r>
          </w:p>
          <w:p w14:paraId="42A4DD33" w14:textId="77777777" w:rsidR="00777789" w:rsidRPr="00815C30" w:rsidRDefault="00777789" w:rsidP="00777789">
            <w:pPr>
              <w:pStyle w:val="BodyText"/>
              <w:numPr>
                <w:ilvl w:val="0"/>
                <w:numId w:val="50"/>
              </w:numPr>
              <w:jc w:val="both"/>
            </w:pPr>
            <w:r>
              <w:t>Admin chọn nút tìm</w:t>
            </w:r>
          </w:p>
        </w:tc>
      </w:tr>
      <w:tr w:rsidR="00777789" w:rsidRPr="001E04E0" w14:paraId="3AC11F09" w14:textId="77777777" w:rsidTr="00EB76A2">
        <w:tc>
          <w:tcPr>
            <w:tcW w:w="2007" w:type="dxa"/>
          </w:tcPr>
          <w:p w14:paraId="6AAA2982" w14:textId="77777777" w:rsidR="00777789" w:rsidRPr="001E04E0" w:rsidRDefault="00777789" w:rsidP="00423F6A">
            <w:pPr>
              <w:rPr>
                <w:i/>
                <w:color w:val="0000FF"/>
              </w:rPr>
            </w:pPr>
            <w:r w:rsidRPr="001E04E0">
              <w:rPr>
                <w:i/>
                <w:color w:val="0000FF"/>
              </w:rPr>
              <w:t>Dòng sự kiện khác</w:t>
            </w:r>
          </w:p>
        </w:tc>
        <w:tc>
          <w:tcPr>
            <w:tcW w:w="7010" w:type="dxa"/>
          </w:tcPr>
          <w:p w14:paraId="1D0743CF" w14:textId="77777777" w:rsidR="00777789" w:rsidRPr="001E04E0" w:rsidRDefault="00777789" w:rsidP="00423F6A">
            <w:r>
              <w:t>Không có</w:t>
            </w:r>
          </w:p>
        </w:tc>
      </w:tr>
      <w:tr w:rsidR="00777789" w:rsidRPr="00326BCD" w14:paraId="7BE4EB8B" w14:textId="77777777" w:rsidTr="00EB76A2">
        <w:tc>
          <w:tcPr>
            <w:tcW w:w="2007" w:type="dxa"/>
          </w:tcPr>
          <w:p w14:paraId="1DD07703" w14:textId="77777777" w:rsidR="00777789" w:rsidRPr="001E04E0" w:rsidRDefault="00777789" w:rsidP="00423F6A">
            <w:pPr>
              <w:rPr>
                <w:i/>
                <w:color w:val="0000FF"/>
              </w:rPr>
            </w:pPr>
            <w:r w:rsidRPr="001E04E0">
              <w:rPr>
                <w:i/>
                <w:color w:val="0000FF"/>
              </w:rPr>
              <w:t>Các yêu cầu đặc biệt</w:t>
            </w:r>
          </w:p>
        </w:tc>
        <w:tc>
          <w:tcPr>
            <w:tcW w:w="7010" w:type="dxa"/>
          </w:tcPr>
          <w:p w14:paraId="6172604A"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CD3063" w14:paraId="55E8FFCE" w14:textId="77777777" w:rsidTr="00EB76A2">
        <w:tc>
          <w:tcPr>
            <w:tcW w:w="2007" w:type="dxa"/>
          </w:tcPr>
          <w:p w14:paraId="182D2C95" w14:textId="77777777" w:rsidR="00777789" w:rsidRPr="001E04E0" w:rsidRDefault="00777789" w:rsidP="00423F6A">
            <w:pPr>
              <w:rPr>
                <w:i/>
                <w:color w:val="0000FF"/>
              </w:rPr>
            </w:pPr>
            <w:r w:rsidRPr="001E04E0">
              <w:rPr>
                <w:i/>
                <w:color w:val="0000FF"/>
              </w:rPr>
              <w:t>Trạng thái hệ thống khi bắt đầu thực hiện UseCase</w:t>
            </w:r>
          </w:p>
        </w:tc>
        <w:tc>
          <w:tcPr>
            <w:tcW w:w="7010" w:type="dxa"/>
          </w:tcPr>
          <w:p w14:paraId="181417FD" w14:textId="77777777" w:rsidR="00777789" w:rsidRPr="00CD3063" w:rsidRDefault="00777789" w:rsidP="00423F6A">
            <w:pPr>
              <w:pStyle w:val="BodyText"/>
              <w:ind w:left="0"/>
              <w:jc w:val="both"/>
            </w:pPr>
            <w:r>
              <w:t xml:space="preserve">Admin </w:t>
            </w:r>
            <w:r w:rsidRPr="00CD3063">
              <w:t xml:space="preserve">có thể click vào nút </w:t>
            </w:r>
            <w:r>
              <w:t>quản lý đơn hàng và nhập thông tin truy vấn</w:t>
            </w:r>
            <w:r w:rsidRPr="00CD3063">
              <w:t xml:space="preserve"> trên thanh taskbar tại bất kỳ cửa sổ nào trên ứng dụng</w:t>
            </w:r>
          </w:p>
        </w:tc>
      </w:tr>
      <w:tr w:rsidR="00777789" w:rsidRPr="00CD3063" w14:paraId="29E3719C" w14:textId="77777777" w:rsidTr="00EB76A2">
        <w:tc>
          <w:tcPr>
            <w:tcW w:w="2007" w:type="dxa"/>
          </w:tcPr>
          <w:p w14:paraId="66AA52D5" w14:textId="77777777" w:rsidR="00777789" w:rsidRPr="001E04E0" w:rsidRDefault="00777789" w:rsidP="00423F6A">
            <w:pPr>
              <w:rPr>
                <w:i/>
                <w:color w:val="0000FF"/>
              </w:rPr>
            </w:pPr>
            <w:r w:rsidRPr="001E04E0">
              <w:rPr>
                <w:i/>
                <w:color w:val="0000FF"/>
              </w:rPr>
              <w:t>Trạng thái hệ thống sau khi thực hiện UseCase</w:t>
            </w:r>
          </w:p>
        </w:tc>
        <w:tc>
          <w:tcPr>
            <w:tcW w:w="7010" w:type="dxa"/>
          </w:tcPr>
          <w:p w14:paraId="2F389CC8" w14:textId="77777777" w:rsidR="00777789" w:rsidRPr="00CD3063" w:rsidRDefault="00777789" w:rsidP="00423F6A">
            <w:pPr>
              <w:pStyle w:val="BodyText"/>
              <w:ind w:left="0"/>
              <w:jc w:val="both"/>
            </w:pPr>
            <w:r>
              <w:t>Hệ thống hiện danh sách đơn hàng với thông tin truy vấn</w:t>
            </w:r>
          </w:p>
        </w:tc>
      </w:tr>
      <w:tr w:rsidR="00777789" w:rsidRPr="00815C30" w14:paraId="61D90934" w14:textId="77777777" w:rsidTr="00EB76A2">
        <w:tc>
          <w:tcPr>
            <w:tcW w:w="2007" w:type="dxa"/>
          </w:tcPr>
          <w:p w14:paraId="158A360E" w14:textId="77777777" w:rsidR="00777789" w:rsidRPr="001E04E0" w:rsidRDefault="00777789" w:rsidP="00423F6A">
            <w:pPr>
              <w:rPr>
                <w:i/>
                <w:color w:val="0000FF"/>
              </w:rPr>
            </w:pPr>
            <w:r w:rsidRPr="001E04E0">
              <w:rPr>
                <w:i/>
                <w:color w:val="0000FF"/>
              </w:rPr>
              <w:t>Điểm mở rộng</w:t>
            </w:r>
          </w:p>
        </w:tc>
        <w:tc>
          <w:tcPr>
            <w:tcW w:w="7010" w:type="dxa"/>
          </w:tcPr>
          <w:p w14:paraId="72487C64" w14:textId="77777777" w:rsidR="00777789" w:rsidRPr="00815C30" w:rsidRDefault="00777789" w:rsidP="00423F6A">
            <w:pPr>
              <w:pStyle w:val="BodyText"/>
              <w:ind w:left="0"/>
              <w:jc w:val="both"/>
            </w:pPr>
            <w:r>
              <w:rPr>
                <w:lang w:val="en-US"/>
              </w:rPr>
              <w:t>Không</w:t>
            </w:r>
            <w:r>
              <w:t xml:space="preserve"> có</w:t>
            </w:r>
          </w:p>
        </w:tc>
      </w:tr>
    </w:tbl>
    <w:p w14:paraId="5E42F9EA" w14:textId="77777777" w:rsidR="00777789" w:rsidRDefault="00777789" w:rsidP="00777789">
      <w:pPr>
        <w:spacing w:line="360" w:lineRule="auto"/>
        <w:jc w:val="both"/>
        <w:rPr>
          <w:i/>
          <w:color w:val="0000FF"/>
          <w:lang w:val="en-US"/>
        </w:rPr>
      </w:pPr>
    </w:p>
    <w:p w14:paraId="4A7A60AC"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Xem</w:t>
      </w:r>
      <w:r>
        <w:rPr>
          <w:color w:val="0000FF"/>
        </w:rPr>
        <w:t xml:space="preserve"> danh sách đơn hàng</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35951512" w14:textId="77777777" w:rsidTr="00815C30">
        <w:tc>
          <w:tcPr>
            <w:tcW w:w="2045" w:type="dxa"/>
          </w:tcPr>
          <w:p w14:paraId="53DB7815" w14:textId="77777777" w:rsidR="00777789" w:rsidRPr="001E04E0" w:rsidRDefault="00777789" w:rsidP="00423F6A">
            <w:pPr>
              <w:rPr>
                <w:i/>
                <w:color w:val="0000FF"/>
              </w:rPr>
            </w:pPr>
            <w:r w:rsidRPr="001E04E0">
              <w:rPr>
                <w:i/>
                <w:color w:val="0000FF"/>
              </w:rPr>
              <w:t>Tóm tắt</w:t>
            </w:r>
          </w:p>
        </w:tc>
        <w:tc>
          <w:tcPr>
            <w:tcW w:w="7198" w:type="dxa"/>
          </w:tcPr>
          <w:p w14:paraId="259A900D" w14:textId="77777777" w:rsidR="00777789" w:rsidRPr="00CD3063" w:rsidRDefault="00777789" w:rsidP="00423F6A">
            <w:pPr>
              <w:pStyle w:val="BodyText"/>
              <w:ind w:left="0"/>
              <w:jc w:val="both"/>
            </w:pPr>
            <w:r>
              <w:t>Use case cho phép Admin xem danh sách đơn hàng</w:t>
            </w:r>
          </w:p>
        </w:tc>
      </w:tr>
      <w:tr w:rsidR="00777789" w:rsidRPr="001E04E0" w14:paraId="2B4F03AD" w14:textId="77777777" w:rsidTr="00815C30">
        <w:tc>
          <w:tcPr>
            <w:tcW w:w="2045" w:type="dxa"/>
          </w:tcPr>
          <w:p w14:paraId="33561EEB" w14:textId="77777777" w:rsidR="00777789" w:rsidRPr="001E04E0" w:rsidRDefault="00777789" w:rsidP="00423F6A">
            <w:pPr>
              <w:rPr>
                <w:i/>
                <w:color w:val="0000FF"/>
              </w:rPr>
            </w:pPr>
            <w:r w:rsidRPr="001E04E0">
              <w:rPr>
                <w:i/>
                <w:color w:val="0000FF"/>
              </w:rPr>
              <w:t>Dòng sự kiện chính</w:t>
            </w:r>
          </w:p>
        </w:tc>
        <w:tc>
          <w:tcPr>
            <w:tcW w:w="7198" w:type="dxa"/>
          </w:tcPr>
          <w:p w14:paraId="09ECECE0" w14:textId="77777777" w:rsidR="00777789" w:rsidRDefault="00777789" w:rsidP="00777789">
            <w:pPr>
              <w:pStyle w:val="BodyText"/>
              <w:numPr>
                <w:ilvl w:val="0"/>
                <w:numId w:val="52"/>
              </w:numPr>
              <w:jc w:val="both"/>
            </w:pPr>
            <w:r>
              <w:t>Admin chọn thanh taskbar</w:t>
            </w:r>
          </w:p>
          <w:p w14:paraId="6147F622" w14:textId="77777777" w:rsidR="00777789" w:rsidRDefault="00777789" w:rsidP="00777789">
            <w:pPr>
              <w:pStyle w:val="BodyText"/>
              <w:numPr>
                <w:ilvl w:val="0"/>
                <w:numId w:val="52"/>
              </w:numPr>
              <w:jc w:val="both"/>
            </w:pPr>
            <w:r>
              <w:t>Admin chọn nút quản lý khách hàng</w:t>
            </w:r>
          </w:p>
          <w:p w14:paraId="20BA6F5D" w14:textId="77777777" w:rsidR="00777789" w:rsidRPr="00815C30" w:rsidRDefault="00777789" w:rsidP="00777789">
            <w:pPr>
              <w:pStyle w:val="BodyText"/>
              <w:numPr>
                <w:ilvl w:val="0"/>
                <w:numId w:val="52"/>
              </w:numPr>
              <w:jc w:val="both"/>
            </w:pPr>
            <w:r>
              <w:t>Admin chọn xem danh sách đơn hàng</w:t>
            </w:r>
          </w:p>
        </w:tc>
      </w:tr>
      <w:tr w:rsidR="00777789" w:rsidRPr="001E04E0" w14:paraId="7659ED48" w14:textId="77777777" w:rsidTr="00815C30">
        <w:tc>
          <w:tcPr>
            <w:tcW w:w="2045" w:type="dxa"/>
          </w:tcPr>
          <w:p w14:paraId="114CC2DE" w14:textId="77777777" w:rsidR="00777789" w:rsidRPr="001E04E0" w:rsidRDefault="00777789" w:rsidP="00423F6A">
            <w:pPr>
              <w:rPr>
                <w:i/>
                <w:color w:val="0000FF"/>
              </w:rPr>
            </w:pPr>
            <w:r w:rsidRPr="001E04E0">
              <w:rPr>
                <w:i/>
                <w:color w:val="0000FF"/>
              </w:rPr>
              <w:t>Dòng sự kiện khác</w:t>
            </w:r>
          </w:p>
        </w:tc>
        <w:tc>
          <w:tcPr>
            <w:tcW w:w="7198" w:type="dxa"/>
          </w:tcPr>
          <w:p w14:paraId="48DC68E8" w14:textId="77777777" w:rsidR="00777789" w:rsidRDefault="00777789" w:rsidP="00777789">
            <w:pPr>
              <w:pStyle w:val="BodyText"/>
              <w:numPr>
                <w:ilvl w:val="0"/>
                <w:numId w:val="53"/>
              </w:numPr>
              <w:jc w:val="both"/>
            </w:pPr>
            <w:r>
              <w:t>Admin chọn thanh taskbar</w:t>
            </w:r>
          </w:p>
          <w:p w14:paraId="4AB17734" w14:textId="77777777" w:rsidR="00777789" w:rsidRDefault="00777789" w:rsidP="00777789">
            <w:pPr>
              <w:pStyle w:val="BodyText"/>
              <w:numPr>
                <w:ilvl w:val="0"/>
                <w:numId w:val="53"/>
              </w:numPr>
              <w:jc w:val="both"/>
            </w:pPr>
            <w:r>
              <w:t>Admin chọn nút quản lý đơn hàng</w:t>
            </w:r>
          </w:p>
          <w:p w14:paraId="1536E773" w14:textId="77777777" w:rsidR="00777789" w:rsidRPr="001E04E0" w:rsidRDefault="00777789" w:rsidP="00777789">
            <w:pPr>
              <w:pStyle w:val="BodyText"/>
              <w:numPr>
                <w:ilvl w:val="0"/>
                <w:numId w:val="53"/>
              </w:numPr>
              <w:jc w:val="both"/>
            </w:pPr>
            <w:r>
              <w:t>Admin chọn tìm kiếm đơn hàng</w:t>
            </w:r>
          </w:p>
        </w:tc>
      </w:tr>
      <w:tr w:rsidR="00777789" w:rsidRPr="001E04E0" w14:paraId="0DBBDA73" w14:textId="77777777" w:rsidTr="00815C30">
        <w:tc>
          <w:tcPr>
            <w:tcW w:w="2045" w:type="dxa"/>
          </w:tcPr>
          <w:p w14:paraId="72F0E06F" w14:textId="77777777" w:rsidR="00777789" w:rsidRPr="001E04E0" w:rsidRDefault="00777789" w:rsidP="00423F6A">
            <w:pPr>
              <w:rPr>
                <w:i/>
                <w:color w:val="0000FF"/>
              </w:rPr>
            </w:pPr>
            <w:r w:rsidRPr="001E04E0">
              <w:rPr>
                <w:i/>
                <w:color w:val="0000FF"/>
              </w:rPr>
              <w:t>Các yêu cầu đặc biệt</w:t>
            </w:r>
          </w:p>
        </w:tc>
        <w:tc>
          <w:tcPr>
            <w:tcW w:w="7198" w:type="dxa"/>
          </w:tcPr>
          <w:p w14:paraId="1DDEF724"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0D96201B" w14:textId="77777777" w:rsidTr="00815C30">
        <w:tc>
          <w:tcPr>
            <w:tcW w:w="2045" w:type="dxa"/>
          </w:tcPr>
          <w:p w14:paraId="7AB8345B"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7BD8B50" w14:textId="77777777" w:rsidR="00777789" w:rsidRPr="00CD3063" w:rsidRDefault="00777789" w:rsidP="00423F6A">
            <w:pPr>
              <w:pStyle w:val="BodyText"/>
              <w:ind w:left="0"/>
              <w:jc w:val="both"/>
            </w:pPr>
            <w:r>
              <w:t xml:space="preserve">Admin </w:t>
            </w:r>
            <w:r w:rsidRPr="00CD3063">
              <w:t xml:space="preserve">có thể click vào nút </w:t>
            </w:r>
            <w:r>
              <w:t xml:space="preserve">quản lý đơn hàng </w:t>
            </w:r>
            <w:r w:rsidRPr="00CD3063">
              <w:t>trên thanh taskbar tại bất kỳ cửa sổ nào trên ứng dụng</w:t>
            </w:r>
          </w:p>
        </w:tc>
      </w:tr>
      <w:tr w:rsidR="00777789" w:rsidRPr="001E04E0" w14:paraId="6E956F86" w14:textId="77777777" w:rsidTr="00815C30">
        <w:tc>
          <w:tcPr>
            <w:tcW w:w="2045" w:type="dxa"/>
          </w:tcPr>
          <w:p w14:paraId="535A6D72"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4F258CC0" w14:textId="77777777" w:rsidR="00777789" w:rsidRPr="00CD3063" w:rsidRDefault="00777789" w:rsidP="00423F6A">
            <w:pPr>
              <w:pStyle w:val="BodyText"/>
              <w:ind w:left="0"/>
              <w:jc w:val="both"/>
            </w:pPr>
            <w:r>
              <w:t>Hệ thống hiện các chức năng quản lý khách hàng cụ thể</w:t>
            </w:r>
          </w:p>
        </w:tc>
      </w:tr>
      <w:tr w:rsidR="00777789" w:rsidRPr="001E04E0" w14:paraId="182A18B3" w14:textId="77777777" w:rsidTr="00815C30">
        <w:tc>
          <w:tcPr>
            <w:tcW w:w="2045" w:type="dxa"/>
          </w:tcPr>
          <w:p w14:paraId="75E45659" w14:textId="77777777" w:rsidR="00777789" w:rsidRPr="001E04E0" w:rsidRDefault="00777789" w:rsidP="00423F6A">
            <w:pPr>
              <w:rPr>
                <w:i/>
                <w:color w:val="0000FF"/>
              </w:rPr>
            </w:pPr>
            <w:r w:rsidRPr="001E04E0">
              <w:rPr>
                <w:i/>
                <w:color w:val="0000FF"/>
              </w:rPr>
              <w:t>Điểm mở rộng</w:t>
            </w:r>
          </w:p>
        </w:tc>
        <w:tc>
          <w:tcPr>
            <w:tcW w:w="7198" w:type="dxa"/>
          </w:tcPr>
          <w:p w14:paraId="53D1791C" w14:textId="77777777" w:rsidR="00777789" w:rsidRPr="007A36A1" w:rsidRDefault="00777789" w:rsidP="00777789">
            <w:pPr>
              <w:pStyle w:val="BodyText"/>
              <w:numPr>
                <w:ilvl w:val="0"/>
                <w:numId w:val="54"/>
              </w:numPr>
              <w:jc w:val="both"/>
              <w:rPr>
                <w:lang w:val="en-US"/>
              </w:rPr>
            </w:pPr>
            <w:r>
              <w:rPr>
                <w:lang w:val="en-US"/>
              </w:rPr>
              <w:t>Xem</w:t>
            </w:r>
            <w:r>
              <w:t xml:space="preserve"> chi tiết đơn hàng</w:t>
            </w:r>
          </w:p>
          <w:p w14:paraId="26200CDA" w14:textId="77777777" w:rsidR="00777789" w:rsidRDefault="00777789" w:rsidP="00777789">
            <w:pPr>
              <w:pStyle w:val="BodyText"/>
              <w:numPr>
                <w:ilvl w:val="0"/>
                <w:numId w:val="55"/>
              </w:numPr>
              <w:jc w:val="both"/>
            </w:pPr>
            <w:r>
              <w:t>Admin có thể chọn ô thông tin đơn hàng để xem chi tiết</w:t>
            </w:r>
          </w:p>
          <w:p w14:paraId="3699CD54" w14:textId="77777777" w:rsidR="00777789" w:rsidRPr="007A36A1" w:rsidRDefault="00777789" w:rsidP="00777789">
            <w:pPr>
              <w:pStyle w:val="BodyText"/>
              <w:numPr>
                <w:ilvl w:val="0"/>
                <w:numId w:val="54"/>
              </w:numPr>
              <w:jc w:val="both"/>
              <w:rPr>
                <w:lang w:val="en-US"/>
              </w:rPr>
            </w:pPr>
            <w:r>
              <w:rPr>
                <w:lang w:val="en-US"/>
              </w:rPr>
              <w:t>Xóa</w:t>
            </w:r>
            <w:r>
              <w:t xml:space="preserve"> đơn hàng</w:t>
            </w:r>
          </w:p>
          <w:p w14:paraId="4566E9F4" w14:textId="77777777" w:rsidR="00777789" w:rsidRPr="00815C30" w:rsidRDefault="00777789" w:rsidP="00777789">
            <w:pPr>
              <w:pStyle w:val="BodyText"/>
              <w:numPr>
                <w:ilvl w:val="0"/>
                <w:numId w:val="56"/>
              </w:numPr>
              <w:jc w:val="both"/>
              <w:rPr>
                <w:lang w:val="en-US"/>
              </w:rPr>
            </w:pPr>
            <w:r>
              <w:rPr>
                <w:lang w:val="en-US"/>
              </w:rPr>
              <w:t>Admin</w:t>
            </w:r>
            <w:r>
              <w:t xml:space="preserve"> có thể chọn nút xóa đơn hàng ở ô thông tin</w:t>
            </w:r>
          </w:p>
        </w:tc>
      </w:tr>
    </w:tbl>
    <w:p w14:paraId="22024373" w14:textId="77777777" w:rsidR="00777789" w:rsidRDefault="00777789" w:rsidP="00777789">
      <w:pPr>
        <w:spacing w:line="360" w:lineRule="auto"/>
        <w:jc w:val="both"/>
        <w:rPr>
          <w:i/>
          <w:color w:val="0000FF"/>
          <w:lang w:val="en-US"/>
        </w:rPr>
      </w:pPr>
    </w:p>
    <w:p w14:paraId="4BE26400"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Xem</w:t>
      </w:r>
      <w:r>
        <w:rPr>
          <w:color w:val="0000FF"/>
        </w:rPr>
        <w:t xml:space="preserve"> chi tiết đơn hàng</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2966C35F" w14:textId="77777777" w:rsidTr="00815C30">
        <w:tc>
          <w:tcPr>
            <w:tcW w:w="2045" w:type="dxa"/>
          </w:tcPr>
          <w:p w14:paraId="472329F1" w14:textId="77777777" w:rsidR="00777789" w:rsidRPr="001E04E0" w:rsidRDefault="00777789" w:rsidP="00423F6A">
            <w:pPr>
              <w:rPr>
                <w:i/>
                <w:color w:val="0000FF"/>
              </w:rPr>
            </w:pPr>
            <w:r w:rsidRPr="001E04E0">
              <w:rPr>
                <w:i/>
                <w:color w:val="0000FF"/>
              </w:rPr>
              <w:t>Tóm tắt</w:t>
            </w:r>
          </w:p>
        </w:tc>
        <w:tc>
          <w:tcPr>
            <w:tcW w:w="7198" w:type="dxa"/>
          </w:tcPr>
          <w:p w14:paraId="2B0CE981" w14:textId="77777777" w:rsidR="00777789" w:rsidRPr="00CD3063" w:rsidRDefault="00777789" w:rsidP="00423F6A">
            <w:pPr>
              <w:pStyle w:val="BodyText"/>
              <w:ind w:left="0"/>
              <w:jc w:val="both"/>
            </w:pPr>
            <w:r>
              <w:t>Use case cho phép Admin theo dõi và quản lý các khách hàng</w:t>
            </w:r>
          </w:p>
        </w:tc>
      </w:tr>
      <w:tr w:rsidR="00777789" w:rsidRPr="001E04E0" w14:paraId="18F3B1EA" w14:textId="77777777" w:rsidTr="00815C30">
        <w:tc>
          <w:tcPr>
            <w:tcW w:w="2045" w:type="dxa"/>
          </w:tcPr>
          <w:p w14:paraId="6661CE41" w14:textId="77777777" w:rsidR="00777789" w:rsidRPr="001E04E0" w:rsidRDefault="00777789" w:rsidP="00423F6A">
            <w:pPr>
              <w:rPr>
                <w:i/>
                <w:color w:val="0000FF"/>
              </w:rPr>
            </w:pPr>
            <w:r w:rsidRPr="001E04E0">
              <w:rPr>
                <w:i/>
                <w:color w:val="0000FF"/>
              </w:rPr>
              <w:t>Dòng sự kiện chính</w:t>
            </w:r>
          </w:p>
        </w:tc>
        <w:tc>
          <w:tcPr>
            <w:tcW w:w="7198" w:type="dxa"/>
          </w:tcPr>
          <w:p w14:paraId="51327D09" w14:textId="77777777" w:rsidR="00777789" w:rsidRPr="00815C30" w:rsidRDefault="00777789" w:rsidP="00777789">
            <w:pPr>
              <w:pStyle w:val="BodyText"/>
              <w:numPr>
                <w:ilvl w:val="0"/>
                <w:numId w:val="57"/>
              </w:numPr>
              <w:jc w:val="both"/>
            </w:pPr>
            <w:r>
              <w:t>Ở màn hình xem danh sách,Admin chọn ô thông tin đơn hàng để xem chi tiết</w:t>
            </w:r>
          </w:p>
        </w:tc>
      </w:tr>
      <w:tr w:rsidR="00777789" w:rsidRPr="001E04E0" w14:paraId="3D5AD5EF" w14:textId="77777777" w:rsidTr="00815C30">
        <w:tc>
          <w:tcPr>
            <w:tcW w:w="2045" w:type="dxa"/>
          </w:tcPr>
          <w:p w14:paraId="57FD2A35" w14:textId="77777777" w:rsidR="00777789" w:rsidRPr="001E04E0" w:rsidRDefault="00777789" w:rsidP="00423F6A">
            <w:pPr>
              <w:rPr>
                <w:i/>
                <w:color w:val="0000FF"/>
              </w:rPr>
            </w:pPr>
            <w:r w:rsidRPr="001E04E0">
              <w:rPr>
                <w:i/>
                <w:color w:val="0000FF"/>
              </w:rPr>
              <w:t>Dòng sự kiện khác</w:t>
            </w:r>
          </w:p>
        </w:tc>
        <w:tc>
          <w:tcPr>
            <w:tcW w:w="7198" w:type="dxa"/>
          </w:tcPr>
          <w:p w14:paraId="2649290B" w14:textId="77777777" w:rsidR="00777789" w:rsidRPr="001E04E0" w:rsidRDefault="00777789" w:rsidP="00423F6A">
            <w:r>
              <w:t>Không có</w:t>
            </w:r>
          </w:p>
          <w:p w14:paraId="5FB85327" w14:textId="77777777" w:rsidR="00777789" w:rsidRPr="001E04E0" w:rsidRDefault="00777789" w:rsidP="00423F6A">
            <w:pPr>
              <w:ind w:left="360"/>
            </w:pPr>
          </w:p>
        </w:tc>
      </w:tr>
      <w:tr w:rsidR="00777789" w:rsidRPr="001E04E0" w14:paraId="6FEA3053" w14:textId="77777777" w:rsidTr="00815C30">
        <w:tc>
          <w:tcPr>
            <w:tcW w:w="2045" w:type="dxa"/>
          </w:tcPr>
          <w:p w14:paraId="60CE18B3" w14:textId="77777777" w:rsidR="00777789" w:rsidRPr="001E04E0" w:rsidRDefault="00777789" w:rsidP="00423F6A">
            <w:pPr>
              <w:rPr>
                <w:i/>
                <w:color w:val="0000FF"/>
              </w:rPr>
            </w:pPr>
            <w:r w:rsidRPr="001E04E0">
              <w:rPr>
                <w:i/>
                <w:color w:val="0000FF"/>
              </w:rPr>
              <w:t>Các yêu cầu đặc biệt</w:t>
            </w:r>
          </w:p>
        </w:tc>
        <w:tc>
          <w:tcPr>
            <w:tcW w:w="7198" w:type="dxa"/>
          </w:tcPr>
          <w:p w14:paraId="5D9673ED"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19C0D2DA" w14:textId="77777777" w:rsidTr="00815C30">
        <w:tc>
          <w:tcPr>
            <w:tcW w:w="2045" w:type="dxa"/>
          </w:tcPr>
          <w:p w14:paraId="064CC935"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4ACF9CD7" w14:textId="77777777" w:rsidR="00777789" w:rsidRPr="00CD3063" w:rsidRDefault="00777789" w:rsidP="00423F6A">
            <w:pPr>
              <w:pStyle w:val="BodyText"/>
              <w:ind w:left="0"/>
              <w:jc w:val="both"/>
            </w:pPr>
            <w:r>
              <w:t>Hệ thống hiện màn hình xem danh sách đơn hàng</w:t>
            </w:r>
          </w:p>
        </w:tc>
      </w:tr>
      <w:tr w:rsidR="00777789" w:rsidRPr="001E04E0" w14:paraId="69F769E5" w14:textId="77777777" w:rsidTr="00815C30">
        <w:tc>
          <w:tcPr>
            <w:tcW w:w="2045" w:type="dxa"/>
          </w:tcPr>
          <w:p w14:paraId="1565BA82"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7AB0C160" w14:textId="77777777" w:rsidR="00777789" w:rsidRPr="00CD3063" w:rsidRDefault="00777789" w:rsidP="00423F6A">
            <w:pPr>
              <w:pStyle w:val="BodyText"/>
              <w:ind w:left="0"/>
              <w:jc w:val="both"/>
            </w:pPr>
            <w:r>
              <w:t>Hệ thống hiện thông tin chi tiết đơn hàng mà Admin đã chọn</w:t>
            </w:r>
          </w:p>
        </w:tc>
      </w:tr>
      <w:tr w:rsidR="00777789" w:rsidRPr="001E04E0" w14:paraId="7DBF3601" w14:textId="77777777" w:rsidTr="00815C30">
        <w:tc>
          <w:tcPr>
            <w:tcW w:w="2045" w:type="dxa"/>
          </w:tcPr>
          <w:p w14:paraId="53A6774B" w14:textId="77777777" w:rsidR="00777789" w:rsidRPr="001E04E0" w:rsidRDefault="00777789" w:rsidP="00423F6A">
            <w:pPr>
              <w:rPr>
                <w:i/>
                <w:color w:val="0000FF"/>
              </w:rPr>
            </w:pPr>
            <w:r w:rsidRPr="001E04E0">
              <w:rPr>
                <w:i/>
                <w:color w:val="0000FF"/>
              </w:rPr>
              <w:t>Điểm mở rộng</w:t>
            </w:r>
          </w:p>
        </w:tc>
        <w:tc>
          <w:tcPr>
            <w:tcW w:w="7198" w:type="dxa"/>
          </w:tcPr>
          <w:p w14:paraId="343B50D0" w14:textId="77777777" w:rsidR="00777789" w:rsidRPr="00723EF3" w:rsidRDefault="00777789" w:rsidP="00777789">
            <w:pPr>
              <w:pStyle w:val="BodyText"/>
              <w:numPr>
                <w:ilvl w:val="0"/>
                <w:numId w:val="58"/>
              </w:numPr>
              <w:jc w:val="both"/>
              <w:rPr>
                <w:lang w:val="en-US"/>
              </w:rPr>
            </w:pPr>
            <w:r>
              <w:rPr>
                <w:lang w:val="en-US"/>
              </w:rPr>
              <w:t>Xóa</w:t>
            </w:r>
            <w:r>
              <w:t xml:space="preserve"> đơn hàng</w:t>
            </w:r>
          </w:p>
          <w:p w14:paraId="629809DC" w14:textId="77777777" w:rsidR="00777789" w:rsidRPr="00815C30" w:rsidRDefault="00777789" w:rsidP="00777789">
            <w:pPr>
              <w:pStyle w:val="BodyText"/>
              <w:numPr>
                <w:ilvl w:val="0"/>
                <w:numId w:val="59"/>
              </w:numPr>
              <w:jc w:val="both"/>
              <w:rPr>
                <w:lang w:val="en-US"/>
              </w:rPr>
            </w:pPr>
            <w:r>
              <w:rPr>
                <w:lang w:val="en-US"/>
              </w:rPr>
              <w:t>Admin</w:t>
            </w:r>
            <w:r>
              <w:t xml:space="preserve"> có thể chọn xóa đơn hàng khi đang xem chi tiết</w:t>
            </w:r>
          </w:p>
        </w:tc>
      </w:tr>
    </w:tbl>
    <w:p w14:paraId="2B87B296" w14:textId="77777777" w:rsidR="00777789" w:rsidRDefault="00777789" w:rsidP="00777789">
      <w:pPr>
        <w:spacing w:line="360" w:lineRule="auto"/>
        <w:jc w:val="both"/>
        <w:rPr>
          <w:i/>
          <w:color w:val="0000FF"/>
          <w:lang w:val="en-US"/>
        </w:rPr>
      </w:pPr>
    </w:p>
    <w:p w14:paraId="0FDADF77" w14:textId="77777777" w:rsidR="00777789" w:rsidRPr="00DD377F" w:rsidRDefault="00777789" w:rsidP="00777789">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Xóa</w:t>
      </w:r>
      <w:r>
        <w:rPr>
          <w:color w:val="0000FF"/>
        </w:rPr>
        <w:t xml:space="preserve"> đơn hàng</w:t>
      </w:r>
      <w:r w:rsidRPr="0037628A">
        <w:rPr>
          <w:color w:val="0000FF"/>
          <w:lang w:val="en-US"/>
        </w:rPr>
        <w:t>”</w:t>
      </w:r>
    </w:p>
    <w:tbl>
      <w:tblPr>
        <w:tblStyle w:val="TableGrid"/>
        <w:tblW w:w="0" w:type="auto"/>
        <w:tblLook w:val="04A0" w:firstRow="1" w:lastRow="0" w:firstColumn="1" w:lastColumn="0" w:noHBand="0" w:noVBand="1"/>
      </w:tblPr>
      <w:tblGrid>
        <w:gridCol w:w="2045"/>
        <w:gridCol w:w="7198"/>
      </w:tblGrid>
      <w:tr w:rsidR="00777789" w:rsidRPr="001E04E0" w14:paraId="096487B9" w14:textId="77777777" w:rsidTr="00815C30">
        <w:tc>
          <w:tcPr>
            <w:tcW w:w="2045" w:type="dxa"/>
          </w:tcPr>
          <w:p w14:paraId="5ABB89D5" w14:textId="77777777" w:rsidR="00777789" w:rsidRPr="001E04E0" w:rsidRDefault="00777789" w:rsidP="00423F6A">
            <w:pPr>
              <w:rPr>
                <w:i/>
                <w:color w:val="0000FF"/>
              </w:rPr>
            </w:pPr>
            <w:r w:rsidRPr="001E04E0">
              <w:rPr>
                <w:i/>
                <w:color w:val="0000FF"/>
              </w:rPr>
              <w:t>Tóm tắt</w:t>
            </w:r>
          </w:p>
        </w:tc>
        <w:tc>
          <w:tcPr>
            <w:tcW w:w="7198" w:type="dxa"/>
          </w:tcPr>
          <w:p w14:paraId="67A393A8" w14:textId="77777777" w:rsidR="00777789" w:rsidRPr="00CD3063" w:rsidRDefault="00777789" w:rsidP="00423F6A">
            <w:pPr>
              <w:pStyle w:val="BodyText"/>
              <w:ind w:left="0"/>
              <w:jc w:val="both"/>
            </w:pPr>
            <w:r>
              <w:t>Use case cho phép Admin xóa đơn hàng cụ thể</w:t>
            </w:r>
          </w:p>
        </w:tc>
      </w:tr>
      <w:tr w:rsidR="00777789" w:rsidRPr="001E04E0" w14:paraId="35AEB8CD" w14:textId="77777777" w:rsidTr="00815C30">
        <w:tc>
          <w:tcPr>
            <w:tcW w:w="2045" w:type="dxa"/>
          </w:tcPr>
          <w:p w14:paraId="70B78910" w14:textId="77777777" w:rsidR="00777789" w:rsidRPr="001E04E0" w:rsidRDefault="00777789" w:rsidP="00423F6A">
            <w:pPr>
              <w:rPr>
                <w:i/>
                <w:color w:val="0000FF"/>
              </w:rPr>
            </w:pPr>
            <w:r w:rsidRPr="001E04E0">
              <w:rPr>
                <w:i/>
                <w:color w:val="0000FF"/>
              </w:rPr>
              <w:t>Dòng sự kiện chính</w:t>
            </w:r>
          </w:p>
        </w:tc>
        <w:tc>
          <w:tcPr>
            <w:tcW w:w="7198" w:type="dxa"/>
          </w:tcPr>
          <w:p w14:paraId="4C12283E" w14:textId="77777777" w:rsidR="00777789" w:rsidRDefault="00777789" w:rsidP="00777789">
            <w:pPr>
              <w:pStyle w:val="BodyText"/>
              <w:numPr>
                <w:ilvl w:val="0"/>
                <w:numId w:val="60"/>
              </w:numPr>
              <w:jc w:val="both"/>
            </w:pPr>
            <w:r>
              <w:t>Ở màn hình xem chi tiết, Admin chọn xóa đơn hàng</w:t>
            </w:r>
          </w:p>
          <w:p w14:paraId="6F9EAF0F" w14:textId="77777777" w:rsidR="00777789" w:rsidRPr="00815C30" w:rsidRDefault="00777789" w:rsidP="00777789">
            <w:pPr>
              <w:pStyle w:val="BodyText"/>
              <w:numPr>
                <w:ilvl w:val="0"/>
                <w:numId w:val="60"/>
              </w:numPr>
              <w:jc w:val="both"/>
            </w:pPr>
            <w:r>
              <w:t>Admin xác nhận yêu cầu xóa đơn hàng</w:t>
            </w:r>
          </w:p>
        </w:tc>
      </w:tr>
      <w:tr w:rsidR="00777789" w:rsidRPr="001E04E0" w14:paraId="68B6E80C" w14:textId="77777777" w:rsidTr="00815C30">
        <w:tc>
          <w:tcPr>
            <w:tcW w:w="2045" w:type="dxa"/>
          </w:tcPr>
          <w:p w14:paraId="0AF46F1C" w14:textId="77777777" w:rsidR="00777789" w:rsidRPr="001E04E0" w:rsidRDefault="00777789" w:rsidP="00423F6A">
            <w:pPr>
              <w:rPr>
                <w:i/>
                <w:color w:val="0000FF"/>
              </w:rPr>
            </w:pPr>
            <w:r w:rsidRPr="001E04E0">
              <w:rPr>
                <w:i/>
                <w:color w:val="0000FF"/>
              </w:rPr>
              <w:t>Dòng sự kiện khác</w:t>
            </w:r>
          </w:p>
        </w:tc>
        <w:tc>
          <w:tcPr>
            <w:tcW w:w="7198" w:type="dxa"/>
          </w:tcPr>
          <w:p w14:paraId="5E574875" w14:textId="77777777" w:rsidR="00777789" w:rsidRDefault="00777789" w:rsidP="00423F6A">
            <w:r>
              <w:t>Dòng sự kiện khác #1: Admin xóa đơn hàng từ màn hình xem danh sách:</w:t>
            </w:r>
          </w:p>
          <w:p w14:paraId="55838EB0" w14:textId="77777777" w:rsidR="00777789" w:rsidRDefault="00777789" w:rsidP="00777789">
            <w:pPr>
              <w:pStyle w:val="BodyText"/>
              <w:numPr>
                <w:ilvl w:val="0"/>
                <w:numId w:val="61"/>
              </w:numPr>
              <w:jc w:val="both"/>
            </w:pPr>
            <w:r>
              <w:t>Ở màn hình xem danh sách, Admin chọn xóa đơn hàng trong ô thông tin</w:t>
            </w:r>
          </w:p>
          <w:p w14:paraId="3305DC24" w14:textId="77777777" w:rsidR="00777789" w:rsidRDefault="00777789" w:rsidP="00777789">
            <w:pPr>
              <w:pStyle w:val="BodyText"/>
              <w:numPr>
                <w:ilvl w:val="0"/>
                <w:numId w:val="61"/>
              </w:numPr>
              <w:jc w:val="both"/>
            </w:pPr>
            <w:r>
              <w:t>Tiếp tục ở bước #2 dòng sự kiện chính</w:t>
            </w:r>
          </w:p>
          <w:p w14:paraId="02DB21A1" w14:textId="77777777" w:rsidR="00777789" w:rsidRDefault="00777789" w:rsidP="00423F6A">
            <w:pPr>
              <w:pStyle w:val="BodyText"/>
              <w:ind w:left="0"/>
              <w:jc w:val="both"/>
            </w:pPr>
            <w:r>
              <w:t>Dòng sự kiện khác #2: Admin không xác nhận yêu cầu xóa đơn hàng</w:t>
            </w:r>
          </w:p>
          <w:p w14:paraId="2BA5DB15" w14:textId="77777777" w:rsidR="00777789" w:rsidRDefault="00777789" w:rsidP="00777789">
            <w:pPr>
              <w:pStyle w:val="BodyText"/>
              <w:numPr>
                <w:ilvl w:val="0"/>
                <w:numId w:val="62"/>
              </w:numPr>
              <w:jc w:val="both"/>
            </w:pPr>
            <w:r>
              <w:t>Ở bước #2 của sự kiện chính, Admin nhấn hủy</w:t>
            </w:r>
          </w:p>
          <w:p w14:paraId="14D273F3" w14:textId="77777777" w:rsidR="00777789" w:rsidRPr="001E04E0" w:rsidRDefault="00777789" w:rsidP="00777789">
            <w:pPr>
              <w:pStyle w:val="BodyText"/>
              <w:numPr>
                <w:ilvl w:val="0"/>
                <w:numId w:val="62"/>
              </w:numPr>
              <w:jc w:val="both"/>
            </w:pPr>
            <w:r>
              <w:t>Hệ thống quay lại màn hình trước đó</w:t>
            </w:r>
          </w:p>
        </w:tc>
      </w:tr>
      <w:tr w:rsidR="00777789" w:rsidRPr="001E04E0" w14:paraId="6CA7444A" w14:textId="77777777" w:rsidTr="00815C30">
        <w:tc>
          <w:tcPr>
            <w:tcW w:w="2045" w:type="dxa"/>
          </w:tcPr>
          <w:p w14:paraId="4BF10C18" w14:textId="77777777" w:rsidR="00777789" w:rsidRPr="001E04E0" w:rsidRDefault="00777789" w:rsidP="00423F6A">
            <w:pPr>
              <w:rPr>
                <w:i/>
                <w:color w:val="0000FF"/>
              </w:rPr>
            </w:pPr>
            <w:r w:rsidRPr="001E04E0">
              <w:rPr>
                <w:i/>
                <w:color w:val="0000FF"/>
              </w:rPr>
              <w:t>Các yêu cầu đặc biệt</w:t>
            </w:r>
          </w:p>
        </w:tc>
        <w:tc>
          <w:tcPr>
            <w:tcW w:w="7198" w:type="dxa"/>
          </w:tcPr>
          <w:p w14:paraId="7969D898" w14:textId="77777777" w:rsidR="00777789" w:rsidRPr="00326BCD" w:rsidRDefault="00777789" w:rsidP="00423F6A">
            <w:pPr>
              <w:pStyle w:val="BodyText"/>
              <w:ind w:left="0"/>
              <w:jc w:val="both"/>
            </w:pPr>
            <w:r w:rsidRPr="00815C30">
              <w:t>Actor</w:t>
            </w:r>
            <w:r>
              <w:t xml:space="preserve"> phải có quyền truy cập Admin vào hệ thống</w:t>
            </w:r>
          </w:p>
        </w:tc>
      </w:tr>
      <w:tr w:rsidR="00777789" w:rsidRPr="001E04E0" w14:paraId="4B6515C2" w14:textId="77777777" w:rsidTr="00815C30">
        <w:tc>
          <w:tcPr>
            <w:tcW w:w="2045" w:type="dxa"/>
          </w:tcPr>
          <w:p w14:paraId="67F3BB7F" w14:textId="77777777" w:rsidR="00777789" w:rsidRPr="001E04E0" w:rsidRDefault="00777789" w:rsidP="00423F6A">
            <w:pPr>
              <w:rPr>
                <w:i/>
                <w:color w:val="0000FF"/>
              </w:rPr>
            </w:pPr>
            <w:r w:rsidRPr="001E04E0">
              <w:rPr>
                <w:i/>
                <w:color w:val="0000FF"/>
              </w:rPr>
              <w:t>Trạng thái hệ thống khi bắt đầu thực hiện UseCase</w:t>
            </w:r>
          </w:p>
        </w:tc>
        <w:tc>
          <w:tcPr>
            <w:tcW w:w="7198" w:type="dxa"/>
          </w:tcPr>
          <w:p w14:paraId="0C6CF7A4" w14:textId="77777777" w:rsidR="00777789" w:rsidRPr="00CD3063" w:rsidRDefault="00777789" w:rsidP="00423F6A">
            <w:pPr>
              <w:pStyle w:val="BodyText"/>
              <w:ind w:left="0"/>
              <w:jc w:val="both"/>
            </w:pPr>
            <w:r>
              <w:t>Đơn hàng có tồn tại trong cơ sở dữ liệu của hệ thống</w:t>
            </w:r>
          </w:p>
        </w:tc>
      </w:tr>
      <w:tr w:rsidR="00777789" w:rsidRPr="001E04E0" w14:paraId="75B19B33" w14:textId="77777777" w:rsidTr="00815C30">
        <w:tc>
          <w:tcPr>
            <w:tcW w:w="2045" w:type="dxa"/>
          </w:tcPr>
          <w:p w14:paraId="0000A2C0" w14:textId="77777777" w:rsidR="00777789" w:rsidRPr="001E04E0" w:rsidRDefault="00777789" w:rsidP="00423F6A">
            <w:pPr>
              <w:rPr>
                <w:i/>
                <w:color w:val="0000FF"/>
              </w:rPr>
            </w:pPr>
            <w:r w:rsidRPr="001E04E0">
              <w:rPr>
                <w:i/>
                <w:color w:val="0000FF"/>
              </w:rPr>
              <w:t>Trạng thái hệ thống sau khi thực hiện UseCase</w:t>
            </w:r>
          </w:p>
        </w:tc>
        <w:tc>
          <w:tcPr>
            <w:tcW w:w="7198" w:type="dxa"/>
          </w:tcPr>
          <w:p w14:paraId="3370491D" w14:textId="77777777" w:rsidR="00777789" w:rsidRPr="00CD3063" w:rsidRDefault="00777789" w:rsidP="00423F6A">
            <w:pPr>
              <w:pStyle w:val="BodyText"/>
              <w:ind w:left="0"/>
              <w:jc w:val="both"/>
            </w:pPr>
            <w:r>
              <w:t>Hệ thống xóa các trường dữ liệu của đơn hàng được chọn khỏi cơ sở dữ liệu</w:t>
            </w:r>
          </w:p>
        </w:tc>
      </w:tr>
      <w:tr w:rsidR="00777789" w:rsidRPr="001E04E0" w14:paraId="0894DFDD" w14:textId="77777777" w:rsidTr="00815C30">
        <w:tc>
          <w:tcPr>
            <w:tcW w:w="2045" w:type="dxa"/>
          </w:tcPr>
          <w:p w14:paraId="399BEDF6" w14:textId="77777777" w:rsidR="00777789" w:rsidRPr="001E04E0" w:rsidRDefault="00777789" w:rsidP="00423F6A">
            <w:pPr>
              <w:rPr>
                <w:i/>
                <w:color w:val="0000FF"/>
              </w:rPr>
            </w:pPr>
            <w:r w:rsidRPr="001E04E0">
              <w:rPr>
                <w:i/>
                <w:color w:val="0000FF"/>
              </w:rPr>
              <w:t>Điểm mở rộng</w:t>
            </w:r>
          </w:p>
        </w:tc>
        <w:tc>
          <w:tcPr>
            <w:tcW w:w="7198" w:type="dxa"/>
          </w:tcPr>
          <w:p w14:paraId="2E04C8B7" w14:textId="77777777" w:rsidR="00777789" w:rsidRPr="00723EF3" w:rsidRDefault="00777789" w:rsidP="00423F6A">
            <w:pPr>
              <w:pStyle w:val="BodyText"/>
              <w:ind w:left="0"/>
              <w:jc w:val="both"/>
            </w:pPr>
            <w:r>
              <w:rPr>
                <w:lang w:val="en-US"/>
              </w:rPr>
              <w:t>Không</w:t>
            </w:r>
            <w:r>
              <w:t xml:space="preserve"> có</w:t>
            </w:r>
          </w:p>
        </w:tc>
      </w:tr>
    </w:tbl>
    <w:p w14:paraId="525CCA6C" w14:textId="77777777" w:rsidR="00777789" w:rsidRDefault="00777789" w:rsidP="00777789">
      <w:pPr>
        <w:spacing w:line="360" w:lineRule="auto"/>
        <w:jc w:val="both"/>
        <w:rPr>
          <w:i/>
          <w:color w:val="0000FF"/>
          <w:lang w:val="en-US"/>
        </w:rPr>
      </w:pPr>
    </w:p>
    <w:p w14:paraId="4CCE605C" w14:textId="77777777" w:rsidR="00777789" w:rsidRDefault="00777789" w:rsidP="00777789"/>
    <w:p w14:paraId="24767140" w14:textId="77777777" w:rsidR="00B740E1" w:rsidRDefault="00B740E1" w:rsidP="00A23833">
      <w:pPr>
        <w:spacing w:line="360" w:lineRule="auto"/>
        <w:jc w:val="both"/>
        <w:rPr>
          <w:i/>
          <w:color w:val="0000FF"/>
          <w:lang w:val="en-US"/>
        </w:rPr>
      </w:pPr>
    </w:p>
    <w:sectPr w:rsidR="00B740E1"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3FC7E" w14:textId="77777777" w:rsidR="008B491F" w:rsidRDefault="008B491F">
      <w:r>
        <w:separator/>
      </w:r>
    </w:p>
  </w:endnote>
  <w:endnote w:type="continuationSeparator" w:id="0">
    <w:p w14:paraId="5635CEB3" w14:textId="77777777" w:rsidR="008B491F" w:rsidRDefault="008B4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9EC39" w14:textId="77777777" w:rsidR="003F70F7" w:rsidRDefault="003F70F7">
    <w:pPr>
      <w:pStyle w:val="Footer"/>
    </w:pPr>
    <w:r w:rsidRPr="004257CD">
      <w:rPr>
        <w:noProof/>
        <w:lang w:val="en-US"/>
      </w:rPr>
      <w:drawing>
        <wp:anchor distT="0" distB="0" distL="114300" distR="114300" simplePos="0" relativeHeight="251648000" behindDoc="0" locked="0" layoutInCell="1" allowOverlap="1" wp14:anchorId="4A34E7E8" wp14:editId="4B365694">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F70F7" w14:paraId="6DE2FCD5" w14:textId="77777777">
      <w:tc>
        <w:tcPr>
          <w:tcW w:w="6768" w:type="dxa"/>
          <w:tcBorders>
            <w:top w:val="nil"/>
            <w:left w:val="nil"/>
            <w:bottom w:val="nil"/>
            <w:right w:val="nil"/>
          </w:tcBorders>
        </w:tcPr>
        <w:p w14:paraId="1AF7FF73" w14:textId="77777777" w:rsidR="003F70F7" w:rsidRPr="007A1DE8" w:rsidRDefault="003F70F7" w:rsidP="00FC77E2">
          <w:pPr>
            <w:rPr>
              <w:lang w:val="en-US"/>
            </w:rPr>
          </w:pPr>
          <w:r w:rsidRPr="004257CD">
            <w:rPr>
              <w:noProof/>
              <w:lang w:val="en-US"/>
            </w:rPr>
            <w:drawing>
              <wp:anchor distT="0" distB="0" distL="114300" distR="114300" simplePos="0" relativeHeight="251656704" behindDoc="1" locked="0" layoutInCell="1" allowOverlap="1" wp14:anchorId="31F0B0D0" wp14:editId="7D4BD148">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0FA2BD" w14:textId="77777777" w:rsidR="003F70F7" w:rsidRPr="00B871C5" w:rsidRDefault="003F70F7"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80A5EDB" w14:textId="77777777" w:rsidR="003F70F7" w:rsidRDefault="003F7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733C7" w14:textId="77777777" w:rsidR="008B491F" w:rsidRDefault="008B491F">
      <w:r>
        <w:separator/>
      </w:r>
    </w:p>
  </w:footnote>
  <w:footnote w:type="continuationSeparator" w:id="0">
    <w:p w14:paraId="6D261802" w14:textId="77777777" w:rsidR="008B491F" w:rsidRDefault="008B4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82822" w14:textId="77777777" w:rsidR="003F70F7" w:rsidRDefault="003F70F7" w:rsidP="003F70F7">
    <w:pPr>
      <w:pStyle w:val="Header"/>
    </w:pPr>
    <w:r>
      <w:rPr>
        <w:noProof/>
        <w:lang w:val="en-US"/>
      </w:rPr>
      <mc:AlternateContent>
        <mc:Choice Requires="wps">
          <w:drawing>
            <wp:anchor distT="0" distB="0" distL="114300" distR="114300" simplePos="0" relativeHeight="251645952" behindDoc="0" locked="0" layoutInCell="1" allowOverlap="1" wp14:anchorId="1A4C5F46" wp14:editId="58AB2B2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E0FE2" id="Freeform 1" o:spid="_x0000_s1026" style="position:absolute;margin-left:0;margin-top:0;width:93.15pt;height:813pt;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46976" behindDoc="0" locked="0" layoutInCell="1" allowOverlap="1" wp14:anchorId="4C71017B" wp14:editId="39A35D12">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4788C8C" w14:textId="77777777" w:rsidR="003F70F7" w:rsidRDefault="003F70F7" w:rsidP="003F70F7">
    <w:pPr>
      <w:pStyle w:val="Title"/>
      <w:rPr>
        <w:lang w:val="en-US"/>
      </w:rPr>
    </w:pPr>
  </w:p>
  <w:p w14:paraId="7FB4BBC9" w14:textId="77777777" w:rsidR="003F70F7" w:rsidRPr="003B1A2B" w:rsidRDefault="003F70F7" w:rsidP="003F70F7">
    <w:pPr>
      <w:rPr>
        <w:lang w:val="en-US"/>
      </w:rPr>
    </w:pPr>
  </w:p>
  <w:p w14:paraId="5395018F" w14:textId="77777777" w:rsidR="003F70F7" w:rsidRPr="00F53DBB" w:rsidRDefault="003F70F7" w:rsidP="003F70F7">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69A863" w14:textId="77777777" w:rsidR="003F70F7" w:rsidRPr="0040293A" w:rsidRDefault="003F70F7" w:rsidP="003F70F7">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0663" w14:textId="77777777" w:rsidR="003F70F7" w:rsidRDefault="003F70F7">
    <w:r w:rsidRPr="004257CD">
      <w:rPr>
        <w:noProof/>
        <w:lang w:val="en-US"/>
      </w:rPr>
      <w:drawing>
        <wp:anchor distT="0" distB="0" distL="114300" distR="114300" simplePos="0" relativeHeight="251668480" behindDoc="1" locked="0" layoutInCell="1" allowOverlap="1" wp14:anchorId="076A33CD" wp14:editId="7EA439D6">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F70F7" w14:paraId="647F20D4" w14:textId="77777777" w:rsidTr="008D3541">
      <w:tc>
        <w:tcPr>
          <w:tcW w:w="6623" w:type="dxa"/>
          <w:shd w:val="clear" w:color="auto" w:fill="auto"/>
        </w:tcPr>
        <w:p w14:paraId="07F6F02A" w14:textId="34511F06" w:rsidR="003F70F7" w:rsidRPr="008D3541" w:rsidRDefault="003F70F7">
          <w:pPr>
            <w:pStyle w:val="Header"/>
            <w:rPr>
              <w:color w:val="0000FF"/>
              <w:lang w:val="en-US"/>
            </w:rPr>
          </w:pPr>
          <w:r>
            <w:rPr>
              <w:color w:val="0000FF"/>
              <w:lang w:val="en-US"/>
            </w:rPr>
            <w:t>E-Commerce Android App</w:t>
          </w:r>
        </w:p>
      </w:tc>
      <w:tc>
        <w:tcPr>
          <w:tcW w:w="2845" w:type="dxa"/>
          <w:shd w:val="clear" w:color="auto" w:fill="auto"/>
        </w:tcPr>
        <w:p w14:paraId="276839D3" w14:textId="4C0379FF" w:rsidR="003F70F7" w:rsidRPr="008D3541" w:rsidRDefault="003F70F7">
          <w:pPr>
            <w:pStyle w:val="Header"/>
            <w:rPr>
              <w:lang w:val="en-US"/>
            </w:rPr>
          </w:pPr>
          <w:r w:rsidRPr="008D3541">
            <w:rPr>
              <w:lang w:val="en-US"/>
            </w:rPr>
            <w:t xml:space="preserve">Phiên bản: </w:t>
          </w:r>
          <w:r w:rsidRPr="008D3541">
            <w:rPr>
              <w:color w:val="0000FF"/>
              <w:lang w:val="en-US"/>
            </w:rPr>
            <w:t>&lt;</w:t>
          </w:r>
          <w:r>
            <w:rPr>
              <w:color w:val="0000FF"/>
              <w:lang w:val="en-US"/>
            </w:rPr>
            <w:t>1</w:t>
          </w:r>
          <w:r w:rsidRPr="008D3541">
            <w:rPr>
              <w:color w:val="0000FF"/>
              <w:lang w:val="en-US"/>
            </w:rPr>
            <w:t>.</w:t>
          </w:r>
          <w:r>
            <w:rPr>
              <w:color w:val="0000FF"/>
              <w:lang w:val="en-US"/>
            </w:rPr>
            <w:t>3</w:t>
          </w:r>
          <w:r w:rsidRPr="008D3541">
            <w:rPr>
              <w:color w:val="0000FF"/>
              <w:lang w:val="en-US"/>
            </w:rPr>
            <w:t>&gt;</w:t>
          </w:r>
        </w:p>
      </w:tc>
    </w:tr>
    <w:tr w:rsidR="003F70F7" w14:paraId="61AC9CCB" w14:textId="77777777" w:rsidTr="008D3541">
      <w:tc>
        <w:tcPr>
          <w:tcW w:w="6623" w:type="dxa"/>
          <w:shd w:val="clear" w:color="auto" w:fill="auto"/>
        </w:tcPr>
        <w:p w14:paraId="7C1B424C" w14:textId="77777777" w:rsidR="003F70F7" w:rsidRPr="008D3541" w:rsidRDefault="003F70F7">
          <w:pPr>
            <w:pStyle w:val="Header"/>
            <w:rPr>
              <w:lang w:val="en-US"/>
            </w:rPr>
          </w:pPr>
          <w:r w:rsidRPr="008D3541">
            <w:rPr>
              <w:lang w:val="en-US"/>
            </w:rPr>
            <w:t>Mô hình Use case</w:t>
          </w:r>
        </w:p>
      </w:tc>
      <w:tc>
        <w:tcPr>
          <w:tcW w:w="2845" w:type="dxa"/>
          <w:shd w:val="clear" w:color="auto" w:fill="auto"/>
        </w:tcPr>
        <w:p w14:paraId="3CCB6348" w14:textId="4E4FF910" w:rsidR="003F70F7" w:rsidRPr="008D3541" w:rsidRDefault="003F70F7">
          <w:pPr>
            <w:pStyle w:val="Header"/>
            <w:rPr>
              <w:lang w:val="en-US"/>
            </w:rPr>
          </w:pPr>
          <w:r w:rsidRPr="008D3541">
            <w:rPr>
              <w:lang w:val="en-US"/>
            </w:rPr>
            <w:t xml:space="preserve">Ngày: </w:t>
          </w:r>
          <w:r w:rsidRPr="008D3541">
            <w:rPr>
              <w:color w:val="0000FF"/>
              <w:lang w:val="en-US"/>
            </w:rPr>
            <w:t>&lt;</w:t>
          </w:r>
          <w:r>
            <w:rPr>
              <w:color w:val="0000FF"/>
              <w:lang w:val="en-US"/>
            </w:rPr>
            <w:t>21</w:t>
          </w:r>
          <w:r w:rsidRPr="008D3541">
            <w:rPr>
              <w:color w:val="0000FF"/>
              <w:lang w:val="en-US"/>
            </w:rPr>
            <w:t>/</w:t>
          </w:r>
          <w:r>
            <w:rPr>
              <w:color w:val="0000FF"/>
              <w:lang w:val="en-US"/>
            </w:rPr>
            <w:t>03</w:t>
          </w:r>
          <w:r w:rsidRPr="008D3541">
            <w:rPr>
              <w:color w:val="0000FF"/>
              <w:lang w:val="en-US"/>
            </w:rPr>
            <w:t>/</w:t>
          </w:r>
          <w:r>
            <w:rPr>
              <w:color w:val="0000FF"/>
              <w:lang w:val="en-US"/>
            </w:rPr>
            <w:t>2021</w:t>
          </w:r>
          <w:r w:rsidRPr="008D3541">
            <w:rPr>
              <w:color w:val="0000FF"/>
              <w:lang w:val="en-US"/>
            </w:rPr>
            <w:t>&gt;</w:t>
          </w:r>
        </w:p>
      </w:tc>
    </w:tr>
  </w:tbl>
  <w:p w14:paraId="3607F735" w14:textId="77777777" w:rsidR="003F70F7" w:rsidRPr="007A1DE8" w:rsidRDefault="003F70F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0059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BF32AB"/>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F2D4B"/>
    <w:multiLevelType w:val="hybridMultilevel"/>
    <w:tmpl w:val="D0ACF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7C38"/>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E83422"/>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8523B"/>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767C3F"/>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80F90"/>
    <w:multiLevelType w:val="hybridMultilevel"/>
    <w:tmpl w:val="D5223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212E7"/>
    <w:multiLevelType w:val="hybridMultilevel"/>
    <w:tmpl w:val="AC86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233F2"/>
    <w:multiLevelType w:val="hybridMultilevel"/>
    <w:tmpl w:val="452E5664"/>
    <w:lvl w:ilvl="0" w:tplc="6B7E2F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4D372E"/>
    <w:multiLevelType w:val="hybridMultilevel"/>
    <w:tmpl w:val="6A48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714D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442E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25034"/>
    <w:multiLevelType w:val="hybridMultilevel"/>
    <w:tmpl w:val="17A8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B4553"/>
    <w:multiLevelType w:val="hybridMultilevel"/>
    <w:tmpl w:val="731E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B46CD"/>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73A34"/>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E75EA"/>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A2B87"/>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27665"/>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28404F"/>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7E4198"/>
    <w:multiLevelType w:val="hybridMultilevel"/>
    <w:tmpl w:val="655CEB22"/>
    <w:lvl w:ilvl="0" w:tplc="489C1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F51114"/>
    <w:multiLevelType w:val="hybridMultilevel"/>
    <w:tmpl w:val="430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474748"/>
    <w:multiLevelType w:val="hybridMultilevel"/>
    <w:tmpl w:val="8906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8267D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A1B8C"/>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2F910F0"/>
    <w:multiLevelType w:val="hybridMultilevel"/>
    <w:tmpl w:val="BFB87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1F423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17A70"/>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D7A7F"/>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584F50"/>
    <w:multiLevelType w:val="hybridMultilevel"/>
    <w:tmpl w:val="1AD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B3754"/>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920C1D"/>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ED173AC"/>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7151C3"/>
    <w:multiLevelType w:val="hybridMultilevel"/>
    <w:tmpl w:val="474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8D08F5"/>
    <w:multiLevelType w:val="hybridMultilevel"/>
    <w:tmpl w:val="4830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95F88"/>
    <w:multiLevelType w:val="hybridMultilevel"/>
    <w:tmpl w:val="3F006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2966EA"/>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9" w15:restartNumberingAfterBreak="0">
    <w:nsid w:val="5A635FEF"/>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0C5688"/>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D5B6B"/>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3D3F8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B97C7B"/>
    <w:multiLevelType w:val="hybridMultilevel"/>
    <w:tmpl w:val="7774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CD0987"/>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0DE5FE7"/>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5E234F"/>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377D7"/>
    <w:multiLevelType w:val="hybridMultilevel"/>
    <w:tmpl w:val="1ABCE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70681"/>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673745"/>
    <w:multiLevelType w:val="hybridMultilevel"/>
    <w:tmpl w:val="974852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EFC0C33"/>
    <w:multiLevelType w:val="hybridMultilevel"/>
    <w:tmpl w:val="90F2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725BD0"/>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29754E1"/>
    <w:multiLevelType w:val="hybridMultilevel"/>
    <w:tmpl w:val="0BFC2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DC2653"/>
    <w:multiLevelType w:val="hybridMultilevel"/>
    <w:tmpl w:val="11A2F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4A11EBE"/>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04781C"/>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A80F82"/>
    <w:multiLevelType w:val="hybridMultilevel"/>
    <w:tmpl w:val="7BDAC8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5AA490C"/>
    <w:multiLevelType w:val="hybridMultilevel"/>
    <w:tmpl w:val="D868AE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63071BB"/>
    <w:multiLevelType w:val="hybridMultilevel"/>
    <w:tmpl w:val="F058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E202ED"/>
    <w:multiLevelType w:val="hybridMultilevel"/>
    <w:tmpl w:val="1776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322896"/>
    <w:multiLevelType w:val="hybridMultilevel"/>
    <w:tmpl w:val="FE8C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C938ED"/>
    <w:multiLevelType w:val="hybridMultilevel"/>
    <w:tmpl w:val="EEAA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8"/>
  </w:num>
  <w:num w:numId="3">
    <w:abstractNumId w:val="11"/>
  </w:num>
  <w:num w:numId="4">
    <w:abstractNumId w:val="29"/>
  </w:num>
  <w:num w:numId="5">
    <w:abstractNumId w:val="34"/>
  </w:num>
  <w:num w:numId="6">
    <w:abstractNumId w:val="16"/>
  </w:num>
  <w:num w:numId="7">
    <w:abstractNumId w:val="2"/>
  </w:num>
  <w:num w:numId="8">
    <w:abstractNumId w:val="35"/>
  </w:num>
  <w:num w:numId="9">
    <w:abstractNumId w:val="30"/>
  </w:num>
  <w:num w:numId="10">
    <w:abstractNumId w:val="23"/>
  </w:num>
  <w:num w:numId="11">
    <w:abstractNumId w:val="7"/>
  </w:num>
  <w:num w:numId="12">
    <w:abstractNumId w:val="13"/>
  </w:num>
  <w:num w:numId="13">
    <w:abstractNumId w:val="47"/>
  </w:num>
  <w:num w:numId="14">
    <w:abstractNumId w:val="9"/>
  </w:num>
  <w:num w:numId="15">
    <w:abstractNumId w:val="8"/>
  </w:num>
  <w:num w:numId="16">
    <w:abstractNumId w:val="10"/>
  </w:num>
  <w:num w:numId="17">
    <w:abstractNumId w:val="21"/>
  </w:num>
  <w:num w:numId="18">
    <w:abstractNumId w:val="22"/>
  </w:num>
  <w:num w:numId="19">
    <w:abstractNumId w:val="14"/>
  </w:num>
  <w:num w:numId="20">
    <w:abstractNumId w:val="36"/>
  </w:num>
  <w:num w:numId="21">
    <w:abstractNumId w:val="12"/>
  </w:num>
  <w:num w:numId="22">
    <w:abstractNumId w:val="51"/>
  </w:num>
  <w:num w:numId="23">
    <w:abstractNumId w:val="32"/>
  </w:num>
  <w:num w:numId="24">
    <w:abstractNumId w:val="37"/>
  </w:num>
  <w:num w:numId="25">
    <w:abstractNumId w:val="59"/>
  </w:num>
  <w:num w:numId="26">
    <w:abstractNumId w:val="53"/>
  </w:num>
  <w:num w:numId="27">
    <w:abstractNumId w:val="3"/>
  </w:num>
  <w:num w:numId="28">
    <w:abstractNumId w:val="18"/>
  </w:num>
  <w:num w:numId="29">
    <w:abstractNumId w:val="31"/>
  </w:num>
  <w:num w:numId="30">
    <w:abstractNumId w:val="39"/>
  </w:num>
  <w:num w:numId="31">
    <w:abstractNumId w:val="5"/>
  </w:num>
  <w:num w:numId="32">
    <w:abstractNumId w:val="57"/>
  </w:num>
  <w:num w:numId="33">
    <w:abstractNumId w:val="52"/>
  </w:num>
  <w:num w:numId="34">
    <w:abstractNumId w:val="49"/>
  </w:num>
  <w:num w:numId="35">
    <w:abstractNumId w:val="33"/>
  </w:num>
  <w:num w:numId="36">
    <w:abstractNumId w:val="45"/>
  </w:num>
  <w:num w:numId="37">
    <w:abstractNumId w:val="27"/>
  </w:num>
  <w:num w:numId="38">
    <w:abstractNumId w:val="60"/>
  </w:num>
  <w:num w:numId="39">
    <w:abstractNumId w:val="25"/>
  </w:num>
  <w:num w:numId="40">
    <w:abstractNumId w:val="17"/>
  </w:num>
  <w:num w:numId="41">
    <w:abstractNumId w:val="41"/>
  </w:num>
  <w:num w:numId="42">
    <w:abstractNumId w:val="42"/>
  </w:num>
  <w:num w:numId="43">
    <w:abstractNumId w:val="4"/>
  </w:num>
  <w:num w:numId="44">
    <w:abstractNumId w:val="1"/>
  </w:num>
  <w:num w:numId="45">
    <w:abstractNumId w:val="61"/>
  </w:num>
  <w:num w:numId="46">
    <w:abstractNumId w:val="55"/>
  </w:num>
  <w:num w:numId="47">
    <w:abstractNumId w:val="54"/>
  </w:num>
  <w:num w:numId="48">
    <w:abstractNumId w:val="44"/>
  </w:num>
  <w:num w:numId="49">
    <w:abstractNumId w:val="20"/>
  </w:num>
  <w:num w:numId="50">
    <w:abstractNumId w:val="46"/>
  </w:num>
  <w:num w:numId="51">
    <w:abstractNumId w:val="48"/>
  </w:num>
  <w:num w:numId="52">
    <w:abstractNumId w:val="6"/>
  </w:num>
  <w:num w:numId="53">
    <w:abstractNumId w:val="50"/>
  </w:num>
  <w:num w:numId="54">
    <w:abstractNumId w:val="40"/>
  </w:num>
  <w:num w:numId="55">
    <w:abstractNumId w:val="56"/>
  </w:num>
  <w:num w:numId="56">
    <w:abstractNumId w:val="19"/>
  </w:num>
  <w:num w:numId="57">
    <w:abstractNumId w:val="58"/>
  </w:num>
  <w:num w:numId="58">
    <w:abstractNumId w:val="24"/>
  </w:num>
  <w:num w:numId="59">
    <w:abstractNumId w:val="26"/>
  </w:num>
  <w:num w:numId="60">
    <w:abstractNumId w:val="15"/>
  </w:num>
  <w:num w:numId="61">
    <w:abstractNumId w:val="28"/>
  </w:num>
  <w:num w:numId="62">
    <w:abstractNumId w:val="4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0E08C2"/>
    <w:rsid w:val="00173F93"/>
    <w:rsid w:val="00185356"/>
    <w:rsid w:val="001E04E0"/>
    <w:rsid w:val="002160F2"/>
    <w:rsid w:val="00221A67"/>
    <w:rsid w:val="0028738A"/>
    <w:rsid w:val="00301562"/>
    <w:rsid w:val="0031511D"/>
    <w:rsid w:val="00316BBF"/>
    <w:rsid w:val="003370A5"/>
    <w:rsid w:val="003548A8"/>
    <w:rsid w:val="003701D7"/>
    <w:rsid w:val="003747E6"/>
    <w:rsid w:val="003E2039"/>
    <w:rsid w:val="003F3967"/>
    <w:rsid w:val="003F70F7"/>
    <w:rsid w:val="004176B5"/>
    <w:rsid w:val="00435847"/>
    <w:rsid w:val="004B7CC9"/>
    <w:rsid w:val="004E4257"/>
    <w:rsid w:val="005246E8"/>
    <w:rsid w:val="005802A5"/>
    <w:rsid w:val="0060493B"/>
    <w:rsid w:val="006257BE"/>
    <w:rsid w:val="006855DC"/>
    <w:rsid w:val="006E420F"/>
    <w:rsid w:val="006E56E2"/>
    <w:rsid w:val="007338F6"/>
    <w:rsid w:val="00754C73"/>
    <w:rsid w:val="00777789"/>
    <w:rsid w:val="007A1DE8"/>
    <w:rsid w:val="007F21C9"/>
    <w:rsid w:val="008243D9"/>
    <w:rsid w:val="008B491F"/>
    <w:rsid w:val="008D3541"/>
    <w:rsid w:val="009335CA"/>
    <w:rsid w:val="00984338"/>
    <w:rsid w:val="0099744F"/>
    <w:rsid w:val="009B2AFC"/>
    <w:rsid w:val="009D304F"/>
    <w:rsid w:val="009D7561"/>
    <w:rsid w:val="009F47F5"/>
    <w:rsid w:val="00A1598D"/>
    <w:rsid w:val="00A23833"/>
    <w:rsid w:val="00A544E7"/>
    <w:rsid w:val="00A638EF"/>
    <w:rsid w:val="00A8595A"/>
    <w:rsid w:val="00AC3388"/>
    <w:rsid w:val="00AE7677"/>
    <w:rsid w:val="00B07BF9"/>
    <w:rsid w:val="00B1776A"/>
    <w:rsid w:val="00B650F7"/>
    <w:rsid w:val="00B740E1"/>
    <w:rsid w:val="00B871C5"/>
    <w:rsid w:val="00BB5444"/>
    <w:rsid w:val="00BE646E"/>
    <w:rsid w:val="00C74D6D"/>
    <w:rsid w:val="00C877EB"/>
    <w:rsid w:val="00C970D7"/>
    <w:rsid w:val="00CA52C8"/>
    <w:rsid w:val="00CD0BDD"/>
    <w:rsid w:val="00D203E6"/>
    <w:rsid w:val="00D234F3"/>
    <w:rsid w:val="00D532D0"/>
    <w:rsid w:val="00DA2A6D"/>
    <w:rsid w:val="00DC363E"/>
    <w:rsid w:val="00DD377F"/>
    <w:rsid w:val="00DD57E3"/>
    <w:rsid w:val="00E95D0C"/>
    <w:rsid w:val="00EB3454"/>
    <w:rsid w:val="00EC2A5C"/>
    <w:rsid w:val="00F62EC4"/>
    <w:rsid w:val="00F776D2"/>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4C116"/>
  <w15:docId w15:val="{2F83DCCD-957E-4B0A-B63D-B2ED1E6E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5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EC2A5C"/>
    <w:pPr>
      <w:widowControl/>
      <w:spacing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6F76-9B5B-49BD-A230-FF8EB466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290</TotalTime>
  <Pages>6</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19883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thinh</cp:lastModifiedBy>
  <cp:revision>24</cp:revision>
  <cp:lastPrinted>2013-12-07T15:57:00Z</cp:lastPrinted>
  <dcterms:created xsi:type="dcterms:W3CDTF">2013-10-13T11:06:00Z</dcterms:created>
  <dcterms:modified xsi:type="dcterms:W3CDTF">2021-03-22T10:15:00Z</dcterms:modified>
</cp:coreProperties>
</file>